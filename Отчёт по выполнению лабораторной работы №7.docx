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25" w:rsidRPr="0069796C" w:rsidRDefault="00C31225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МИНИСТЕРСТВО ОБРАЗОВАНИЯ И НАУКИ РОССИЙСКОЙ ФЕДЕРАЦИИ</w:t>
      </w:r>
    </w:p>
    <w:p w:rsidR="00C31225" w:rsidRPr="0069796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69796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 w:rsidRPr="0069796C">
        <w:rPr>
          <w:b/>
        </w:rPr>
        <w:br/>
        <w:t xml:space="preserve"> «Кемеровский государственный университет»</w:t>
      </w:r>
      <w:bookmarkEnd w:id="0"/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667264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Институт фунд</w:t>
      </w:r>
      <w:r w:rsidR="00D060BF" w:rsidRPr="0069796C">
        <w:rPr>
          <w:b/>
        </w:rPr>
        <w:t>аментальных наук</w:t>
      </w:r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Кафедра ЮНЕСКО по ИВТ</w:t>
      </w:r>
    </w:p>
    <w:p w:rsidR="000813D0" w:rsidRPr="0069796C" w:rsidRDefault="000813D0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A454FB" w:rsidRPr="0069796C" w:rsidRDefault="00E34758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ЛАБОРАТОРНАЯ РАБОТА №</w:t>
      </w:r>
      <w:r w:rsidR="000E1616">
        <w:rPr>
          <w:b/>
          <w:bCs/>
          <w:sz w:val="44"/>
        </w:rPr>
        <w:t>7</w:t>
      </w:r>
    </w:p>
    <w:p w:rsidR="000813D0" w:rsidRPr="0069796C" w:rsidRDefault="00C31225" w:rsidP="000813D0">
      <w:pPr>
        <w:pStyle w:val="a9"/>
        <w:jc w:val="center"/>
        <w:rPr>
          <w:b/>
          <w:bCs/>
          <w:sz w:val="44"/>
        </w:rPr>
      </w:pPr>
      <w:r w:rsidRPr="0069796C">
        <w:rPr>
          <w:b/>
          <w:bCs/>
          <w:sz w:val="44"/>
        </w:rPr>
        <w:t>ПО ДИСЦИПЛИНЕ “</w:t>
      </w:r>
      <w:r w:rsidR="006D27BB" w:rsidRPr="0069796C">
        <w:rPr>
          <w:b/>
          <w:bCs/>
          <w:sz w:val="44"/>
        </w:rPr>
        <w:t>РАЗРАБОТКА МОБИЛЬНЫХ ПРИЛОЖЕНИЙ</w:t>
      </w:r>
      <w:r w:rsidRPr="0069796C">
        <w:rPr>
          <w:b/>
          <w:bCs/>
          <w:sz w:val="44"/>
        </w:rPr>
        <w:t>”</w:t>
      </w:r>
    </w:p>
    <w:p w:rsidR="0029635F" w:rsidRPr="0069796C" w:rsidRDefault="0029635F" w:rsidP="000813D0">
      <w:pPr>
        <w:pStyle w:val="a9"/>
        <w:jc w:val="center"/>
        <w:rPr>
          <w:b/>
          <w:bCs/>
          <w:sz w:val="24"/>
        </w:rPr>
      </w:pPr>
    </w:p>
    <w:p w:rsidR="000813D0" w:rsidRPr="0069796C" w:rsidRDefault="000813D0" w:rsidP="000813D0">
      <w:pPr>
        <w:pStyle w:val="a9"/>
        <w:jc w:val="center"/>
      </w:pPr>
    </w:p>
    <w:p w:rsidR="000813D0" w:rsidRPr="0069796C" w:rsidRDefault="00A454FB" w:rsidP="000813D0">
      <w:pPr>
        <w:pStyle w:val="a9"/>
        <w:jc w:val="center"/>
      </w:pPr>
      <w:r w:rsidRPr="0069796C">
        <w:t>студента</w:t>
      </w:r>
      <w:r w:rsidR="000813D0" w:rsidRPr="0069796C">
        <w:t xml:space="preserve"> </w:t>
      </w:r>
      <w:r w:rsidRPr="0069796C">
        <w:t>2</w:t>
      </w:r>
      <w:r w:rsidR="000813D0" w:rsidRPr="0069796C">
        <w:t xml:space="preserve"> курса</w:t>
      </w:r>
    </w:p>
    <w:p w:rsidR="000813D0" w:rsidRPr="0069796C" w:rsidRDefault="00667264" w:rsidP="000813D0">
      <w:pPr>
        <w:pStyle w:val="a9"/>
        <w:jc w:val="center"/>
        <w:rPr>
          <w:b/>
        </w:rPr>
      </w:pPr>
      <w:r w:rsidRPr="0069796C">
        <w:rPr>
          <w:b/>
        </w:rPr>
        <w:t>Крючков</w:t>
      </w:r>
      <w:r w:rsidR="00EB4978" w:rsidRPr="0069796C">
        <w:rPr>
          <w:b/>
        </w:rPr>
        <w:t>а Андрея</w:t>
      </w:r>
      <w:r w:rsidRPr="0069796C">
        <w:rPr>
          <w:b/>
        </w:rPr>
        <w:t xml:space="preserve"> Олегович</w:t>
      </w:r>
      <w:r w:rsidR="00EB4978" w:rsidRPr="0069796C">
        <w:rPr>
          <w:b/>
        </w:rPr>
        <w:t>а</w:t>
      </w:r>
    </w:p>
    <w:p w:rsidR="00C31225" w:rsidRPr="0069796C" w:rsidRDefault="00321E3C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Направление</w:t>
      </w:r>
      <w:r w:rsidR="000813D0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09.03.03</w:t>
      </w:r>
      <w:r w:rsidR="00C31225" w:rsidRPr="0069796C">
        <w:rPr>
          <w:sz w:val="28"/>
          <w:szCs w:val="28"/>
        </w:rPr>
        <w:t xml:space="preserve"> </w:t>
      </w:r>
      <w:r w:rsidRPr="0069796C">
        <w:rPr>
          <w:sz w:val="28"/>
          <w:szCs w:val="28"/>
        </w:rPr>
        <w:t>–</w:t>
      </w:r>
      <w:r w:rsidR="00C31225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Прикладная</w:t>
      </w:r>
      <w:r w:rsidR="00D92D0D" w:rsidRPr="0069796C">
        <w:rPr>
          <w:sz w:val="28"/>
          <w:szCs w:val="28"/>
        </w:rPr>
        <w:t xml:space="preserve"> информатика</w:t>
      </w:r>
      <w:r w:rsidR="00667264" w:rsidRPr="0069796C">
        <w:rPr>
          <w:sz w:val="28"/>
          <w:szCs w:val="28"/>
        </w:rPr>
        <w:t xml:space="preserve"> в экономике</w:t>
      </w:r>
    </w:p>
    <w:p w:rsidR="000813D0" w:rsidRPr="0069796C" w:rsidRDefault="000813D0" w:rsidP="000813D0">
      <w:pPr>
        <w:ind w:left="4253"/>
        <w:rPr>
          <w:sz w:val="28"/>
          <w:szCs w:val="28"/>
        </w:rPr>
      </w:pPr>
    </w:p>
    <w:p w:rsidR="00321E3C" w:rsidRPr="0069796C" w:rsidRDefault="00321E3C" w:rsidP="000813D0">
      <w:pPr>
        <w:ind w:left="5040"/>
        <w:rPr>
          <w:sz w:val="28"/>
          <w:szCs w:val="28"/>
        </w:rPr>
      </w:pPr>
    </w:p>
    <w:p w:rsidR="000813D0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Преподаватель</w:t>
      </w:r>
      <w:r w:rsidR="000813D0" w:rsidRPr="0069796C">
        <w:rPr>
          <w:sz w:val="28"/>
          <w:szCs w:val="28"/>
        </w:rPr>
        <w:t>: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доцент</w:t>
      </w:r>
    </w:p>
    <w:p w:rsidR="000813D0" w:rsidRPr="0069796C" w:rsidRDefault="006D27BB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С.Ю. Завозкин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_____________________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Работа защищена: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“____”_______________20</w:t>
      </w:r>
      <w:r w:rsidR="00EB4978" w:rsidRPr="0069796C">
        <w:rPr>
          <w:sz w:val="28"/>
          <w:szCs w:val="28"/>
        </w:rPr>
        <w:t>2</w:t>
      </w:r>
      <w:r w:rsidRPr="0069796C">
        <w:rPr>
          <w:sz w:val="28"/>
          <w:szCs w:val="28"/>
        </w:rPr>
        <w:t>_г.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 оценкой _____________</w:t>
      </w: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spacing w:before="120"/>
        <w:jc w:val="center"/>
        <w:rPr>
          <w:sz w:val="28"/>
          <w:szCs w:val="28"/>
        </w:rPr>
      </w:pPr>
    </w:p>
    <w:p w:rsidR="00C31225" w:rsidRPr="0069796C" w:rsidRDefault="00C31225" w:rsidP="000813D0">
      <w:pPr>
        <w:spacing w:before="120"/>
        <w:jc w:val="center"/>
        <w:rPr>
          <w:sz w:val="28"/>
          <w:szCs w:val="28"/>
        </w:rPr>
      </w:pPr>
    </w:p>
    <w:p w:rsidR="00C81B7C" w:rsidRPr="0069796C" w:rsidRDefault="000813D0" w:rsidP="00A03D52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Кемерово 20</w:t>
      </w:r>
      <w:r w:rsidR="00EB4978" w:rsidRPr="0069796C">
        <w:rPr>
          <w:sz w:val="28"/>
          <w:szCs w:val="28"/>
        </w:rPr>
        <w:t>2</w:t>
      </w:r>
      <w:r w:rsidR="00C31225" w:rsidRPr="0069796C">
        <w:rPr>
          <w:sz w:val="28"/>
          <w:szCs w:val="28"/>
        </w:rPr>
        <w:t>_</w:t>
      </w:r>
    </w:p>
    <w:p w:rsidR="00C81B7C" w:rsidRPr="0069796C" w:rsidRDefault="00C81B7C" w:rsidP="00C81B7C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br w:type="page"/>
      </w:r>
      <w:r w:rsidRPr="0069796C">
        <w:rPr>
          <w:sz w:val="28"/>
          <w:szCs w:val="28"/>
        </w:rPr>
        <w:lastRenderedPageBreak/>
        <w:t>СОДЕРЖАНИЕ</w:t>
      </w:r>
    </w:p>
    <w:p w:rsidR="00FB439B" w:rsidRDefault="00DD66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9796C">
        <w:fldChar w:fldCharType="begin"/>
      </w:r>
      <w:r w:rsidR="00C81B7C" w:rsidRPr="0069796C">
        <w:instrText xml:space="preserve"> TOC \o "1-3" \h \z \u </w:instrText>
      </w:r>
      <w:r w:rsidRPr="0069796C">
        <w:fldChar w:fldCharType="separate"/>
      </w:r>
      <w:hyperlink w:anchor="_Toc87212842" w:history="1">
        <w:r w:rsidR="00FB439B" w:rsidRPr="003735EB">
          <w:rPr>
            <w:rStyle w:val="a3"/>
            <w:noProof/>
          </w:rPr>
          <w:t>1. Постановка задач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_Toc87212842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FB439B">
          <w:rPr>
            <w:noProof/>
            <w:webHidden/>
          </w:rPr>
          <w:t>2</w:t>
        </w:r>
        <w:r w:rsidR="00FB439B">
          <w:rPr>
            <w:noProof/>
            <w:webHidden/>
          </w:rPr>
          <w:fldChar w:fldCharType="end"/>
        </w:r>
      </w:hyperlink>
    </w:p>
    <w:p w:rsidR="00FB439B" w:rsidRDefault="00A704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212843" w:history="1">
        <w:r w:rsidR="00FB439B" w:rsidRPr="003735EB">
          <w:rPr>
            <w:rStyle w:val="a3"/>
            <w:noProof/>
          </w:rPr>
          <w:t>2. Реализация задач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_Toc87212843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FB439B">
          <w:rPr>
            <w:noProof/>
            <w:webHidden/>
          </w:rPr>
          <w:t>3</w:t>
        </w:r>
        <w:r w:rsidR="00FB439B">
          <w:rPr>
            <w:noProof/>
            <w:webHidden/>
          </w:rPr>
          <w:fldChar w:fldCharType="end"/>
        </w:r>
      </w:hyperlink>
    </w:p>
    <w:p w:rsidR="00FB439B" w:rsidRDefault="00A7041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7212844" w:history="1">
        <w:r w:rsidR="00FB439B" w:rsidRPr="003735EB">
          <w:rPr>
            <w:rStyle w:val="a3"/>
            <w:noProof/>
          </w:rPr>
          <w:t>Заключение</w:t>
        </w:r>
        <w:r w:rsidR="00FB439B">
          <w:rPr>
            <w:noProof/>
            <w:webHidden/>
          </w:rPr>
          <w:tab/>
        </w:r>
        <w:r w:rsidR="00FB439B">
          <w:rPr>
            <w:noProof/>
            <w:webHidden/>
          </w:rPr>
          <w:fldChar w:fldCharType="begin"/>
        </w:r>
        <w:r w:rsidR="00FB439B">
          <w:rPr>
            <w:noProof/>
            <w:webHidden/>
          </w:rPr>
          <w:instrText xml:space="preserve"> PAGEREF _Toc87212844 \h </w:instrText>
        </w:r>
        <w:r w:rsidR="00FB439B">
          <w:rPr>
            <w:noProof/>
            <w:webHidden/>
          </w:rPr>
        </w:r>
        <w:r w:rsidR="00FB439B">
          <w:rPr>
            <w:noProof/>
            <w:webHidden/>
          </w:rPr>
          <w:fldChar w:fldCharType="separate"/>
        </w:r>
        <w:r w:rsidR="00FB439B">
          <w:rPr>
            <w:noProof/>
            <w:webHidden/>
          </w:rPr>
          <w:t>10</w:t>
        </w:r>
        <w:r w:rsidR="00FB439B">
          <w:rPr>
            <w:noProof/>
            <w:webHidden/>
          </w:rPr>
          <w:fldChar w:fldCharType="end"/>
        </w:r>
      </w:hyperlink>
    </w:p>
    <w:p w:rsidR="00A03D52" w:rsidRPr="0069796C" w:rsidRDefault="00DD6664" w:rsidP="00C81B7C">
      <w:pPr>
        <w:spacing w:before="120"/>
        <w:jc w:val="center"/>
      </w:pPr>
      <w:r w:rsidRPr="0069796C">
        <w:fldChar w:fldCharType="end"/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87212842"/>
      <w:r w:rsidRPr="0069796C">
        <w:rPr>
          <w:rFonts w:ascii="Times New Roman" w:hAnsi="Times New Roman" w:cs="Times New Roman"/>
        </w:rPr>
        <w:t>1. Постановка задач</w:t>
      </w:r>
      <w:bookmarkEnd w:id="1"/>
    </w:p>
    <w:p w:rsidR="000E1616" w:rsidRDefault="000E1616" w:rsidP="000E1616">
      <w:pPr>
        <w:pStyle w:val="ae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Разработать приложение, использующее ListAdapter и активные прослушиватели событий.</w:t>
      </w:r>
    </w:p>
    <w:p w:rsidR="000E1616" w:rsidRDefault="000E1616" w:rsidP="000E1616">
      <w:pPr>
        <w:pStyle w:val="ae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приложение, способное восстанавливать свои параметры, загружая их с энергонезависимого носителя.</w:t>
      </w:r>
    </w:p>
    <w:p w:rsidR="00C81B7C" w:rsidRPr="0069796C" w:rsidRDefault="00C81B7C" w:rsidP="00C31225">
      <w:pPr>
        <w:rPr>
          <w:sz w:val="28"/>
          <w:szCs w:val="28"/>
        </w:rPr>
      </w:pPr>
    </w:p>
    <w:p w:rsidR="00D060BF" w:rsidRPr="0069796C" w:rsidRDefault="00D060BF">
      <w:pPr>
        <w:rPr>
          <w:b/>
          <w:bCs/>
          <w:kern w:val="32"/>
          <w:sz w:val="32"/>
          <w:szCs w:val="32"/>
        </w:rPr>
      </w:pPr>
      <w:r w:rsidRPr="0069796C">
        <w:br w:type="page"/>
      </w: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87212843"/>
      <w:r w:rsidRPr="0069796C">
        <w:rPr>
          <w:rFonts w:ascii="Times New Roman" w:hAnsi="Times New Roman" w:cs="Times New Roman"/>
        </w:rPr>
        <w:lastRenderedPageBreak/>
        <w:t xml:space="preserve">2. </w:t>
      </w:r>
      <w:r w:rsidR="00D060BF" w:rsidRPr="0069796C">
        <w:rPr>
          <w:rFonts w:ascii="Times New Roman" w:hAnsi="Times New Roman" w:cs="Times New Roman"/>
        </w:rPr>
        <w:t>Реализация задач</w:t>
      </w:r>
      <w:bookmarkEnd w:id="2"/>
    </w:p>
    <w:p w:rsidR="0069796C" w:rsidRPr="0069796C" w:rsidRDefault="0069796C" w:rsidP="0069796C">
      <w:pPr>
        <w:jc w:val="center"/>
        <w:rPr>
          <w:b/>
          <w:sz w:val="32"/>
        </w:rPr>
      </w:pPr>
      <w:r w:rsidRPr="002A0BCD">
        <w:rPr>
          <w:b/>
          <w:sz w:val="32"/>
        </w:rPr>
        <w:t xml:space="preserve">1 </w:t>
      </w:r>
      <w:r w:rsidRPr="0069796C">
        <w:rPr>
          <w:b/>
          <w:sz w:val="32"/>
        </w:rPr>
        <w:t>Задание</w:t>
      </w:r>
    </w:p>
    <w:p w:rsidR="002A0BCD" w:rsidRDefault="00F30593" w:rsidP="00E3475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приложение, создающее новую Activity</w:t>
      </w:r>
      <w:r w:rsidR="00732BE8">
        <w:rPr>
          <w:color w:val="000000"/>
          <w:sz w:val="28"/>
          <w:szCs w:val="28"/>
        </w:rPr>
        <w:t>;</w:t>
      </w:r>
    </w:p>
    <w:p w:rsidR="00732BE8" w:rsidRDefault="00732BE8" w:rsidP="00E34758">
      <w:pPr>
        <w:rPr>
          <w:sz w:val="28"/>
        </w:rPr>
      </w:pPr>
    </w:p>
    <w:p w:rsidR="002A0BCD" w:rsidRPr="00732BE8" w:rsidRDefault="002A0BCD" w:rsidP="00E34758">
      <w:pPr>
        <w:rPr>
          <w:sz w:val="28"/>
        </w:rPr>
      </w:pPr>
    </w:p>
    <w:p w:rsidR="00E34758" w:rsidRPr="002A0BCD" w:rsidRDefault="00E34758" w:rsidP="00E34758">
      <w:pPr>
        <w:rPr>
          <w:sz w:val="28"/>
        </w:rPr>
      </w:pPr>
    </w:p>
    <w:p w:rsidR="006C4577" w:rsidRPr="006C4577" w:rsidRDefault="006C4577" w:rsidP="006C4577">
      <w:pPr>
        <w:pStyle w:val="af"/>
        <w:numPr>
          <w:ilvl w:val="0"/>
          <w:numId w:val="8"/>
        </w:numPr>
      </w:pPr>
      <w:bookmarkStart w:id="3" w:name="_GoBack"/>
      <w:bookmarkEnd w:id="3"/>
    </w:p>
    <w:p w:rsidR="000E1616" w:rsidRPr="006C4577" w:rsidRDefault="000E1616" w:rsidP="006C4577">
      <w:pPr>
        <w:pStyle w:val="af"/>
        <w:shd w:val="clear" w:color="auto" w:fill="2B2B2B"/>
        <w:rPr>
          <w:color w:val="A9B7C6"/>
          <w:sz w:val="20"/>
          <w:szCs w:val="20"/>
          <w:lang w:val="en-US"/>
        </w:rPr>
      </w:pPr>
      <w:r w:rsidRPr="006C4577">
        <w:rPr>
          <w:color w:val="E8BF6A"/>
          <w:lang w:val="en-US"/>
        </w:rPr>
        <w:t>&lt;?</w:t>
      </w:r>
      <w:r w:rsidRPr="006C4577">
        <w:rPr>
          <w:color w:val="BABABA"/>
          <w:lang w:val="en-US"/>
        </w:rPr>
        <w:t>xml version</w:t>
      </w:r>
      <w:r w:rsidRPr="006C4577">
        <w:rPr>
          <w:color w:val="6A8759"/>
          <w:lang w:val="en-US"/>
        </w:rPr>
        <w:t xml:space="preserve">="1.0" </w:t>
      </w:r>
      <w:r w:rsidRPr="006C4577">
        <w:rPr>
          <w:color w:val="BABABA"/>
          <w:lang w:val="en-US"/>
        </w:rPr>
        <w:t>encoding</w:t>
      </w:r>
      <w:r w:rsidRPr="006C4577">
        <w:rPr>
          <w:color w:val="6A8759"/>
          <w:lang w:val="en-US"/>
        </w:rPr>
        <w:t>="utf-8"</w:t>
      </w:r>
      <w:r w:rsidRPr="006C4577">
        <w:rPr>
          <w:color w:val="E8BF6A"/>
          <w:lang w:val="en-US"/>
        </w:rPr>
        <w:t>?&gt;</w:t>
      </w:r>
      <w:r w:rsidRPr="006C4577">
        <w:rPr>
          <w:color w:val="E8BF6A"/>
          <w:lang w:val="en-US"/>
        </w:rPr>
        <w:br/>
        <w:t xml:space="preserve">&lt;LinearLayout </w:t>
      </w:r>
      <w:r w:rsidRPr="006C4577">
        <w:rPr>
          <w:color w:val="BABABA"/>
          <w:lang w:val="en-US"/>
        </w:rPr>
        <w:t>xmlns:</w:t>
      </w:r>
      <w:r w:rsidRPr="006C4577">
        <w:rPr>
          <w:color w:val="9876AA"/>
          <w:lang w:val="en-US"/>
        </w:rPr>
        <w:t>android</w:t>
      </w:r>
      <w:r w:rsidRPr="006C4577">
        <w:rPr>
          <w:color w:val="6A8759"/>
          <w:lang w:val="en-US"/>
        </w:rPr>
        <w:t>="http://schemas.android.com/apk/res/android"</w:t>
      </w:r>
      <w:r w:rsidRPr="006C4577">
        <w:rPr>
          <w:color w:val="6A8759"/>
          <w:lang w:val="en-US"/>
        </w:rPr>
        <w:br/>
        <w:t xml:space="preserve">    </w:t>
      </w:r>
      <w:r w:rsidRPr="006C4577">
        <w:rPr>
          <w:color w:val="BABABA"/>
          <w:lang w:val="en-US"/>
        </w:rPr>
        <w:t>xmlns:</w:t>
      </w:r>
      <w:r w:rsidRPr="006C4577">
        <w:rPr>
          <w:color w:val="9876AA"/>
          <w:lang w:val="en-US"/>
        </w:rPr>
        <w:t>app</w:t>
      </w:r>
      <w:r w:rsidRPr="006C4577">
        <w:rPr>
          <w:color w:val="6A8759"/>
          <w:lang w:val="en-US"/>
        </w:rPr>
        <w:t>="http://schemas.android.com/apk/res-auto"</w:t>
      </w:r>
      <w:r w:rsidRPr="006C4577">
        <w:rPr>
          <w:color w:val="6A8759"/>
          <w:lang w:val="en-US"/>
        </w:rPr>
        <w:br/>
        <w:t xml:space="preserve">    </w:t>
      </w:r>
      <w:r w:rsidRPr="006C4577">
        <w:rPr>
          <w:color w:val="BABABA"/>
          <w:lang w:val="en-US"/>
        </w:rPr>
        <w:t>xmlns:</w:t>
      </w:r>
      <w:r w:rsidRPr="006C4577">
        <w:rPr>
          <w:color w:val="9876AA"/>
          <w:lang w:val="en-US"/>
        </w:rPr>
        <w:t>tools</w:t>
      </w:r>
      <w:r w:rsidRPr="006C4577">
        <w:rPr>
          <w:color w:val="6A8759"/>
          <w:lang w:val="en-US"/>
        </w:rPr>
        <w:t>="http://schemas.android.com/tools"</w:t>
      </w:r>
      <w:r w:rsidRPr="006C4577">
        <w:rPr>
          <w:color w:val="6A8759"/>
          <w:lang w:val="en-US"/>
        </w:rPr>
        <w:br/>
        <w:t xml:space="preserve">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:id</w:t>
      </w:r>
      <w:r w:rsidRPr="006C4577">
        <w:rPr>
          <w:color w:val="6A8759"/>
          <w:lang w:val="en-US"/>
        </w:rPr>
        <w:t>="@+id/main_activity"</w:t>
      </w:r>
      <w:r w:rsidRPr="006C4577">
        <w:rPr>
          <w:color w:val="6A8759"/>
          <w:lang w:val="en-US"/>
        </w:rPr>
        <w:br/>
        <w:t xml:space="preserve">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:layout_width</w:t>
      </w:r>
      <w:r w:rsidRPr="006C4577">
        <w:rPr>
          <w:color w:val="6A8759"/>
          <w:lang w:val="en-US"/>
        </w:rPr>
        <w:t>="match_parent"</w:t>
      </w:r>
      <w:r w:rsidRPr="006C4577">
        <w:rPr>
          <w:color w:val="6A8759"/>
          <w:lang w:val="en-US"/>
        </w:rPr>
        <w:br/>
        <w:t xml:space="preserve">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:layout_height</w:t>
      </w:r>
      <w:r w:rsidRPr="006C4577">
        <w:rPr>
          <w:color w:val="6A8759"/>
          <w:lang w:val="en-US"/>
        </w:rPr>
        <w:t>="match_parent"</w:t>
      </w:r>
      <w:r w:rsidRPr="006C4577">
        <w:rPr>
          <w:color w:val="6A8759"/>
          <w:lang w:val="en-US"/>
        </w:rPr>
        <w:br/>
        <w:t xml:space="preserve">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:orientation</w:t>
      </w:r>
      <w:r w:rsidRPr="006C4577">
        <w:rPr>
          <w:color w:val="6A8759"/>
          <w:lang w:val="en-US"/>
        </w:rPr>
        <w:t>="vertical"</w:t>
      </w:r>
      <w:r w:rsidRPr="006C4577">
        <w:rPr>
          <w:color w:val="6A8759"/>
          <w:lang w:val="en-US"/>
        </w:rPr>
        <w:br/>
        <w:t xml:space="preserve">    </w:t>
      </w:r>
      <w:r w:rsidRPr="006C4577">
        <w:rPr>
          <w:color w:val="9876AA"/>
          <w:lang w:val="en-US"/>
        </w:rPr>
        <w:t>tools</w:t>
      </w:r>
      <w:r w:rsidRPr="006C4577">
        <w:rPr>
          <w:color w:val="BABABA"/>
          <w:lang w:val="en-US"/>
        </w:rPr>
        <w:t>:context</w:t>
      </w:r>
      <w:r w:rsidRPr="006C4577">
        <w:rPr>
          <w:color w:val="6A8759"/>
          <w:lang w:val="en-US"/>
        </w:rPr>
        <w:t>=".MainActivity"</w:t>
      </w:r>
      <w:r w:rsidRPr="006C4577">
        <w:rPr>
          <w:color w:val="E8BF6A"/>
          <w:lang w:val="en-US"/>
        </w:rPr>
        <w:t>&gt;</w:t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br/>
        <w:t xml:space="preserve">    &lt;androidx.appcompat.widget.Toolbar</w:t>
      </w:r>
      <w:r w:rsidRPr="006C4577">
        <w:rPr>
          <w:color w:val="E8BF6A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:id</w:t>
      </w:r>
      <w:r w:rsidRPr="006C4577">
        <w:rPr>
          <w:color w:val="6A8759"/>
          <w:lang w:val="en-US"/>
        </w:rPr>
        <w:t>="@+id/toolbar"</w:t>
      </w:r>
      <w:r w:rsidRPr="006C4577">
        <w:rPr>
          <w:color w:val="6A8759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:layout_width</w:t>
      </w:r>
      <w:r w:rsidRPr="006C4577">
        <w:rPr>
          <w:color w:val="6A8759"/>
          <w:lang w:val="en-US"/>
        </w:rPr>
        <w:t>="match_parent"</w:t>
      </w:r>
      <w:r w:rsidRPr="006C4577">
        <w:rPr>
          <w:color w:val="6A8759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:layout_height</w:t>
      </w:r>
      <w:r w:rsidRPr="006C4577">
        <w:rPr>
          <w:color w:val="6A8759"/>
          <w:lang w:val="en-US"/>
        </w:rPr>
        <w:t>="wrap_content"</w:t>
      </w:r>
      <w:r w:rsidRPr="006C4577">
        <w:rPr>
          <w:color w:val="6A8759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:background</w:t>
      </w:r>
      <w:r w:rsidRPr="006C4577">
        <w:rPr>
          <w:color w:val="6A8759"/>
          <w:lang w:val="en-US"/>
        </w:rPr>
        <w:t>="?attr/colorPrimary"</w:t>
      </w:r>
      <w:r w:rsidRPr="006C4577">
        <w:rPr>
          <w:color w:val="6A8759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:minHeight</w:t>
      </w:r>
      <w:r w:rsidRPr="006C4577">
        <w:rPr>
          <w:color w:val="6A8759"/>
          <w:lang w:val="en-US"/>
        </w:rPr>
        <w:t>="?attr/actionBarSize"</w:t>
      </w:r>
      <w:r w:rsidRPr="006C4577">
        <w:rPr>
          <w:color w:val="6A8759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:theme</w:t>
      </w:r>
      <w:r w:rsidRPr="006C4577">
        <w:rPr>
          <w:color w:val="6A8759"/>
          <w:lang w:val="en-US"/>
        </w:rPr>
        <w:t>="?attr/actionBarTheme"</w:t>
      </w:r>
      <w:r w:rsidRPr="006C4577">
        <w:rPr>
          <w:color w:val="E8BF6A"/>
          <w:lang w:val="en-US"/>
        </w:rPr>
        <w:t>&gt;</w:t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br/>
        <w:t xml:space="preserve">        &lt;RelativeLayout</w:t>
      </w:r>
      <w:r w:rsidRPr="006C4577">
        <w:rPr>
          <w:color w:val="E8BF6A"/>
          <w:lang w:val="en-US"/>
        </w:rPr>
        <w:br/>
        <w:t xml:space="preserve">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:layout_width</w:t>
      </w:r>
      <w:r w:rsidRPr="006C4577">
        <w:rPr>
          <w:color w:val="6A8759"/>
          <w:lang w:val="en-US"/>
        </w:rPr>
        <w:t>="match_parent"</w:t>
      </w:r>
      <w:r w:rsidRPr="006C4577">
        <w:rPr>
          <w:color w:val="6A8759"/>
          <w:lang w:val="en-US"/>
        </w:rPr>
        <w:br/>
        <w:t xml:space="preserve">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:layout_height</w:t>
      </w:r>
      <w:r w:rsidRPr="006C4577">
        <w:rPr>
          <w:color w:val="6A8759"/>
          <w:lang w:val="en-US"/>
        </w:rPr>
        <w:t>="match_parent"</w:t>
      </w:r>
      <w:r w:rsidRPr="006C4577">
        <w:rPr>
          <w:color w:val="6A8759"/>
          <w:lang w:val="en-US"/>
        </w:rPr>
        <w:br/>
        <w:t xml:space="preserve">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:padding</w:t>
      </w:r>
      <w:r w:rsidRPr="006C4577">
        <w:rPr>
          <w:color w:val="6A8759"/>
          <w:lang w:val="en-US"/>
        </w:rPr>
        <w:t>="8dp"</w:t>
      </w:r>
      <w:r w:rsidRPr="006C4577">
        <w:rPr>
          <w:color w:val="E8BF6A"/>
          <w:lang w:val="en-US"/>
        </w:rPr>
        <w:t>&gt;</w:t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br/>
        <w:t xml:space="preserve">            &lt;EditText</w:t>
      </w:r>
      <w:r w:rsidRPr="006C4577">
        <w:rPr>
          <w:color w:val="E8BF6A"/>
          <w:lang w:val="en-US"/>
        </w:rPr>
        <w:br/>
        <w:t xml:space="preserve">    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:id</w:t>
      </w:r>
      <w:r w:rsidRPr="006C4577">
        <w:rPr>
          <w:color w:val="6A8759"/>
          <w:lang w:val="en-US"/>
        </w:rPr>
        <w:t>="@+id/et_search"</w:t>
      </w:r>
      <w:r w:rsidRPr="006C4577">
        <w:rPr>
          <w:color w:val="6A8759"/>
          <w:lang w:val="en-US"/>
        </w:rPr>
        <w:br/>
        <w:t xml:space="preserve">    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:layout_width</w:t>
      </w:r>
      <w:r w:rsidRPr="006C4577">
        <w:rPr>
          <w:color w:val="6A8759"/>
          <w:lang w:val="en-US"/>
        </w:rPr>
        <w:t>="match_parent"</w:t>
      </w:r>
      <w:r w:rsidRPr="006C4577">
        <w:rPr>
          <w:color w:val="6A8759"/>
          <w:lang w:val="en-US"/>
        </w:rPr>
        <w:br/>
        <w:t xml:space="preserve">    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:layout_height</w:t>
      </w:r>
      <w:r w:rsidRPr="006C4577">
        <w:rPr>
          <w:color w:val="6A8759"/>
          <w:lang w:val="en-US"/>
        </w:rPr>
        <w:t>="wrap_content"</w:t>
      </w:r>
      <w:r w:rsidRPr="006C4577">
        <w:rPr>
          <w:color w:val="6A8759"/>
          <w:lang w:val="en-US"/>
        </w:rPr>
        <w:br/>
        <w:t xml:space="preserve">    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:ems</w:t>
      </w:r>
      <w:r w:rsidRPr="006C4577">
        <w:rPr>
          <w:color w:val="6A8759"/>
          <w:lang w:val="en-US"/>
        </w:rPr>
        <w:t>="10"</w:t>
      </w:r>
      <w:r w:rsidRPr="006C4577">
        <w:rPr>
          <w:color w:val="6A8759"/>
          <w:lang w:val="en-US"/>
        </w:rPr>
        <w:br/>
        <w:t xml:space="preserve">        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:inputType</w:t>
      </w:r>
      <w:r w:rsidRPr="006C4577">
        <w:rPr>
          <w:color w:val="6A8759"/>
          <w:lang w:val="en-US"/>
        </w:rPr>
        <w:t>="textPersonName"</w:t>
      </w:r>
      <w:r w:rsidRPr="006C4577">
        <w:rPr>
          <w:color w:val="6A8759"/>
          <w:lang w:val="en-US"/>
        </w:rPr>
        <w:br/>
        <w:t xml:space="preserve">                </w:t>
      </w:r>
      <w:r w:rsidRPr="006C4577">
        <w:rPr>
          <w:color w:val="9876AA"/>
          <w:lang w:val="en-US"/>
        </w:rPr>
        <w:t>app</w:t>
      </w:r>
      <w:r w:rsidRPr="006C4577">
        <w:rPr>
          <w:color w:val="BABABA"/>
          <w:lang w:val="en-US"/>
        </w:rPr>
        <w:t>:layout_constraintStart_toStartOf</w:t>
      </w:r>
      <w:r w:rsidRPr="006C4577">
        <w:rPr>
          <w:color w:val="6A8759"/>
          <w:lang w:val="en-US"/>
        </w:rPr>
        <w:t>="parent"</w:t>
      </w:r>
      <w:r w:rsidRPr="006C4577">
        <w:rPr>
          <w:color w:val="6A8759"/>
          <w:lang w:val="en-US"/>
        </w:rPr>
        <w:br/>
        <w:t xml:space="preserve">                </w:t>
      </w:r>
      <w:r w:rsidRPr="006C4577">
        <w:rPr>
          <w:color w:val="9876AA"/>
          <w:lang w:val="en-US"/>
        </w:rPr>
        <w:t>app</w:t>
      </w:r>
      <w:r w:rsidRPr="006C4577">
        <w:rPr>
          <w:color w:val="BABABA"/>
          <w:lang w:val="en-US"/>
        </w:rPr>
        <w:t>:layout_constraintTop_toTopOf</w:t>
      </w:r>
      <w:r w:rsidRPr="006C4577">
        <w:rPr>
          <w:color w:val="6A8759"/>
          <w:lang w:val="en-US"/>
        </w:rPr>
        <w:t xml:space="preserve">="parent" </w:t>
      </w:r>
      <w:r w:rsidRPr="006C4577">
        <w:rPr>
          <w:color w:val="E8BF6A"/>
          <w:lang w:val="en-US"/>
        </w:rPr>
        <w:t>/&gt;</w:t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br/>
        <w:t xml:space="preserve">        &lt;/RelativeLayout&gt;</w:t>
      </w:r>
      <w:r w:rsidRPr="006C4577">
        <w:rPr>
          <w:color w:val="E8BF6A"/>
          <w:lang w:val="en-US"/>
        </w:rPr>
        <w:br/>
        <w:t xml:space="preserve">    &lt;/androidx.appcompat.widget.Toolbar&gt;</w:t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br/>
        <w:t xml:space="preserve">    &lt;androidx.recyclerview.widget.RecyclerView</w:t>
      </w:r>
      <w:r w:rsidRPr="006C4577">
        <w:rPr>
          <w:color w:val="E8BF6A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:id</w:t>
      </w:r>
      <w:r w:rsidRPr="006C4577">
        <w:rPr>
          <w:color w:val="6A8759"/>
          <w:lang w:val="en-US"/>
        </w:rPr>
        <w:t>="@+id/rView"</w:t>
      </w:r>
      <w:r w:rsidRPr="006C4577">
        <w:rPr>
          <w:color w:val="6A8759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:layout_width</w:t>
      </w:r>
      <w:r w:rsidRPr="006C4577">
        <w:rPr>
          <w:color w:val="6A8759"/>
          <w:lang w:val="en-US"/>
        </w:rPr>
        <w:t>="match_parent"</w:t>
      </w:r>
      <w:r w:rsidRPr="006C4577">
        <w:rPr>
          <w:color w:val="6A8759"/>
          <w:lang w:val="en-US"/>
        </w:rPr>
        <w:br/>
        <w:t xml:space="preserve">        </w:t>
      </w:r>
      <w:r w:rsidRPr="006C4577">
        <w:rPr>
          <w:color w:val="9876AA"/>
          <w:lang w:val="en-US"/>
        </w:rPr>
        <w:t>android</w:t>
      </w:r>
      <w:r w:rsidRPr="006C4577">
        <w:rPr>
          <w:color w:val="BABABA"/>
          <w:lang w:val="en-US"/>
        </w:rPr>
        <w:t>:layout_height</w:t>
      </w:r>
      <w:r w:rsidRPr="006C4577">
        <w:rPr>
          <w:color w:val="6A8759"/>
          <w:lang w:val="en-US"/>
        </w:rPr>
        <w:t>="match_parent"</w:t>
      </w:r>
      <w:r w:rsidRPr="006C4577">
        <w:rPr>
          <w:color w:val="E8BF6A"/>
          <w:lang w:val="en-US"/>
        </w:rPr>
        <w:t>&gt;</w:t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br/>
        <w:t xml:space="preserve">    &lt;/androidx.recyclerview.widget.RecyclerView&gt;</w:t>
      </w:r>
      <w:r w:rsidRPr="006C4577">
        <w:rPr>
          <w:color w:val="E8BF6A"/>
          <w:lang w:val="en-US"/>
        </w:rPr>
        <w:br/>
      </w:r>
      <w:r w:rsidRPr="006C4577">
        <w:rPr>
          <w:color w:val="E8BF6A"/>
          <w:lang w:val="en-US"/>
        </w:rPr>
        <w:lastRenderedPageBreak/>
        <w:br/>
        <w:t>&lt;/LinearLayout&gt;</w:t>
      </w:r>
    </w:p>
    <w:p w:rsidR="00E34758" w:rsidRPr="00E34758" w:rsidRDefault="00E34758" w:rsidP="00E34758">
      <w:pPr>
        <w:jc w:val="center"/>
      </w:pPr>
      <w:r>
        <w:rPr>
          <w:sz w:val="28"/>
        </w:rPr>
        <w:t xml:space="preserve">Код </w:t>
      </w:r>
      <w:r>
        <w:rPr>
          <w:sz w:val="28"/>
          <w:lang w:val="en-US"/>
        </w:rPr>
        <w:t>Activity_main.xml</w:t>
      </w:r>
    </w:p>
    <w:p w:rsidR="00E34758" w:rsidRPr="00E34758" w:rsidRDefault="00E34758" w:rsidP="00E34758"/>
    <w:p w:rsidR="00E34758" w:rsidRPr="00E34758" w:rsidRDefault="00E34758" w:rsidP="00E34758"/>
    <w:p w:rsidR="00E34758" w:rsidRDefault="00E34758" w:rsidP="000B7A7C">
      <w:pPr>
        <w:pStyle w:val="af"/>
        <w:numPr>
          <w:ilvl w:val="0"/>
          <w:numId w:val="1"/>
        </w:numPr>
      </w:pPr>
    </w:p>
    <w:p w:rsidR="000E1616" w:rsidRPr="000E1616" w:rsidRDefault="000E1616" w:rsidP="000E1616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E1616">
        <w:rPr>
          <w:color w:val="E8BF6A"/>
          <w:lang w:val="en-US"/>
        </w:rPr>
        <w:t>&lt;?</w:t>
      </w:r>
      <w:r w:rsidRPr="000E1616">
        <w:rPr>
          <w:color w:val="BABABA"/>
          <w:lang w:val="en-US"/>
        </w:rPr>
        <w:t>xml version</w:t>
      </w:r>
      <w:r w:rsidRPr="000E1616">
        <w:rPr>
          <w:color w:val="6A8759"/>
          <w:lang w:val="en-US"/>
        </w:rPr>
        <w:t xml:space="preserve">="1.0" </w:t>
      </w:r>
      <w:r w:rsidRPr="000E1616">
        <w:rPr>
          <w:color w:val="BABABA"/>
          <w:lang w:val="en-US"/>
        </w:rPr>
        <w:t>encoding</w:t>
      </w:r>
      <w:r w:rsidRPr="000E1616">
        <w:rPr>
          <w:color w:val="6A8759"/>
          <w:lang w:val="en-US"/>
        </w:rPr>
        <w:t>="utf-8"</w:t>
      </w:r>
      <w:r w:rsidRPr="000E1616">
        <w:rPr>
          <w:color w:val="E8BF6A"/>
          <w:lang w:val="en-US"/>
        </w:rPr>
        <w:t>?&gt;</w:t>
      </w:r>
      <w:r w:rsidRPr="000E1616">
        <w:rPr>
          <w:color w:val="E8BF6A"/>
          <w:lang w:val="en-US"/>
        </w:rPr>
        <w:br/>
        <w:t xml:space="preserve">&lt;LinearLayout </w:t>
      </w:r>
      <w:r w:rsidRPr="000E1616">
        <w:rPr>
          <w:color w:val="BABABA"/>
          <w:lang w:val="en-US"/>
        </w:rPr>
        <w:t>xmlns:</w:t>
      </w:r>
      <w:r w:rsidRPr="000E1616">
        <w:rPr>
          <w:color w:val="9876AA"/>
          <w:lang w:val="en-US"/>
        </w:rPr>
        <w:t>android</w:t>
      </w:r>
      <w:r w:rsidRPr="000E1616">
        <w:rPr>
          <w:color w:val="6A8759"/>
          <w:lang w:val="en-US"/>
        </w:rPr>
        <w:t>="http://schemas.android.com/apk/res/android"</w:t>
      </w:r>
      <w:r w:rsidRPr="000E1616">
        <w:rPr>
          <w:color w:val="6A8759"/>
          <w:lang w:val="en-US"/>
        </w:rPr>
        <w:br/>
        <w:t xml:space="preserve">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:id</w:t>
      </w:r>
      <w:r w:rsidRPr="000E1616">
        <w:rPr>
          <w:color w:val="6A8759"/>
          <w:lang w:val="en-US"/>
        </w:rPr>
        <w:t>="@+id/rview_item"</w:t>
      </w:r>
      <w:r w:rsidRPr="000E1616">
        <w:rPr>
          <w:color w:val="6A8759"/>
          <w:lang w:val="en-US"/>
        </w:rPr>
        <w:br/>
        <w:t xml:space="preserve">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:layout_width</w:t>
      </w:r>
      <w:r w:rsidRPr="000E1616">
        <w:rPr>
          <w:color w:val="6A8759"/>
          <w:lang w:val="en-US"/>
        </w:rPr>
        <w:t>="match_parent"</w:t>
      </w:r>
      <w:r w:rsidRPr="000E1616">
        <w:rPr>
          <w:color w:val="6A8759"/>
          <w:lang w:val="en-US"/>
        </w:rPr>
        <w:br/>
        <w:t xml:space="preserve">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:layout_height</w:t>
      </w:r>
      <w:r w:rsidRPr="000E1616">
        <w:rPr>
          <w:color w:val="6A8759"/>
          <w:lang w:val="en-US"/>
        </w:rPr>
        <w:t>="99dp"</w:t>
      </w:r>
      <w:r w:rsidRPr="000E1616">
        <w:rPr>
          <w:color w:val="6A8759"/>
          <w:lang w:val="en-US"/>
        </w:rPr>
        <w:br/>
        <w:t xml:space="preserve">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:orientation</w:t>
      </w:r>
      <w:r w:rsidRPr="000E1616">
        <w:rPr>
          <w:color w:val="6A8759"/>
          <w:lang w:val="en-US"/>
        </w:rPr>
        <w:t>="vertical"</w:t>
      </w:r>
      <w:r w:rsidRPr="000E1616">
        <w:rPr>
          <w:color w:val="E8BF6A"/>
          <w:lang w:val="en-US"/>
        </w:rPr>
        <w:t>&gt;</w:t>
      </w:r>
      <w:r w:rsidRPr="000E1616">
        <w:rPr>
          <w:color w:val="E8BF6A"/>
          <w:lang w:val="en-US"/>
        </w:rPr>
        <w:br/>
      </w:r>
      <w:r w:rsidRPr="000E1616">
        <w:rPr>
          <w:color w:val="E8BF6A"/>
          <w:lang w:val="en-US"/>
        </w:rPr>
        <w:br/>
        <w:t xml:space="preserve">    &lt;TextView</w:t>
      </w:r>
      <w:r w:rsidRPr="000E1616">
        <w:rPr>
          <w:color w:val="E8BF6A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:id</w:t>
      </w:r>
      <w:r w:rsidRPr="000E1616">
        <w:rPr>
          <w:color w:val="6A8759"/>
          <w:lang w:val="en-US"/>
        </w:rPr>
        <w:t>="@+id/textName"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:layout_width</w:t>
      </w:r>
      <w:r w:rsidRPr="000E1616">
        <w:rPr>
          <w:color w:val="6A8759"/>
          <w:lang w:val="en-US"/>
        </w:rPr>
        <w:t>="match_parent"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:layout_height</w:t>
      </w:r>
      <w:r w:rsidRPr="000E1616">
        <w:rPr>
          <w:color w:val="6A8759"/>
          <w:lang w:val="en-US"/>
        </w:rPr>
        <w:t>="wrap_content"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:layout_weight</w:t>
      </w:r>
      <w:r w:rsidRPr="000E1616">
        <w:rPr>
          <w:color w:val="6A8759"/>
          <w:lang w:val="en-US"/>
        </w:rPr>
        <w:t>="1"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:text</w:t>
      </w:r>
      <w:r w:rsidRPr="000E1616">
        <w:rPr>
          <w:color w:val="6A8759"/>
          <w:lang w:val="en-US"/>
        </w:rPr>
        <w:t xml:space="preserve">="TextView" </w:t>
      </w:r>
      <w:r w:rsidRPr="000E1616">
        <w:rPr>
          <w:color w:val="E8BF6A"/>
          <w:lang w:val="en-US"/>
        </w:rPr>
        <w:t>/&gt;</w:t>
      </w:r>
      <w:r w:rsidRPr="000E1616">
        <w:rPr>
          <w:color w:val="E8BF6A"/>
          <w:lang w:val="en-US"/>
        </w:rPr>
        <w:br/>
      </w:r>
      <w:r w:rsidRPr="000E1616">
        <w:rPr>
          <w:color w:val="E8BF6A"/>
          <w:lang w:val="en-US"/>
        </w:rPr>
        <w:br/>
        <w:t xml:space="preserve">    &lt;TextView</w:t>
      </w:r>
      <w:r w:rsidRPr="000E1616">
        <w:rPr>
          <w:color w:val="E8BF6A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:id</w:t>
      </w:r>
      <w:r w:rsidRPr="000E1616">
        <w:rPr>
          <w:color w:val="6A8759"/>
          <w:lang w:val="en-US"/>
        </w:rPr>
        <w:t>="@+id/textPhone"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:layout_width</w:t>
      </w:r>
      <w:r w:rsidRPr="000E1616">
        <w:rPr>
          <w:color w:val="6A8759"/>
          <w:lang w:val="en-US"/>
        </w:rPr>
        <w:t>="match_parent"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:layout_height</w:t>
      </w:r>
      <w:r w:rsidRPr="000E1616">
        <w:rPr>
          <w:color w:val="6A8759"/>
          <w:lang w:val="en-US"/>
        </w:rPr>
        <w:t>="wrap_content"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:layout_weight</w:t>
      </w:r>
      <w:r w:rsidRPr="000E1616">
        <w:rPr>
          <w:color w:val="6A8759"/>
          <w:lang w:val="en-US"/>
        </w:rPr>
        <w:t>="1"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:text</w:t>
      </w:r>
      <w:r w:rsidRPr="000E1616">
        <w:rPr>
          <w:color w:val="6A8759"/>
          <w:lang w:val="en-US"/>
        </w:rPr>
        <w:t>="TextView"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:autoLink</w:t>
      </w:r>
      <w:r w:rsidRPr="000E1616">
        <w:rPr>
          <w:color w:val="6A8759"/>
          <w:lang w:val="en-US"/>
        </w:rPr>
        <w:t>="phone"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:background</w:t>
      </w:r>
      <w:r w:rsidRPr="000E1616">
        <w:rPr>
          <w:color w:val="6A8759"/>
          <w:lang w:val="en-US"/>
        </w:rPr>
        <w:t>="@null"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:linksClickable</w:t>
      </w:r>
      <w:r w:rsidRPr="000E1616">
        <w:rPr>
          <w:color w:val="6A8759"/>
          <w:lang w:val="en-US"/>
        </w:rPr>
        <w:t>="true"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:textAllCaps</w:t>
      </w:r>
      <w:r w:rsidRPr="000E1616">
        <w:rPr>
          <w:color w:val="6A8759"/>
          <w:lang w:val="en-US"/>
        </w:rPr>
        <w:t>="true"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:textIsSelectable</w:t>
      </w:r>
      <w:r w:rsidRPr="000E1616">
        <w:rPr>
          <w:color w:val="6A8759"/>
          <w:lang w:val="en-US"/>
        </w:rPr>
        <w:t>="false"</w:t>
      </w:r>
      <w:r w:rsidRPr="000E1616">
        <w:rPr>
          <w:color w:val="E8BF6A"/>
          <w:lang w:val="en-US"/>
        </w:rPr>
        <w:t>/&gt;</w:t>
      </w:r>
      <w:r w:rsidRPr="000E1616">
        <w:rPr>
          <w:color w:val="E8BF6A"/>
          <w:lang w:val="en-US"/>
        </w:rPr>
        <w:br/>
      </w:r>
      <w:r w:rsidRPr="000E1616">
        <w:rPr>
          <w:color w:val="E8BF6A"/>
          <w:lang w:val="en-US"/>
        </w:rPr>
        <w:br/>
        <w:t xml:space="preserve">    &lt;TextView</w:t>
      </w:r>
      <w:r w:rsidRPr="000E1616">
        <w:rPr>
          <w:color w:val="E8BF6A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:id</w:t>
      </w:r>
      <w:r w:rsidRPr="000E1616">
        <w:rPr>
          <w:color w:val="6A8759"/>
          <w:lang w:val="en-US"/>
        </w:rPr>
        <w:t>="@+id/textType"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:layout_width</w:t>
      </w:r>
      <w:r w:rsidRPr="000E1616">
        <w:rPr>
          <w:color w:val="6A8759"/>
          <w:lang w:val="en-US"/>
        </w:rPr>
        <w:t>="match_parent"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:layout_height</w:t>
      </w:r>
      <w:r w:rsidRPr="000E1616">
        <w:rPr>
          <w:color w:val="6A8759"/>
          <w:lang w:val="en-US"/>
        </w:rPr>
        <w:t>="wrap_content"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:layout_weight</w:t>
      </w:r>
      <w:r w:rsidRPr="000E1616">
        <w:rPr>
          <w:color w:val="6A8759"/>
          <w:lang w:val="en-US"/>
        </w:rPr>
        <w:t>="1"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:text</w:t>
      </w:r>
      <w:r w:rsidRPr="000E1616">
        <w:rPr>
          <w:color w:val="6A8759"/>
          <w:lang w:val="en-US"/>
        </w:rPr>
        <w:t>="TextView"</w:t>
      </w:r>
      <w:r w:rsidRPr="000E1616">
        <w:rPr>
          <w:color w:val="6A8759"/>
          <w:lang w:val="en-US"/>
        </w:rPr>
        <w:br/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E8BF6A"/>
          <w:lang w:val="en-US"/>
        </w:rPr>
        <w:t>/&gt;</w:t>
      </w:r>
      <w:r w:rsidRPr="000E1616">
        <w:rPr>
          <w:color w:val="E8BF6A"/>
          <w:lang w:val="en-US"/>
        </w:rPr>
        <w:br/>
        <w:t>&lt;/LinearLayout&gt;</w:t>
      </w:r>
    </w:p>
    <w:p w:rsidR="00E34758" w:rsidRPr="000E1616" w:rsidRDefault="00E34758" w:rsidP="00E34758">
      <w:pPr>
        <w:pStyle w:val="af"/>
        <w:jc w:val="center"/>
        <w:rPr>
          <w:lang w:val="en-US"/>
        </w:rPr>
      </w:pPr>
      <w:r>
        <w:t>Код</w:t>
      </w:r>
      <w:r w:rsidR="002C143B">
        <w:rPr>
          <w:lang w:val="en-US"/>
        </w:rPr>
        <w:t xml:space="preserve"> </w:t>
      </w:r>
      <w:r w:rsidR="000E1616">
        <w:rPr>
          <w:lang w:val="en-US"/>
        </w:rPr>
        <w:t>rview_item</w:t>
      </w:r>
      <w:r>
        <w:rPr>
          <w:lang w:val="en-US"/>
        </w:rPr>
        <w:t>.xml</w:t>
      </w:r>
    </w:p>
    <w:p w:rsidR="00E34758" w:rsidRPr="000E1616" w:rsidRDefault="00E34758" w:rsidP="00E34758">
      <w:pPr>
        <w:pStyle w:val="af"/>
        <w:rPr>
          <w:lang w:val="en-US"/>
        </w:rPr>
      </w:pPr>
    </w:p>
    <w:p w:rsidR="005F10D0" w:rsidRDefault="000E1616" w:rsidP="005F10D0">
      <w:pPr>
        <w:pStyle w:val="af"/>
        <w:rPr>
          <w:lang w:val="en-US"/>
        </w:rPr>
      </w:pPr>
      <w:r>
        <w:rPr>
          <w:lang w:val="en-US"/>
        </w:rPr>
        <w:t>3)</w:t>
      </w:r>
    </w:p>
    <w:p w:rsidR="000E1616" w:rsidRPr="000E1616" w:rsidRDefault="000E1616" w:rsidP="000E1616">
      <w:pPr>
        <w:rPr>
          <w:lang w:val="en-US"/>
        </w:rPr>
      </w:pPr>
    </w:p>
    <w:p w:rsidR="000E1616" w:rsidRPr="000E1616" w:rsidRDefault="000E1616" w:rsidP="000E1616">
      <w:pPr>
        <w:pStyle w:val="HTML"/>
        <w:shd w:val="clear" w:color="auto" w:fill="2B2B2B"/>
        <w:rPr>
          <w:color w:val="A9B7C6"/>
          <w:lang w:val="en-US"/>
        </w:rPr>
      </w:pPr>
      <w:r w:rsidRPr="000E1616">
        <w:rPr>
          <w:color w:val="E8BF6A"/>
          <w:lang w:val="en-US"/>
        </w:rPr>
        <w:t>&lt;?</w:t>
      </w:r>
      <w:r w:rsidRPr="000E1616">
        <w:rPr>
          <w:color w:val="BABABA"/>
          <w:lang w:val="en-US"/>
        </w:rPr>
        <w:t>xml version</w:t>
      </w:r>
      <w:r w:rsidRPr="000E1616">
        <w:rPr>
          <w:color w:val="6A8759"/>
          <w:lang w:val="en-US"/>
        </w:rPr>
        <w:t xml:space="preserve">="1.0" </w:t>
      </w:r>
      <w:r w:rsidRPr="000E1616">
        <w:rPr>
          <w:color w:val="BABABA"/>
          <w:lang w:val="en-US"/>
        </w:rPr>
        <w:t>encoding</w:t>
      </w:r>
      <w:r w:rsidRPr="000E1616">
        <w:rPr>
          <w:color w:val="6A8759"/>
          <w:lang w:val="en-US"/>
        </w:rPr>
        <w:t>="utf-8"</w:t>
      </w:r>
      <w:r w:rsidRPr="000E1616">
        <w:rPr>
          <w:color w:val="E8BF6A"/>
          <w:lang w:val="en-US"/>
        </w:rPr>
        <w:t>?&gt;</w:t>
      </w:r>
      <w:r w:rsidRPr="000E1616">
        <w:rPr>
          <w:color w:val="E8BF6A"/>
          <w:lang w:val="en-US"/>
        </w:rPr>
        <w:br/>
        <w:t xml:space="preserve">&lt;menu </w:t>
      </w:r>
      <w:r w:rsidRPr="000E1616">
        <w:rPr>
          <w:color w:val="BABABA"/>
          <w:lang w:val="en-US"/>
        </w:rPr>
        <w:t>xmlns:</w:t>
      </w:r>
      <w:r w:rsidRPr="000E1616">
        <w:rPr>
          <w:color w:val="9876AA"/>
          <w:lang w:val="en-US"/>
        </w:rPr>
        <w:t>android</w:t>
      </w:r>
      <w:r w:rsidRPr="000E1616">
        <w:rPr>
          <w:color w:val="6A8759"/>
          <w:lang w:val="en-US"/>
        </w:rPr>
        <w:t>="http://schemas.android.com/apk/res/android"</w:t>
      </w:r>
      <w:r w:rsidRPr="000E1616">
        <w:rPr>
          <w:color w:val="E8BF6A"/>
          <w:lang w:val="en-US"/>
        </w:rPr>
        <w:t>&gt;</w:t>
      </w:r>
      <w:r w:rsidRPr="000E1616">
        <w:rPr>
          <w:color w:val="E8BF6A"/>
          <w:lang w:val="en-US"/>
        </w:rPr>
        <w:br/>
      </w:r>
      <w:r w:rsidRPr="000E1616">
        <w:rPr>
          <w:color w:val="E8BF6A"/>
          <w:lang w:val="en-US"/>
        </w:rPr>
        <w:br/>
        <w:t>&lt;/menu&gt;</w:t>
      </w:r>
    </w:p>
    <w:p w:rsidR="005F10D0" w:rsidRDefault="005F10D0" w:rsidP="005F10D0">
      <w:pPr>
        <w:pStyle w:val="af"/>
        <w:jc w:val="center"/>
        <w:rPr>
          <w:lang w:val="en-US"/>
        </w:rPr>
      </w:pPr>
      <w:r>
        <w:t>Код</w:t>
      </w:r>
      <w:r w:rsidR="000E1616">
        <w:rPr>
          <w:lang w:val="en-US"/>
        </w:rPr>
        <w:t xml:space="preserve"> dialer_menu</w:t>
      </w:r>
      <w:r w:rsidRPr="00FB439B">
        <w:t>.</w:t>
      </w:r>
      <w:r w:rsidR="000E1616">
        <w:rPr>
          <w:lang w:val="en-US"/>
        </w:rPr>
        <w:t>xml</w:t>
      </w:r>
    </w:p>
    <w:p w:rsidR="000E1616" w:rsidRDefault="000E1616" w:rsidP="000E1616">
      <w:pPr>
        <w:pStyle w:val="af"/>
        <w:rPr>
          <w:lang w:val="en-US"/>
        </w:rPr>
      </w:pPr>
      <w:r>
        <w:rPr>
          <w:lang w:val="en-US"/>
        </w:rPr>
        <w:t>4)</w:t>
      </w:r>
    </w:p>
    <w:p w:rsidR="000E1616" w:rsidRPr="000E1616" w:rsidRDefault="000E1616" w:rsidP="000E1616">
      <w:pPr>
        <w:pStyle w:val="HTML"/>
        <w:shd w:val="clear" w:color="auto" w:fill="2B2B2B"/>
        <w:rPr>
          <w:color w:val="A9B7C6"/>
          <w:lang w:val="en-US"/>
        </w:rPr>
      </w:pPr>
      <w:r w:rsidRPr="000E1616">
        <w:rPr>
          <w:color w:val="E8BF6A"/>
          <w:lang w:val="en-US"/>
        </w:rPr>
        <w:t>&lt;?</w:t>
      </w:r>
      <w:r w:rsidRPr="000E1616">
        <w:rPr>
          <w:color w:val="BABABA"/>
          <w:lang w:val="en-US"/>
        </w:rPr>
        <w:t>xml version</w:t>
      </w:r>
      <w:r w:rsidRPr="000E1616">
        <w:rPr>
          <w:color w:val="6A8759"/>
          <w:lang w:val="en-US"/>
        </w:rPr>
        <w:t xml:space="preserve">="1.0" </w:t>
      </w:r>
      <w:r w:rsidRPr="000E1616">
        <w:rPr>
          <w:color w:val="BABABA"/>
          <w:lang w:val="en-US"/>
        </w:rPr>
        <w:t>encoding</w:t>
      </w:r>
      <w:r w:rsidRPr="000E1616">
        <w:rPr>
          <w:color w:val="6A8759"/>
          <w:lang w:val="en-US"/>
        </w:rPr>
        <w:t>="utf-8"</w:t>
      </w:r>
      <w:r w:rsidRPr="000E1616">
        <w:rPr>
          <w:color w:val="E8BF6A"/>
          <w:lang w:val="en-US"/>
        </w:rPr>
        <w:t>?&gt;</w:t>
      </w:r>
      <w:r w:rsidRPr="000E1616">
        <w:rPr>
          <w:color w:val="E8BF6A"/>
          <w:lang w:val="en-US"/>
        </w:rPr>
        <w:br/>
        <w:t xml:space="preserve">&lt;manifest </w:t>
      </w:r>
      <w:r w:rsidRPr="000E1616">
        <w:rPr>
          <w:color w:val="BABABA"/>
          <w:lang w:val="en-US"/>
        </w:rPr>
        <w:t>xmlns:</w:t>
      </w:r>
      <w:r w:rsidRPr="000E1616">
        <w:rPr>
          <w:color w:val="9876AA"/>
          <w:lang w:val="en-US"/>
        </w:rPr>
        <w:t>android</w:t>
      </w:r>
      <w:r w:rsidRPr="000E1616">
        <w:rPr>
          <w:color w:val="6A8759"/>
          <w:lang w:val="en-US"/>
        </w:rPr>
        <w:t>="http://schemas.android.com/apk/res/android"</w:t>
      </w:r>
      <w:r w:rsidRPr="000E1616">
        <w:rPr>
          <w:color w:val="6A8759"/>
          <w:lang w:val="en-US"/>
        </w:rPr>
        <w:br/>
        <w:t xml:space="preserve">    </w:t>
      </w:r>
      <w:r w:rsidRPr="000E1616">
        <w:rPr>
          <w:color w:val="BABABA"/>
          <w:lang w:val="en-US"/>
        </w:rPr>
        <w:t>package</w:t>
      </w:r>
      <w:r w:rsidRPr="000E1616">
        <w:rPr>
          <w:color w:val="6A8759"/>
          <w:lang w:val="en-US"/>
        </w:rPr>
        <w:t>="com.example.mydialer"</w:t>
      </w:r>
      <w:r w:rsidRPr="000E1616">
        <w:rPr>
          <w:color w:val="E8BF6A"/>
          <w:lang w:val="en-US"/>
        </w:rPr>
        <w:t>&gt;</w:t>
      </w:r>
      <w:r w:rsidRPr="000E1616">
        <w:rPr>
          <w:color w:val="E8BF6A"/>
          <w:lang w:val="en-US"/>
        </w:rPr>
        <w:br/>
        <w:t xml:space="preserve">    &lt;uses-permission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:name</w:t>
      </w:r>
      <w:r w:rsidRPr="000E1616">
        <w:rPr>
          <w:color w:val="6A8759"/>
          <w:lang w:val="en-US"/>
        </w:rPr>
        <w:t xml:space="preserve">="android.permission.CALL_PHONE" </w:t>
      </w:r>
      <w:r w:rsidRPr="000E1616">
        <w:rPr>
          <w:color w:val="E8BF6A"/>
          <w:lang w:val="en-US"/>
        </w:rPr>
        <w:t>/&gt;</w:t>
      </w:r>
      <w:r w:rsidRPr="000E1616">
        <w:rPr>
          <w:color w:val="E8BF6A"/>
          <w:lang w:val="en-US"/>
        </w:rPr>
        <w:br/>
      </w:r>
      <w:r w:rsidRPr="000E1616">
        <w:rPr>
          <w:color w:val="E8BF6A"/>
          <w:lang w:val="en-US"/>
        </w:rPr>
        <w:br/>
        <w:t xml:space="preserve">    &lt;application</w:t>
      </w:r>
      <w:r w:rsidRPr="000E1616">
        <w:rPr>
          <w:color w:val="E8BF6A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:allowBackup</w:t>
      </w:r>
      <w:r w:rsidRPr="000E1616">
        <w:rPr>
          <w:color w:val="6A8759"/>
          <w:lang w:val="en-US"/>
        </w:rPr>
        <w:t>="true"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:icon</w:t>
      </w:r>
      <w:r w:rsidRPr="000E1616">
        <w:rPr>
          <w:color w:val="6A8759"/>
          <w:lang w:val="en-US"/>
        </w:rPr>
        <w:t>="@mipmap/ic_launcher"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:label</w:t>
      </w:r>
      <w:r w:rsidRPr="000E1616">
        <w:rPr>
          <w:color w:val="6A8759"/>
          <w:lang w:val="en-US"/>
        </w:rPr>
        <w:t>="@string/app_name"</w:t>
      </w:r>
      <w:r w:rsidRPr="000E1616">
        <w:rPr>
          <w:color w:val="6A8759"/>
          <w:lang w:val="en-US"/>
        </w:rPr>
        <w:br/>
      </w:r>
      <w:r w:rsidRPr="000E1616">
        <w:rPr>
          <w:color w:val="6A8759"/>
          <w:lang w:val="en-US"/>
        </w:rPr>
        <w:lastRenderedPageBreak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:roundIcon</w:t>
      </w:r>
      <w:r w:rsidRPr="000E1616">
        <w:rPr>
          <w:color w:val="6A8759"/>
          <w:lang w:val="en-US"/>
        </w:rPr>
        <w:t>="@mipmap/ic_launcher_round"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:supportsRtl</w:t>
      </w:r>
      <w:r w:rsidRPr="000E1616">
        <w:rPr>
          <w:color w:val="6A8759"/>
          <w:lang w:val="en-US"/>
        </w:rPr>
        <w:t>="true"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 xml:space="preserve">:autoLink </w:t>
      </w:r>
      <w:r w:rsidRPr="000E1616">
        <w:rPr>
          <w:color w:val="6A8759"/>
          <w:lang w:val="en-US"/>
        </w:rPr>
        <w:t>= "phone"</w:t>
      </w:r>
      <w:r w:rsidRPr="000E1616">
        <w:rPr>
          <w:color w:val="6A8759"/>
          <w:lang w:val="en-US"/>
        </w:rPr>
        <w:br/>
        <w:t xml:space="preserve">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:theme</w:t>
      </w:r>
      <w:r w:rsidRPr="000E1616">
        <w:rPr>
          <w:color w:val="6A8759"/>
          <w:lang w:val="en-US"/>
        </w:rPr>
        <w:t>="@style/Theme.MyDialer"</w:t>
      </w:r>
      <w:r w:rsidRPr="000E1616">
        <w:rPr>
          <w:color w:val="E8BF6A"/>
          <w:lang w:val="en-US"/>
        </w:rPr>
        <w:t>&gt;</w:t>
      </w:r>
      <w:r w:rsidRPr="000E1616">
        <w:rPr>
          <w:color w:val="E8BF6A"/>
          <w:lang w:val="en-US"/>
        </w:rPr>
        <w:br/>
        <w:t xml:space="preserve">        &lt;activity</w:t>
      </w:r>
      <w:r w:rsidRPr="000E1616">
        <w:rPr>
          <w:color w:val="E8BF6A"/>
          <w:lang w:val="en-US"/>
        </w:rPr>
        <w:br/>
        <w:t xml:space="preserve">    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:name</w:t>
      </w:r>
      <w:r w:rsidRPr="000E1616">
        <w:rPr>
          <w:color w:val="6A8759"/>
          <w:lang w:val="en-US"/>
        </w:rPr>
        <w:t>=".MainActivity"</w:t>
      </w:r>
      <w:r w:rsidRPr="000E1616">
        <w:rPr>
          <w:color w:val="6A8759"/>
          <w:lang w:val="en-US"/>
        </w:rPr>
        <w:br/>
        <w:t xml:space="preserve">           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:exported</w:t>
      </w:r>
      <w:r w:rsidRPr="000E1616">
        <w:rPr>
          <w:color w:val="6A8759"/>
          <w:lang w:val="en-US"/>
        </w:rPr>
        <w:t>="true"</w:t>
      </w:r>
      <w:r w:rsidRPr="000E1616">
        <w:rPr>
          <w:color w:val="E8BF6A"/>
          <w:lang w:val="en-US"/>
        </w:rPr>
        <w:t>&gt;</w:t>
      </w:r>
      <w:r w:rsidRPr="000E1616">
        <w:rPr>
          <w:color w:val="E8BF6A"/>
          <w:lang w:val="en-US"/>
        </w:rPr>
        <w:br/>
        <w:t xml:space="preserve">            &lt;intent-filter&gt;</w:t>
      </w:r>
      <w:r w:rsidRPr="000E1616">
        <w:rPr>
          <w:color w:val="E8BF6A"/>
          <w:lang w:val="en-US"/>
        </w:rPr>
        <w:br/>
        <w:t xml:space="preserve">                &lt;action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:name</w:t>
      </w:r>
      <w:r w:rsidRPr="000E1616">
        <w:rPr>
          <w:color w:val="6A8759"/>
          <w:lang w:val="en-US"/>
        </w:rPr>
        <w:t xml:space="preserve">="android.intent.action.MAIN" </w:t>
      </w:r>
      <w:r w:rsidRPr="000E1616">
        <w:rPr>
          <w:color w:val="E8BF6A"/>
          <w:lang w:val="en-US"/>
        </w:rPr>
        <w:t>/&gt;</w:t>
      </w:r>
      <w:r w:rsidRPr="000E1616">
        <w:rPr>
          <w:color w:val="E8BF6A"/>
          <w:lang w:val="en-US"/>
        </w:rPr>
        <w:br/>
      </w:r>
      <w:r w:rsidRPr="000E1616">
        <w:rPr>
          <w:color w:val="E8BF6A"/>
          <w:lang w:val="en-US"/>
        </w:rPr>
        <w:br/>
        <w:t xml:space="preserve">                &lt;category </w:t>
      </w:r>
      <w:r w:rsidRPr="000E1616">
        <w:rPr>
          <w:color w:val="9876AA"/>
          <w:lang w:val="en-US"/>
        </w:rPr>
        <w:t>android</w:t>
      </w:r>
      <w:r w:rsidRPr="000E1616">
        <w:rPr>
          <w:color w:val="BABABA"/>
          <w:lang w:val="en-US"/>
        </w:rPr>
        <w:t>:name</w:t>
      </w:r>
      <w:r w:rsidRPr="000E1616">
        <w:rPr>
          <w:color w:val="6A8759"/>
          <w:lang w:val="en-US"/>
        </w:rPr>
        <w:t xml:space="preserve">="android.intent.category.LAUNCHER" </w:t>
      </w:r>
      <w:r w:rsidRPr="000E1616">
        <w:rPr>
          <w:color w:val="E8BF6A"/>
          <w:lang w:val="en-US"/>
        </w:rPr>
        <w:t>/&gt;</w:t>
      </w:r>
      <w:r w:rsidRPr="000E1616">
        <w:rPr>
          <w:color w:val="E8BF6A"/>
          <w:lang w:val="en-US"/>
        </w:rPr>
        <w:br/>
        <w:t xml:space="preserve">            &lt;/intent-filter&gt;</w:t>
      </w:r>
      <w:r w:rsidRPr="000E1616">
        <w:rPr>
          <w:color w:val="E8BF6A"/>
          <w:lang w:val="en-US"/>
        </w:rPr>
        <w:br/>
        <w:t xml:space="preserve">        &lt;/activity&gt;</w:t>
      </w:r>
      <w:r w:rsidRPr="000E1616">
        <w:rPr>
          <w:color w:val="E8BF6A"/>
          <w:lang w:val="en-US"/>
        </w:rPr>
        <w:br/>
        <w:t xml:space="preserve">    &lt;/application&gt;</w:t>
      </w:r>
      <w:r w:rsidRPr="000E1616">
        <w:rPr>
          <w:color w:val="E8BF6A"/>
          <w:lang w:val="en-US"/>
        </w:rPr>
        <w:br/>
      </w:r>
      <w:r w:rsidRPr="000E1616">
        <w:rPr>
          <w:color w:val="E8BF6A"/>
          <w:lang w:val="en-US"/>
        </w:rPr>
        <w:br/>
        <w:t>&lt;/manifest&gt;</w:t>
      </w:r>
    </w:p>
    <w:p w:rsidR="000E1616" w:rsidRDefault="000E1616" w:rsidP="000E1616">
      <w:pPr>
        <w:pStyle w:val="af"/>
        <w:jc w:val="center"/>
        <w:rPr>
          <w:lang w:val="en-US"/>
        </w:rPr>
      </w:pPr>
      <w:r>
        <w:rPr>
          <w:lang w:val="en-US"/>
        </w:rPr>
        <w:t>AndroidManifest.xml</w:t>
      </w:r>
    </w:p>
    <w:p w:rsidR="000E1616" w:rsidRDefault="000E1616" w:rsidP="000E1616">
      <w:pPr>
        <w:pStyle w:val="af"/>
        <w:jc w:val="center"/>
        <w:rPr>
          <w:lang w:val="en-US"/>
        </w:rPr>
      </w:pPr>
    </w:p>
    <w:p w:rsidR="000E1616" w:rsidRDefault="000E1616" w:rsidP="000E1616">
      <w:pPr>
        <w:pStyle w:val="af"/>
        <w:rPr>
          <w:lang w:val="en-US"/>
        </w:rPr>
      </w:pPr>
      <w:r>
        <w:rPr>
          <w:lang w:val="en-US"/>
        </w:rPr>
        <w:t>5)</w:t>
      </w:r>
    </w:p>
    <w:p w:rsidR="000E1616" w:rsidRDefault="000E1616" w:rsidP="000E1616">
      <w:pPr>
        <w:pStyle w:val="HTML"/>
        <w:shd w:val="clear" w:color="auto" w:fill="2B2B2B"/>
        <w:rPr>
          <w:color w:val="A9B7C6"/>
          <w:lang w:val="en-US"/>
        </w:rPr>
      </w:pPr>
      <w:r w:rsidRPr="000E1616">
        <w:rPr>
          <w:color w:val="CC7832"/>
          <w:lang w:val="en-US"/>
        </w:rPr>
        <w:t xml:space="preserve">package </w:t>
      </w:r>
      <w:r w:rsidRPr="000E1616">
        <w:rPr>
          <w:color w:val="A9B7C6"/>
          <w:lang w:val="en-US"/>
        </w:rPr>
        <w:t>com.example.mydialer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android.content.Context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androidx.appcompat.app.AppCompatActivity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android.os.Bundle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android.text.Editable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android.text.TextWatcher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android.view.LayoutInflater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android.view.Menu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android.view.View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android.view.ViewGroup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android.widget.EditText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android.widget.TextView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androidx.recyclerview.widget.DiffUtil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androidx.recyclerview.widget.LinearLayoutManager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androidx.recyclerview.widget.RecyclerView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com.google.gson.Gson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timber.log.Timber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java.io.IOException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java.io.InputStream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import </w:t>
      </w:r>
      <w:r w:rsidRPr="000E1616">
        <w:rPr>
          <w:color w:val="A9B7C6"/>
          <w:lang w:val="en-US"/>
        </w:rPr>
        <w:t>androidx.recyclerview.widget.ListAdapter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class </w:t>
      </w:r>
      <w:r w:rsidRPr="000E1616">
        <w:rPr>
          <w:color w:val="A9B7C6"/>
          <w:lang w:val="en-US"/>
        </w:rPr>
        <w:t>MainActivity : AppCompatActivity() {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var </w:t>
      </w:r>
      <w:r w:rsidRPr="000E1616">
        <w:rPr>
          <w:color w:val="9876AA"/>
          <w:lang w:val="en-US"/>
        </w:rPr>
        <w:t xml:space="preserve">adapter </w:t>
      </w:r>
      <w:r w:rsidRPr="000E1616">
        <w:rPr>
          <w:color w:val="A9B7C6"/>
          <w:lang w:val="en-US"/>
        </w:rPr>
        <w:t>= Adapter()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onCreate</w:t>
      </w:r>
      <w:r w:rsidRPr="000E1616">
        <w:rPr>
          <w:color w:val="A9B7C6"/>
          <w:lang w:val="en-US"/>
        </w:rPr>
        <w:t>(savedInstanceState: Bundle?) {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>super</w:t>
      </w:r>
      <w:r w:rsidRPr="000E1616">
        <w:rPr>
          <w:color w:val="A9B7C6"/>
          <w:lang w:val="en-US"/>
        </w:rPr>
        <w:t>.onCreate(savedInstanceState)</w:t>
      </w:r>
      <w:r w:rsidRPr="000E1616">
        <w:rPr>
          <w:color w:val="A9B7C6"/>
          <w:lang w:val="en-US"/>
        </w:rPr>
        <w:br/>
        <w:t xml:space="preserve">        setContentView(R.layout.</w:t>
      </w:r>
      <w:r w:rsidRPr="000E1616">
        <w:rPr>
          <w:i/>
          <w:iCs/>
          <w:color w:val="9876AA"/>
          <w:lang w:val="en-US"/>
        </w:rPr>
        <w:t>activity_main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 loadData()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var </w:t>
      </w:r>
      <w:r w:rsidRPr="000E1616">
        <w:rPr>
          <w:color w:val="A9B7C6"/>
          <w:lang w:val="en-US"/>
        </w:rPr>
        <w:t xml:space="preserve">json: String? = </w:t>
      </w:r>
      <w:r w:rsidRPr="000E1616">
        <w:rPr>
          <w:color w:val="CC7832"/>
          <w:lang w:val="en-US"/>
        </w:rPr>
        <w:t>null</w:t>
      </w:r>
      <w:r w:rsidRPr="000E1616">
        <w:rPr>
          <w:color w:val="CC7832"/>
          <w:lang w:val="en-US"/>
        </w:rPr>
        <w:br/>
        <w:t xml:space="preserve">        val </w:t>
      </w:r>
      <w:r w:rsidRPr="000E1616">
        <w:rPr>
          <w:color w:val="A9B7C6"/>
          <w:lang w:val="en-US"/>
        </w:rPr>
        <w:t>txt: EditText = findViewById(R.id.</w:t>
      </w:r>
      <w:r w:rsidRPr="000E1616">
        <w:rPr>
          <w:i/>
          <w:iCs/>
          <w:color w:val="9876AA"/>
          <w:lang w:val="en-US"/>
        </w:rPr>
        <w:t>et_search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recyclerView: RecyclerView = findViewById(R.id.</w:t>
      </w:r>
      <w:r w:rsidRPr="000E1616">
        <w:rPr>
          <w:i/>
          <w:iCs/>
          <w:color w:val="9876AA"/>
          <w:lang w:val="en-US"/>
        </w:rPr>
        <w:t>rView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Timber.plant(Timber.DebugTree())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try </w:t>
      </w:r>
      <w:r w:rsidRPr="000E1616">
        <w:rPr>
          <w:color w:val="A9B7C6"/>
          <w:lang w:val="en-US"/>
        </w:rPr>
        <w:t>{</w:t>
      </w:r>
      <w:r w:rsidRPr="000E1616">
        <w:rPr>
          <w:color w:val="A9B7C6"/>
          <w:lang w:val="en-US"/>
        </w:rPr>
        <w:br/>
        <w:t xml:space="preserve">    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 xml:space="preserve">inp: InputStream = </w:t>
      </w:r>
      <w:r w:rsidRPr="000E1616">
        <w:rPr>
          <w:i/>
          <w:iCs/>
          <w:color w:val="9876AA"/>
          <w:lang w:val="en-US"/>
        </w:rPr>
        <w:t>assets</w:t>
      </w:r>
      <w:r w:rsidRPr="000E1616">
        <w:rPr>
          <w:color w:val="A9B7C6"/>
          <w:lang w:val="en-US"/>
        </w:rPr>
        <w:t>.open(</w:t>
      </w:r>
      <w:r w:rsidRPr="000E1616">
        <w:rPr>
          <w:color w:val="6A8759"/>
          <w:lang w:val="en-US"/>
        </w:rPr>
        <w:t>"phones.json"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    json = inp.</w:t>
      </w:r>
      <w:r w:rsidRPr="000E1616">
        <w:rPr>
          <w:i/>
          <w:iCs/>
          <w:color w:val="FFC66D"/>
          <w:lang w:val="en-US"/>
        </w:rPr>
        <w:t>bufferedReader</w:t>
      </w:r>
      <w:r w:rsidRPr="000E1616">
        <w:rPr>
          <w:color w:val="A9B7C6"/>
          <w:lang w:val="en-US"/>
        </w:rPr>
        <w:t>().</w:t>
      </w:r>
      <w:r w:rsidRPr="000E1616">
        <w:rPr>
          <w:i/>
          <w:iCs/>
          <w:color w:val="FFC66D"/>
          <w:lang w:val="en-US"/>
        </w:rPr>
        <w:t xml:space="preserve">use </w:t>
      </w:r>
      <w:r w:rsidRPr="000E1616">
        <w:rPr>
          <w:b/>
          <w:bCs/>
          <w:color w:val="A9B7C6"/>
          <w:lang w:val="en-US"/>
        </w:rPr>
        <w:t>{ it</w:t>
      </w:r>
      <w:r w:rsidRPr="000E1616">
        <w:rPr>
          <w:color w:val="A9B7C6"/>
          <w:lang w:val="en-US"/>
        </w:rPr>
        <w:t>.</w:t>
      </w:r>
      <w:r w:rsidRPr="000E1616">
        <w:rPr>
          <w:i/>
          <w:iCs/>
          <w:color w:val="FFC66D"/>
          <w:lang w:val="en-US"/>
        </w:rPr>
        <w:t>readText</w:t>
      </w:r>
      <w:r w:rsidRPr="000E1616">
        <w:rPr>
          <w:color w:val="A9B7C6"/>
          <w:lang w:val="en-US"/>
        </w:rPr>
        <w:t xml:space="preserve">() </w:t>
      </w:r>
      <w:r w:rsidRPr="000E1616">
        <w:rPr>
          <w:b/>
          <w:bCs/>
          <w:color w:val="A9B7C6"/>
          <w:lang w:val="en-US"/>
        </w:rPr>
        <w:t>}</w:t>
      </w:r>
      <w:r w:rsidRPr="000E1616">
        <w:rPr>
          <w:color w:val="A9B7C6"/>
          <w:lang w:val="en-US"/>
        </w:rPr>
        <w:t>.</w:t>
      </w:r>
      <w:r w:rsidRPr="000E1616">
        <w:rPr>
          <w:i/>
          <w:iCs/>
          <w:color w:val="FFC66D"/>
          <w:lang w:val="en-US"/>
        </w:rPr>
        <w:t>replace</w:t>
      </w:r>
      <w:r w:rsidRPr="000E1616">
        <w:rPr>
          <w:color w:val="A9B7C6"/>
          <w:lang w:val="en-US"/>
        </w:rPr>
        <w:t>(</w:t>
      </w:r>
      <w:r w:rsidRPr="000E1616">
        <w:rPr>
          <w:color w:val="6A8759"/>
          <w:lang w:val="en-US"/>
        </w:rPr>
        <w:t>"</w:t>
      </w:r>
      <w:r w:rsidRPr="000E1616">
        <w:rPr>
          <w:color w:val="CC7832"/>
          <w:lang w:val="en-US"/>
        </w:rPr>
        <w:t>\r\n</w:t>
      </w:r>
      <w:r w:rsidRPr="000E1616">
        <w:rPr>
          <w:color w:val="6A8759"/>
          <w:lang w:val="en-US"/>
        </w:rPr>
        <w:t>"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6A8759"/>
          <w:lang w:val="en-US"/>
        </w:rPr>
        <w:t>""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phones = Gson().fromJson(json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Array&lt;Contact&gt;::</w:t>
      </w:r>
      <w:r w:rsidRPr="000E1616">
        <w:rPr>
          <w:color w:val="CC7832"/>
          <w:lang w:val="en-US"/>
        </w:rPr>
        <w:t>class</w:t>
      </w:r>
      <w:r w:rsidRPr="000E1616">
        <w:rPr>
          <w:color w:val="A9B7C6"/>
          <w:lang w:val="en-US"/>
        </w:rPr>
        <w:t>.</w:t>
      </w:r>
      <w:r w:rsidRPr="000E1616">
        <w:rPr>
          <w:i/>
          <w:iCs/>
          <w:color w:val="9876AA"/>
          <w:lang w:val="en-US"/>
        </w:rPr>
        <w:t>java</w:t>
      </w:r>
      <w:r w:rsidRPr="000E1616">
        <w:rPr>
          <w:color w:val="A9B7C6"/>
          <w:lang w:val="en-US"/>
        </w:rPr>
        <w:t>).</w:t>
      </w:r>
      <w:r w:rsidRPr="000E1616">
        <w:rPr>
          <w:i/>
          <w:iCs/>
          <w:color w:val="FFC66D"/>
          <w:lang w:val="en-US"/>
        </w:rPr>
        <w:t>toList</w:t>
      </w:r>
      <w:r w:rsidRPr="000E1616">
        <w:rPr>
          <w:color w:val="A9B7C6"/>
          <w:lang w:val="en-US"/>
        </w:rPr>
        <w:t>()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recyclerView.</w:t>
      </w:r>
      <w:r w:rsidRPr="000E1616">
        <w:rPr>
          <w:i/>
          <w:iCs/>
          <w:color w:val="9876AA"/>
          <w:lang w:val="en-US"/>
        </w:rPr>
        <w:t xml:space="preserve">layoutManager </w:t>
      </w:r>
      <w:r w:rsidRPr="000E1616">
        <w:rPr>
          <w:color w:val="A9B7C6"/>
          <w:lang w:val="en-US"/>
        </w:rPr>
        <w:t>= LinearLayoutManager(</w:t>
      </w:r>
      <w:r w:rsidRPr="000E1616">
        <w:rPr>
          <w:color w:val="CC7832"/>
          <w:lang w:val="en-US"/>
        </w:rPr>
        <w:t>this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    recyclerView.</w:t>
      </w:r>
      <w:r w:rsidRPr="000E1616">
        <w:rPr>
          <w:i/>
          <w:iCs/>
          <w:color w:val="9876AA"/>
          <w:lang w:val="en-US"/>
        </w:rPr>
        <w:t xml:space="preserve">adapter </w:t>
      </w:r>
      <w:r w:rsidRPr="000E1616">
        <w:rPr>
          <w:color w:val="A9B7C6"/>
          <w:lang w:val="en-US"/>
        </w:rPr>
        <w:t xml:space="preserve">= </w:t>
      </w:r>
      <w:r w:rsidRPr="000E1616">
        <w:rPr>
          <w:color w:val="9876AA"/>
          <w:lang w:val="en-US"/>
        </w:rPr>
        <w:t>adapter</w:t>
      </w:r>
      <w:r w:rsidRPr="000E1616">
        <w:rPr>
          <w:color w:val="9876AA"/>
          <w:lang w:val="en-US"/>
        </w:rPr>
        <w:br/>
      </w:r>
      <w:r w:rsidRPr="000E1616">
        <w:rPr>
          <w:color w:val="9876AA"/>
          <w:lang w:val="en-US"/>
        </w:rPr>
        <w:lastRenderedPageBreak/>
        <w:t xml:space="preserve">            adapter</w:t>
      </w:r>
      <w:r w:rsidRPr="000E1616">
        <w:rPr>
          <w:color w:val="A9B7C6"/>
          <w:lang w:val="en-US"/>
        </w:rPr>
        <w:t>.submitList(phones)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txt.addTextChangedListener(</w:t>
      </w:r>
      <w:r w:rsidRPr="000E1616">
        <w:rPr>
          <w:color w:val="CC7832"/>
          <w:lang w:val="en-US"/>
        </w:rPr>
        <w:t xml:space="preserve">object </w:t>
      </w:r>
      <w:r w:rsidRPr="000E1616">
        <w:rPr>
          <w:color w:val="A9B7C6"/>
          <w:lang w:val="en-US"/>
        </w:rPr>
        <w:t>: TextWatcher {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afterTextChanged</w:t>
      </w:r>
      <w:r w:rsidRPr="000E1616">
        <w:rPr>
          <w:color w:val="A9B7C6"/>
          <w:lang w:val="en-US"/>
        </w:rPr>
        <w:t>(s: Editable) {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sharedPreferences = getSharedPreferences(</w:t>
      </w:r>
      <w:r w:rsidRPr="000E1616">
        <w:rPr>
          <w:color w:val="6A8759"/>
          <w:lang w:val="en-US"/>
        </w:rPr>
        <w:t>"sharedPrefs"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Context.</w:t>
      </w:r>
      <w:r w:rsidRPr="000E1616">
        <w:rPr>
          <w:i/>
          <w:iCs/>
          <w:color w:val="9876AA"/>
          <w:lang w:val="en-US"/>
        </w:rPr>
        <w:t>MODE_PRIVATE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    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editor = sharedPreferences.edit()</w:t>
      </w:r>
      <w:r w:rsidRPr="000E1616">
        <w:rPr>
          <w:color w:val="A9B7C6"/>
          <w:lang w:val="en-US"/>
        </w:rPr>
        <w:br/>
        <w:t xml:space="preserve">                    editor.</w:t>
      </w:r>
      <w:r w:rsidRPr="000E1616">
        <w:rPr>
          <w:i/>
          <w:iCs/>
          <w:color w:val="FFC66D"/>
          <w:lang w:val="en-US"/>
        </w:rPr>
        <w:t>apply</w:t>
      </w:r>
      <w:r w:rsidRPr="000E1616">
        <w:rPr>
          <w:b/>
          <w:bCs/>
          <w:color w:val="A9B7C6"/>
          <w:lang w:val="en-US"/>
        </w:rPr>
        <w:t>{</w:t>
      </w:r>
      <w:r w:rsidRPr="000E1616">
        <w:rPr>
          <w:b/>
          <w:bCs/>
          <w:color w:val="A9B7C6"/>
          <w:lang w:val="en-US"/>
        </w:rPr>
        <w:br/>
        <w:t xml:space="preserve">                        </w:t>
      </w:r>
      <w:r w:rsidRPr="000E1616">
        <w:rPr>
          <w:color w:val="A9B7C6"/>
          <w:lang w:val="en-US"/>
        </w:rPr>
        <w:t>putString(</w:t>
      </w:r>
      <w:r w:rsidRPr="000E1616">
        <w:rPr>
          <w:color w:val="6A8759"/>
          <w:lang w:val="en-US"/>
        </w:rPr>
        <w:t>"STRING_KEY"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txt.</w:t>
      </w:r>
      <w:r w:rsidRPr="000E1616">
        <w:rPr>
          <w:i/>
          <w:iCs/>
          <w:color w:val="9876AA"/>
          <w:lang w:val="en-US"/>
        </w:rPr>
        <w:t>text</w:t>
      </w:r>
      <w:r w:rsidRPr="000E1616">
        <w:rPr>
          <w:color w:val="A9B7C6"/>
          <w:lang w:val="en-US"/>
        </w:rPr>
        <w:t>.toString())</w:t>
      </w:r>
      <w:r w:rsidRPr="000E1616">
        <w:rPr>
          <w:color w:val="A9B7C6"/>
          <w:lang w:val="en-US"/>
        </w:rPr>
        <w:br/>
        <w:t xml:space="preserve">                    </w:t>
      </w:r>
      <w:r w:rsidRPr="000E1616">
        <w:rPr>
          <w:b/>
          <w:bCs/>
          <w:color w:val="A9B7C6"/>
          <w:lang w:val="en-US"/>
        </w:rPr>
        <w:t>}</w:t>
      </w:r>
      <w:r w:rsidRPr="000E1616">
        <w:rPr>
          <w:color w:val="A9B7C6"/>
          <w:lang w:val="en-US"/>
        </w:rPr>
        <w:t>.apply()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    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beforeTextChanged</w:t>
      </w:r>
      <w:r w:rsidRPr="000E1616">
        <w:rPr>
          <w:color w:val="A9B7C6"/>
          <w:lang w:val="en-US"/>
        </w:rPr>
        <w:t>(</w:t>
      </w:r>
      <w:r w:rsidRPr="000E1616">
        <w:rPr>
          <w:color w:val="A9B7C6"/>
          <w:lang w:val="en-US"/>
        </w:rPr>
        <w:br/>
        <w:t xml:space="preserve">                    s: CharSequence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start: Int</w:t>
      </w:r>
      <w:r w:rsidRPr="000E1616">
        <w:rPr>
          <w:color w:val="CC7832"/>
          <w:lang w:val="en-US"/>
        </w:rPr>
        <w:t>,</w:t>
      </w:r>
      <w:r w:rsidRPr="000E1616">
        <w:rPr>
          <w:color w:val="CC7832"/>
          <w:lang w:val="en-US"/>
        </w:rPr>
        <w:br/>
        <w:t xml:space="preserve">                    </w:t>
      </w:r>
      <w:r w:rsidRPr="000E1616">
        <w:rPr>
          <w:color w:val="A9B7C6"/>
          <w:lang w:val="en-US"/>
        </w:rPr>
        <w:t>count: Int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after: Int</w:t>
      </w:r>
      <w:r w:rsidRPr="000E1616">
        <w:rPr>
          <w:color w:val="A9B7C6"/>
          <w:lang w:val="en-US"/>
        </w:rPr>
        <w:br/>
        <w:t xml:space="preserve">                ) {</w:t>
      </w:r>
      <w:r w:rsidRPr="000E1616">
        <w:rPr>
          <w:color w:val="A9B7C6"/>
          <w:lang w:val="en-US"/>
        </w:rPr>
        <w:br/>
        <w:t xml:space="preserve">                    </w:t>
      </w:r>
      <w:r w:rsidRPr="000E1616">
        <w:rPr>
          <w:color w:val="A9B7C6"/>
          <w:lang w:val="en-US"/>
        </w:rPr>
        <w:br/>
        <w:t xml:space="preserve">                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onTextChanged</w:t>
      </w:r>
      <w:r w:rsidRPr="000E1616">
        <w:rPr>
          <w:color w:val="A9B7C6"/>
          <w:lang w:val="en-US"/>
        </w:rPr>
        <w:t>(</w:t>
      </w:r>
      <w:r w:rsidRPr="000E1616">
        <w:rPr>
          <w:color w:val="A9B7C6"/>
          <w:lang w:val="en-US"/>
        </w:rPr>
        <w:br/>
        <w:t xml:space="preserve">                    s: CharSequence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start: Int</w:t>
      </w:r>
      <w:r w:rsidRPr="000E1616">
        <w:rPr>
          <w:color w:val="CC7832"/>
          <w:lang w:val="en-US"/>
        </w:rPr>
        <w:t>,</w:t>
      </w:r>
      <w:r w:rsidRPr="000E1616">
        <w:rPr>
          <w:color w:val="CC7832"/>
          <w:lang w:val="en-US"/>
        </w:rPr>
        <w:br/>
        <w:t xml:space="preserve">                    </w:t>
      </w:r>
      <w:r w:rsidRPr="000E1616">
        <w:rPr>
          <w:color w:val="A9B7C6"/>
          <w:lang w:val="en-US"/>
        </w:rPr>
        <w:t>before: Int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count: Int</w:t>
      </w:r>
      <w:r w:rsidRPr="000E1616">
        <w:rPr>
          <w:color w:val="A9B7C6"/>
          <w:lang w:val="en-US"/>
        </w:rPr>
        <w:br/>
        <w:t xml:space="preserve">                ) {</w:t>
      </w:r>
      <w:r w:rsidRPr="000E1616">
        <w:rPr>
          <w:color w:val="A9B7C6"/>
          <w:lang w:val="en-US"/>
        </w:rPr>
        <w:br/>
        <w:t xml:space="preserve">                    Thread </w:t>
      </w:r>
      <w:r w:rsidRPr="000E1616">
        <w:rPr>
          <w:b/>
          <w:bCs/>
          <w:color w:val="A9B7C6"/>
          <w:lang w:val="en-US"/>
        </w:rPr>
        <w:t>{</w:t>
      </w:r>
      <w:r w:rsidRPr="000E1616">
        <w:rPr>
          <w:b/>
          <w:bCs/>
          <w:color w:val="A9B7C6"/>
          <w:lang w:val="en-US"/>
        </w:rPr>
        <w:br/>
        <w:t xml:space="preserve">                        </w:t>
      </w:r>
      <w:r w:rsidRPr="000E1616">
        <w:rPr>
          <w:color w:val="CC7832"/>
          <w:lang w:val="en-US"/>
        </w:rPr>
        <w:t xml:space="preserve">if </w:t>
      </w:r>
      <w:r w:rsidRPr="000E1616">
        <w:rPr>
          <w:color w:val="A9B7C6"/>
          <w:lang w:val="en-US"/>
        </w:rPr>
        <w:t>(txt.</w:t>
      </w:r>
      <w:r w:rsidRPr="000E1616">
        <w:rPr>
          <w:i/>
          <w:iCs/>
          <w:color w:val="9876AA"/>
          <w:lang w:val="en-US"/>
        </w:rPr>
        <w:t>text</w:t>
      </w:r>
      <w:r w:rsidRPr="000E1616">
        <w:rPr>
          <w:color w:val="A9B7C6"/>
          <w:lang w:val="en-US"/>
        </w:rPr>
        <w:t xml:space="preserve">.toString() != </w:t>
      </w:r>
      <w:r w:rsidRPr="000E1616">
        <w:rPr>
          <w:color w:val="6A8759"/>
          <w:lang w:val="en-US"/>
        </w:rPr>
        <w:t>""</w:t>
      </w:r>
      <w:r w:rsidRPr="000E1616">
        <w:rPr>
          <w:color w:val="A9B7C6"/>
          <w:lang w:val="en-US"/>
        </w:rPr>
        <w:t>) {</w:t>
      </w:r>
      <w:r w:rsidRPr="000E1616">
        <w:rPr>
          <w:color w:val="A9B7C6"/>
          <w:lang w:val="en-US"/>
        </w:rPr>
        <w:br/>
        <w:t xml:space="preserve">                    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newArr = ArrayList&lt;Contact&gt;()</w:t>
      </w:r>
      <w:r w:rsidRPr="000E1616">
        <w:rPr>
          <w:color w:val="A9B7C6"/>
          <w:lang w:val="en-US"/>
        </w:rPr>
        <w:br/>
        <w:t xml:space="preserve">                            </w:t>
      </w:r>
      <w:r w:rsidRPr="000E1616">
        <w:rPr>
          <w:color w:val="CC7832"/>
          <w:lang w:val="en-US"/>
        </w:rPr>
        <w:t xml:space="preserve">for </w:t>
      </w:r>
      <w:r w:rsidRPr="000E1616">
        <w:rPr>
          <w:color w:val="A9B7C6"/>
          <w:lang w:val="en-US"/>
        </w:rPr>
        <w:t xml:space="preserve">(i </w:t>
      </w:r>
      <w:r w:rsidRPr="000E1616">
        <w:rPr>
          <w:color w:val="CC7832"/>
          <w:lang w:val="en-US"/>
        </w:rPr>
        <w:t xml:space="preserve">in </w:t>
      </w:r>
      <w:r w:rsidRPr="000E1616">
        <w:rPr>
          <w:color w:val="A9B7C6"/>
          <w:lang w:val="en-US"/>
        </w:rPr>
        <w:t>phones.</w:t>
      </w:r>
      <w:r w:rsidRPr="000E1616">
        <w:rPr>
          <w:i/>
          <w:iCs/>
          <w:color w:val="9876AA"/>
          <w:lang w:val="en-US"/>
        </w:rPr>
        <w:t>indices</w:t>
      </w:r>
      <w:r w:rsidRPr="000E1616">
        <w:rPr>
          <w:color w:val="A9B7C6"/>
          <w:lang w:val="en-US"/>
        </w:rPr>
        <w:t>) {</w:t>
      </w:r>
      <w:r w:rsidRPr="000E1616">
        <w:rPr>
          <w:color w:val="A9B7C6"/>
          <w:lang w:val="en-US"/>
        </w:rPr>
        <w:br/>
        <w:t xml:space="preserve">                                </w:t>
      </w:r>
      <w:r w:rsidRPr="000E1616">
        <w:rPr>
          <w:color w:val="CC7832"/>
          <w:lang w:val="en-US"/>
        </w:rPr>
        <w:t xml:space="preserve">if </w:t>
      </w:r>
      <w:r w:rsidRPr="000E1616">
        <w:rPr>
          <w:color w:val="A9B7C6"/>
          <w:lang w:val="en-US"/>
        </w:rPr>
        <w:t>(txt.</w:t>
      </w:r>
      <w:r w:rsidRPr="000E1616">
        <w:rPr>
          <w:i/>
          <w:iCs/>
          <w:color w:val="9876AA"/>
          <w:lang w:val="en-US"/>
        </w:rPr>
        <w:t>text</w:t>
      </w:r>
      <w:r w:rsidRPr="000E1616">
        <w:rPr>
          <w:color w:val="A9B7C6"/>
          <w:lang w:val="en-US"/>
        </w:rPr>
        <w:t xml:space="preserve">.toString() </w:t>
      </w:r>
      <w:r w:rsidRPr="000E1616">
        <w:rPr>
          <w:color w:val="CC7832"/>
          <w:lang w:val="en-US"/>
        </w:rPr>
        <w:t xml:space="preserve">in </w:t>
      </w:r>
      <w:r w:rsidRPr="000E1616">
        <w:rPr>
          <w:color w:val="A9B7C6"/>
          <w:lang w:val="en-US"/>
        </w:rPr>
        <w:t>phones[i].</w:t>
      </w:r>
      <w:r w:rsidRPr="000E1616">
        <w:rPr>
          <w:color w:val="9876AA"/>
          <w:lang w:val="en-US"/>
        </w:rPr>
        <w:t xml:space="preserve">name </w:t>
      </w:r>
      <w:r w:rsidRPr="000E1616">
        <w:rPr>
          <w:color w:val="A9B7C6"/>
          <w:lang w:val="en-US"/>
        </w:rPr>
        <w:t>|| txt.</w:t>
      </w:r>
      <w:r w:rsidRPr="000E1616">
        <w:rPr>
          <w:i/>
          <w:iCs/>
          <w:color w:val="9876AA"/>
          <w:lang w:val="en-US"/>
        </w:rPr>
        <w:t>text</w:t>
      </w:r>
      <w:r w:rsidRPr="000E1616">
        <w:rPr>
          <w:color w:val="A9B7C6"/>
          <w:lang w:val="en-US"/>
        </w:rPr>
        <w:t xml:space="preserve">.toString() </w:t>
      </w:r>
      <w:r w:rsidRPr="000E1616">
        <w:rPr>
          <w:color w:val="CC7832"/>
          <w:lang w:val="en-US"/>
        </w:rPr>
        <w:t xml:space="preserve">in </w:t>
      </w:r>
      <w:r w:rsidRPr="000E1616">
        <w:rPr>
          <w:color w:val="A9B7C6"/>
          <w:lang w:val="en-US"/>
        </w:rPr>
        <w:t>phones[i].</w:t>
      </w:r>
      <w:r w:rsidRPr="000E1616">
        <w:rPr>
          <w:color w:val="9876AA"/>
          <w:lang w:val="en-US"/>
        </w:rPr>
        <w:t xml:space="preserve">phone </w:t>
      </w:r>
      <w:r w:rsidRPr="000E1616">
        <w:rPr>
          <w:color w:val="A9B7C6"/>
          <w:lang w:val="en-US"/>
        </w:rPr>
        <w:t>|| txt.</w:t>
      </w:r>
      <w:r w:rsidRPr="000E1616">
        <w:rPr>
          <w:i/>
          <w:iCs/>
          <w:color w:val="9876AA"/>
          <w:lang w:val="en-US"/>
        </w:rPr>
        <w:t>text</w:t>
      </w:r>
      <w:r w:rsidRPr="000E1616">
        <w:rPr>
          <w:color w:val="A9B7C6"/>
          <w:lang w:val="en-US"/>
        </w:rPr>
        <w:t xml:space="preserve">.toString() </w:t>
      </w:r>
      <w:r w:rsidRPr="000E1616">
        <w:rPr>
          <w:color w:val="CC7832"/>
          <w:lang w:val="en-US"/>
        </w:rPr>
        <w:t xml:space="preserve">in </w:t>
      </w:r>
      <w:r w:rsidRPr="000E1616">
        <w:rPr>
          <w:color w:val="A9B7C6"/>
          <w:lang w:val="en-US"/>
        </w:rPr>
        <w:t>phones[i].</w:t>
      </w:r>
      <w:r w:rsidRPr="000E1616">
        <w:rPr>
          <w:color w:val="9876AA"/>
          <w:lang w:val="en-US"/>
        </w:rPr>
        <w:t>type</w:t>
      </w:r>
      <w:r w:rsidRPr="000E1616">
        <w:rPr>
          <w:color w:val="A9B7C6"/>
          <w:lang w:val="en-US"/>
        </w:rPr>
        <w:t>) {</w:t>
      </w:r>
      <w:r w:rsidRPr="000E1616">
        <w:rPr>
          <w:color w:val="A9B7C6"/>
          <w:lang w:val="en-US"/>
        </w:rPr>
        <w:br/>
        <w:t xml:space="preserve">                                    newArr.add(phones[i])</w:t>
      </w:r>
      <w:r w:rsidRPr="000E1616">
        <w:rPr>
          <w:color w:val="A9B7C6"/>
          <w:lang w:val="en-US"/>
        </w:rPr>
        <w:br/>
        <w:t xml:space="preserve">                                }</w:t>
      </w:r>
      <w:r w:rsidRPr="000E1616">
        <w:rPr>
          <w:color w:val="A9B7C6"/>
          <w:lang w:val="en-US"/>
        </w:rPr>
        <w:br/>
        <w:t xml:space="preserve">                            }</w:t>
      </w:r>
      <w:r w:rsidRPr="000E1616">
        <w:rPr>
          <w:color w:val="A9B7C6"/>
          <w:lang w:val="en-US"/>
        </w:rPr>
        <w:br/>
        <w:t xml:space="preserve">                            runOnUiThread</w:t>
      </w:r>
      <w:r w:rsidRPr="000E1616">
        <w:rPr>
          <w:color w:val="72737A"/>
          <w:lang w:val="en-US"/>
        </w:rPr>
        <w:t>()</w:t>
      </w:r>
      <w:r w:rsidRPr="000E1616">
        <w:rPr>
          <w:b/>
          <w:bCs/>
          <w:color w:val="A9B7C6"/>
          <w:lang w:val="en-US"/>
        </w:rPr>
        <w:t>{</w:t>
      </w:r>
      <w:r w:rsidRPr="000E1616">
        <w:rPr>
          <w:b/>
          <w:bCs/>
          <w:color w:val="A9B7C6"/>
          <w:lang w:val="en-US"/>
        </w:rPr>
        <w:br/>
        <w:t xml:space="preserve">                                </w:t>
      </w:r>
      <w:r w:rsidRPr="000E1616">
        <w:rPr>
          <w:color w:val="9876AA"/>
          <w:lang w:val="en-US"/>
        </w:rPr>
        <w:t>adapter</w:t>
      </w:r>
      <w:r w:rsidRPr="000E1616">
        <w:rPr>
          <w:color w:val="A9B7C6"/>
          <w:lang w:val="en-US"/>
        </w:rPr>
        <w:t>.submitList(newArr)</w:t>
      </w:r>
      <w:r w:rsidRPr="000E1616">
        <w:rPr>
          <w:color w:val="A9B7C6"/>
          <w:lang w:val="en-US"/>
        </w:rPr>
        <w:br/>
        <w:t xml:space="preserve">                                </w:t>
      </w:r>
      <w:r w:rsidRPr="000E1616">
        <w:rPr>
          <w:color w:val="9876AA"/>
          <w:lang w:val="en-US"/>
        </w:rPr>
        <w:t>adapter</w:t>
      </w:r>
      <w:r w:rsidRPr="000E1616">
        <w:rPr>
          <w:color w:val="A9B7C6"/>
          <w:lang w:val="en-US"/>
        </w:rPr>
        <w:t>.notifyDataSetChanged()</w:t>
      </w:r>
      <w:r w:rsidRPr="000E1616">
        <w:rPr>
          <w:color w:val="A9B7C6"/>
          <w:lang w:val="en-US"/>
        </w:rPr>
        <w:br/>
        <w:t xml:space="preserve">                            </w:t>
      </w:r>
      <w:r w:rsidRPr="000E1616">
        <w:rPr>
          <w:b/>
          <w:bCs/>
          <w:color w:val="A9B7C6"/>
          <w:lang w:val="en-US"/>
        </w:rPr>
        <w:t>}</w:t>
      </w:r>
      <w:r w:rsidRPr="000E1616">
        <w:rPr>
          <w:b/>
          <w:bCs/>
          <w:color w:val="A9B7C6"/>
          <w:lang w:val="en-US"/>
        </w:rPr>
        <w:br/>
        <w:t xml:space="preserve">                        </w:t>
      </w:r>
      <w:r w:rsidRPr="000E1616">
        <w:rPr>
          <w:color w:val="A9B7C6"/>
          <w:lang w:val="en-US"/>
        </w:rPr>
        <w:t xml:space="preserve">} </w:t>
      </w:r>
      <w:r w:rsidRPr="000E1616">
        <w:rPr>
          <w:color w:val="CC7832"/>
          <w:lang w:val="en-US"/>
        </w:rPr>
        <w:t xml:space="preserve">else </w:t>
      </w:r>
      <w:r w:rsidRPr="000E1616">
        <w:rPr>
          <w:color w:val="A9B7C6"/>
          <w:lang w:val="en-US"/>
        </w:rPr>
        <w:t>{</w:t>
      </w:r>
      <w:r w:rsidRPr="000E1616">
        <w:rPr>
          <w:color w:val="A9B7C6"/>
          <w:lang w:val="en-US"/>
        </w:rPr>
        <w:br/>
        <w:t xml:space="preserve">                            runOnUiThread</w:t>
      </w:r>
      <w:r w:rsidRPr="000E1616">
        <w:rPr>
          <w:color w:val="72737A"/>
          <w:lang w:val="en-US"/>
        </w:rPr>
        <w:t>()</w:t>
      </w:r>
      <w:r w:rsidRPr="000E1616">
        <w:rPr>
          <w:b/>
          <w:bCs/>
          <w:color w:val="A9B7C6"/>
          <w:lang w:val="en-US"/>
        </w:rPr>
        <w:t>{</w:t>
      </w:r>
      <w:r w:rsidRPr="000E1616">
        <w:rPr>
          <w:b/>
          <w:bCs/>
          <w:color w:val="A9B7C6"/>
          <w:lang w:val="en-US"/>
        </w:rPr>
        <w:br/>
        <w:t xml:space="preserve">                                </w:t>
      </w:r>
      <w:r w:rsidRPr="000E1616">
        <w:rPr>
          <w:color w:val="9876AA"/>
          <w:lang w:val="en-US"/>
        </w:rPr>
        <w:t>adapter</w:t>
      </w:r>
      <w:r w:rsidRPr="000E1616">
        <w:rPr>
          <w:color w:val="A9B7C6"/>
          <w:lang w:val="en-US"/>
        </w:rPr>
        <w:t>.submitList(phones)</w:t>
      </w:r>
      <w:r w:rsidRPr="000E1616">
        <w:rPr>
          <w:color w:val="A9B7C6"/>
          <w:lang w:val="en-US"/>
        </w:rPr>
        <w:br/>
        <w:t xml:space="preserve">                                </w:t>
      </w:r>
      <w:r w:rsidRPr="000E1616">
        <w:rPr>
          <w:color w:val="9876AA"/>
          <w:lang w:val="en-US"/>
        </w:rPr>
        <w:t>adapter</w:t>
      </w:r>
      <w:r w:rsidRPr="000E1616">
        <w:rPr>
          <w:color w:val="A9B7C6"/>
          <w:lang w:val="en-US"/>
        </w:rPr>
        <w:t>.notifyDataSetChanged()</w:t>
      </w:r>
      <w:r w:rsidRPr="000E1616">
        <w:rPr>
          <w:color w:val="A9B7C6"/>
          <w:lang w:val="en-US"/>
        </w:rPr>
        <w:br/>
        <w:t xml:space="preserve">                            </w:t>
      </w:r>
      <w:r w:rsidRPr="000E1616">
        <w:rPr>
          <w:b/>
          <w:bCs/>
          <w:color w:val="A9B7C6"/>
          <w:lang w:val="en-US"/>
        </w:rPr>
        <w:t>}</w:t>
      </w:r>
      <w:r w:rsidRPr="000E1616">
        <w:rPr>
          <w:b/>
          <w:bCs/>
          <w:color w:val="A9B7C6"/>
          <w:lang w:val="en-US"/>
        </w:rPr>
        <w:br/>
        <w:t xml:space="preserve">                        </w:t>
      </w:r>
      <w:r w:rsidRPr="000E1616">
        <w:rPr>
          <w:color w:val="A9B7C6"/>
          <w:lang w:val="en-US"/>
        </w:rPr>
        <w:t>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             </w:t>
      </w:r>
      <w:r w:rsidRPr="000E1616">
        <w:rPr>
          <w:b/>
          <w:bCs/>
          <w:color w:val="A9B7C6"/>
          <w:lang w:val="en-US"/>
        </w:rPr>
        <w:t>}</w:t>
      </w:r>
      <w:r w:rsidRPr="000E1616">
        <w:rPr>
          <w:color w:val="A9B7C6"/>
          <w:lang w:val="en-US"/>
        </w:rPr>
        <w:t>.start()</w:t>
      </w:r>
      <w:r w:rsidRPr="000E1616">
        <w:rPr>
          <w:color w:val="A9B7C6"/>
          <w:lang w:val="en-US"/>
        </w:rPr>
        <w:br/>
        <w:t xml:space="preserve">                }</w:t>
      </w:r>
      <w:r w:rsidRPr="000E1616">
        <w:rPr>
          <w:color w:val="A9B7C6"/>
          <w:lang w:val="en-US"/>
        </w:rPr>
        <w:br/>
        <w:t xml:space="preserve">            })</w:t>
      </w:r>
      <w:r w:rsidRPr="000E1616">
        <w:rPr>
          <w:color w:val="A9B7C6"/>
          <w:lang w:val="en-US"/>
        </w:rPr>
        <w:br/>
        <w:t xml:space="preserve">        } </w:t>
      </w:r>
      <w:r w:rsidRPr="000E1616">
        <w:rPr>
          <w:color w:val="CC7832"/>
          <w:lang w:val="en-US"/>
        </w:rPr>
        <w:t xml:space="preserve">catch </w:t>
      </w:r>
      <w:r w:rsidRPr="000E1616">
        <w:rPr>
          <w:color w:val="A9B7C6"/>
          <w:lang w:val="en-US"/>
        </w:rPr>
        <w:t>(e: IOException) {</w:t>
      </w:r>
      <w:r w:rsidRPr="000E1616">
        <w:rPr>
          <w:color w:val="A9B7C6"/>
          <w:lang w:val="en-US"/>
        </w:rPr>
        <w:br/>
        <w:t xml:space="preserve">            Timber.e(e)</w:t>
      </w:r>
      <w:r w:rsidRPr="000E1616">
        <w:rPr>
          <w:color w:val="A9B7C6"/>
          <w:lang w:val="en-US"/>
        </w:rPr>
        <w:br/>
        <w:t xml:space="preserve">        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   }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onCreateOptionsMenu</w:t>
      </w:r>
      <w:r w:rsidRPr="000E1616">
        <w:rPr>
          <w:color w:val="A9B7C6"/>
          <w:lang w:val="en-US"/>
        </w:rPr>
        <w:t>(menu: Menu?): Boolean {</w:t>
      </w:r>
      <w:r w:rsidRPr="000E1616">
        <w:rPr>
          <w:color w:val="A9B7C6"/>
          <w:lang w:val="en-US"/>
        </w:rPr>
        <w:br/>
        <w:t xml:space="preserve">        getMenuInflater().inflate(R.menu.</w:t>
      </w:r>
      <w:r w:rsidRPr="000E1616">
        <w:rPr>
          <w:i/>
          <w:iCs/>
          <w:color w:val="9876AA"/>
          <w:lang w:val="en-US"/>
        </w:rPr>
        <w:t>dailer_menu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menu)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>return true</w:t>
      </w:r>
      <w:r w:rsidRPr="000E1616">
        <w:rPr>
          <w:color w:val="CC7832"/>
          <w:lang w:val="en-US"/>
        </w:rPr>
        <w:br/>
        <w:t xml:space="preserve">    </w:t>
      </w:r>
      <w:r w:rsidRPr="000E1616">
        <w:rPr>
          <w:color w:val="A9B7C6"/>
          <w:lang w:val="en-US"/>
        </w:rPr>
        <w:t>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private fun </w:t>
      </w:r>
      <w:r w:rsidRPr="000E1616">
        <w:rPr>
          <w:color w:val="FFC66D"/>
          <w:lang w:val="en-US"/>
        </w:rPr>
        <w:t>loadData</w:t>
      </w:r>
      <w:r w:rsidRPr="000E1616">
        <w:rPr>
          <w:color w:val="A9B7C6"/>
          <w:lang w:val="en-US"/>
        </w:rPr>
        <w:t>(){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sharedPreferences = getSharedPreferences(</w:t>
      </w:r>
      <w:r w:rsidRPr="000E1616">
        <w:rPr>
          <w:color w:val="6A8759"/>
          <w:lang w:val="en-US"/>
        </w:rPr>
        <w:t>"sharedPrefs"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Context.</w:t>
      </w:r>
      <w:r w:rsidRPr="000E1616">
        <w:rPr>
          <w:i/>
          <w:iCs/>
          <w:color w:val="9876AA"/>
          <w:lang w:val="en-US"/>
        </w:rPr>
        <w:t>MODE_PRIVATE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savedString: String? = sharedPreferences.getString(</w:t>
      </w:r>
      <w:r w:rsidRPr="000E1616">
        <w:rPr>
          <w:color w:val="6A8759"/>
          <w:lang w:val="en-US"/>
        </w:rPr>
        <w:t>"STRING_KEY"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CC7832"/>
          <w:lang w:val="en-US"/>
        </w:rPr>
        <w:lastRenderedPageBreak/>
        <w:t>null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txt: EditText = findViewById(R.id.</w:t>
      </w:r>
      <w:r w:rsidRPr="000E1616">
        <w:rPr>
          <w:i/>
          <w:iCs/>
          <w:color w:val="9876AA"/>
          <w:lang w:val="en-US"/>
        </w:rPr>
        <w:t>et_search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txt.setText(savedString)</w:t>
      </w:r>
      <w:r w:rsidRPr="000E1616">
        <w:rPr>
          <w:color w:val="A9B7C6"/>
          <w:lang w:val="en-US"/>
        </w:rPr>
        <w:br/>
        <w:t xml:space="preserve">    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>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data class </w:t>
      </w:r>
      <w:r w:rsidRPr="000E1616">
        <w:rPr>
          <w:color w:val="A9B7C6"/>
          <w:lang w:val="en-US"/>
        </w:rPr>
        <w:t>Contact(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var </w:t>
      </w:r>
      <w:r w:rsidRPr="000E1616">
        <w:rPr>
          <w:color w:val="9876AA"/>
          <w:lang w:val="en-US"/>
        </w:rPr>
        <w:t>name</w:t>
      </w:r>
      <w:r w:rsidRPr="000E1616">
        <w:rPr>
          <w:color w:val="A9B7C6"/>
          <w:lang w:val="en-US"/>
        </w:rPr>
        <w:t>: String</w:t>
      </w:r>
      <w:r w:rsidRPr="000E1616">
        <w:rPr>
          <w:color w:val="CC7832"/>
          <w:lang w:val="en-US"/>
        </w:rPr>
        <w:t>,</w:t>
      </w:r>
      <w:r w:rsidRPr="000E1616">
        <w:rPr>
          <w:color w:val="CC7832"/>
          <w:lang w:val="en-US"/>
        </w:rPr>
        <w:br/>
        <w:t xml:space="preserve">    var </w:t>
      </w:r>
      <w:r w:rsidRPr="000E1616">
        <w:rPr>
          <w:color w:val="9876AA"/>
          <w:lang w:val="en-US"/>
        </w:rPr>
        <w:t>phone</w:t>
      </w:r>
      <w:r w:rsidRPr="000E1616">
        <w:rPr>
          <w:color w:val="A9B7C6"/>
          <w:lang w:val="en-US"/>
        </w:rPr>
        <w:t>: String</w:t>
      </w:r>
      <w:r w:rsidRPr="000E1616">
        <w:rPr>
          <w:color w:val="CC7832"/>
          <w:lang w:val="en-US"/>
        </w:rPr>
        <w:t>,</w:t>
      </w:r>
      <w:r w:rsidRPr="000E1616">
        <w:rPr>
          <w:color w:val="CC7832"/>
          <w:lang w:val="en-US"/>
        </w:rPr>
        <w:br/>
        <w:t xml:space="preserve">    var </w:t>
      </w:r>
      <w:r w:rsidRPr="000E1616">
        <w:rPr>
          <w:color w:val="9876AA"/>
          <w:lang w:val="en-US"/>
        </w:rPr>
        <w:t>type</w:t>
      </w:r>
      <w:r w:rsidRPr="000E1616">
        <w:rPr>
          <w:color w:val="A9B7C6"/>
          <w:lang w:val="en-US"/>
        </w:rPr>
        <w:t>: String</w:t>
      </w:r>
      <w:r w:rsidRPr="000E1616">
        <w:rPr>
          <w:color w:val="A9B7C6"/>
          <w:lang w:val="en-US"/>
        </w:rPr>
        <w:br/>
        <w:t>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class </w:t>
      </w:r>
      <w:r w:rsidRPr="000E1616">
        <w:rPr>
          <w:color w:val="A9B7C6"/>
          <w:lang w:val="en-US"/>
        </w:rPr>
        <w:t>ContactDiffCallback : DiffUtil.ItemCallback&lt;Contact&gt;() {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areItemsTheSame</w:t>
      </w:r>
      <w:r w:rsidRPr="000E1616">
        <w:rPr>
          <w:color w:val="A9B7C6"/>
          <w:lang w:val="en-US"/>
        </w:rPr>
        <w:t>(oldItem: Contact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newItem: Contact): Boolean = oldItem == newItem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areContentsTheSame</w:t>
      </w:r>
      <w:r w:rsidRPr="000E1616">
        <w:rPr>
          <w:color w:val="A9B7C6"/>
          <w:lang w:val="en-US"/>
        </w:rPr>
        <w:t>(oldItem: Contact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newItem: Contact): Boolean = oldItem == newItem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>}</w:t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class </w:t>
      </w:r>
      <w:r w:rsidRPr="000E1616">
        <w:rPr>
          <w:color w:val="A9B7C6"/>
          <w:lang w:val="en-US"/>
        </w:rPr>
        <w:t>ViewHolder(view: View): RecyclerView.ViewHolder(view) {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9876AA"/>
          <w:lang w:val="en-US"/>
        </w:rPr>
        <w:t>name</w:t>
      </w:r>
      <w:r w:rsidRPr="000E1616">
        <w:rPr>
          <w:color w:val="A9B7C6"/>
          <w:lang w:val="en-US"/>
        </w:rPr>
        <w:t>: TextView = view.findViewById(R.id.</w:t>
      </w:r>
      <w:r w:rsidRPr="000E1616">
        <w:rPr>
          <w:i/>
          <w:iCs/>
          <w:color w:val="9876AA"/>
          <w:lang w:val="en-US"/>
        </w:rPr>
        <w:t>textName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9876AA"/>
          <w:lang w:val="en-US"/>
        </w:rPr>
        <w:t>phone</w:t>
      </w:r>
      <w:r w:rsidRPr="000E1616">
        <w:rPr>
          <w:color w:val="A9B7C6"/>
          <w:lang w:val="en-US"/>
        </w:rPr>
        <w:t>: TextView = view.findViewById(R.id.</w:t>
      </w:r>
      <w:r w:rsidRPr="000E1616">
        <w:rPr>
          <w:i/>
          <w:iCs/>
          <w:color w:val="9876AA"/>
          <w:lang w:val="en-US"/>
        </w:rPr>
        <w:t>textPhone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9876AA"/>
          <w:lang w:val="en-US"/>
        </w:rPr>
        <w:t>type</w:t>
      </w:r>
      <w:r w:rsidRPr="000E1616">
        <w:rPr>
          <w:color w:val="A9B7C6"/>
          <w:lang w:val="en-US"/>
        </w:rPr>
        <w:t>: TextView = view.findViewById(R.id.</w:t>
      </w:r>
      <w:r w:rsidRPr="000E1616">
        <w:rPr>
          <w:i/>
          <w:iCs/>
          <w:color w:val="9876AA"/>
          <w:lang w:val="en-US"/>
        </w:rPr>
        <w:t>textType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fun </w:t>
      </w:r>
      <w:r w:rsidRPr="000E1616">
        <w:rPr>
          <w:color w:val="FFC66D"/>
          <w:lang w:val="en-US"/>
        </w:rPr>
        <w:t>bindTo</w:t>
      </w:r>
      <w:r w:rsidRPr="000E1616">
        <w:rPr>
          <w:color w:val="A9B7C6"/>
          <w:lang w:val="en-US"/>
        </w:rPr>
        <w:t>(contact:Contact){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>if</w:t>
      </w:r>
      <w:r w:rsidRPr="000E1616">
        <w:rPr>
          <w:color w:val="A9B7C6"/>
          <w:lang w:val="en-US"/>
        </w:rPr>
        <w:t>(</w:t>
      </w:r>
      <w:r w:rsidRPr="000E1616">
        <w:rPr>
          <w:color w:val="9876AA"/>
          <w:lang w:val="en-US"/>
        </w:rPr>
        <w:t xml:space="preserve">name </w:t>
      </w:r>
      <w:r w:rsidRPr="000E1616">
        <w:rPr>
          <w:color w:val="A9B7C6"/>
          <w:lang w:val="en-US"/>
        </w:rPr>
        <w:t xml:space="preserve">!= </w:t>
      </w:r>
      <w:r w:rsidRPr="000E1616">
        <w:rPr>
          <w:color w:val="CC7832"/>
          <w:lang w:val="en-US"/>
        </w:rPr>
        <w:t>null</w:t>
      </w:r>
      <w:r w:rsidRPr="000E1616">
        <w:rPr>
          <w:color w:val="A9B7C6"/>
          <w:lang w:val="en-US"/>
        </w:rPr>
        <w:t>) {</w:t>
      </w:r>
      <w:r w:rsidRPr="000E1616">
        <w:rPr>
          <w:color w:val="A9B7C6"/>
          <w:lang w:val="en-US"/>
        </w:rPr>
        <w:br/>
        <w:t xml:space="preserve">            </w:t>
      </w:r>
      <w:r w:rsidRPr="000E1616">
        <w:rPr>
          <w:color w:val="9876AA"/>
          <w:lang w:val="en-US"/>
        </w:rPr>
        <w:t>name</w:t>
      </w:r>
      <w:r w:rsidRPr="000E1616">
        <w:rPr>
          <w:color w:val="A9B7C6"/>
          <w:lang w:val="en-US"/>
        </w:rPr>
        <w:t>.</w:t>
      </w:r>
      <w:r w:rsidRPr="000E1616">
        <w:rPr>
          <w:i/>
          <w:iCs/>
          <w:color w:val="9876AA"/>
          <w:lang w:val="en-US"/>
        </w:rPr>
        <w:t xml:space="preserve">text </w:t>
      </w:r>
      <w:r w:rsidRPr="000E1616">
        <w:rPr>
          <w:color w:val="A9B7C6"/>
          <w:lang w:val="en-US"/>
        </w:rPr>
        <w:t>=contact.</w:t>
      </w:r>
      <w:r w:rsidRPr="000E1616">
        <w:rPr>
          <w:color w:val="9876AA"/>
          <w:lang w:val="en-US"/>
        </w:rPr>
        <w:t>name</w:t>
      </w:r>
      <w:r w:rsidRPr="000E1616">
        <w:rPr>
          <w:color w:val="9876AA"/>
          <w:lang w:val="en-US"/>
        </w:rPr>
        <w:br/>
        <w:t xml:space="preserve">        </w:t>
      </w:r>
      <w:r w:rsidRPr="000E1616">
        <w:rPr>
          <w:color w:val="A9B7C6"/>
          <w:lang w:val="en-US"/>
        </w:rPr>
        <w:t>}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>if</w:t>
      </w:r>
      <w:r w:rsidRPr="000E1616">
        <w:rPr>
          <w:color w:val="A9B7C6"/>
          <w:lang w:val="en-US"/>
        </w:rPr>
        <w:t>(</w:t>
      </w:r>
      <w:r w:rsidRPr="000E1616">
        <w:rPr>
          <w:color w:val="9876AA"/>
          <w:lang w:val="en-US"/>
        </w:rPr>
        <w:t xml:space="preserve">phone </w:t>
      </w:r>
      <w:r w:rsidRPr="000E1616">
        <w:rPr>
          <w:color w:val="A9B7C6"/>
          <w:lang w:val="en-US"/>
        </w:rPr>
        <w:t xml:space="preserve">!= </w:t>
      </w:r>
      <w:r w:rsidRPr="000E1616">
        <w:rPr>
          <w:color w:val="CC7832"/>
          <w:lang w:val="en-US"/>
        </w:rPr>
        <w:t>null</w:t>
      </w:r>
      <w:r w:rsidRPr="000E1616">
        <w:rPr>
          <w:color w:val="A9B7C6"/>
          <w:lang w:val="en-US"/>
        </w:rPr>
        <w:t>) {</w:t>
      </w:r>
      <w:r w:rsidRPr="000E1616">
        <w:rPr>
          <w:color w:val="A9B7C6"/>
          <w:lang w:val="en-US"/>
        </w:rPr>
        <w:br/>
        <w:t xml:space="preserve">            </w:t>
      </w:r>
      <w:r w:rsidRPr="000E1616">
        <w:rPr>
          <w:color w:val="9876AA"/>
          <w:lang w:val="en-US"/>
        </w:rPr>
        <w:t>phone</w:t>
      </w:r>
      <w:r w:rsidRPr="000E1616">
        <w:rPr>
          <w:color w:val="A9B7C6"/>
          <w:lang w:val="en-US"/>
        </w:rPr>
        <w:t>.</w:t>
      </w:r>
      <w:r w:rsidRPr="000E1616">
        <w:rPr>
          <w:i/>
          <w:iCs/>
          <w:color w:val="9876AA"/>
          <w:lang w:val="en-US"/>
        </w:rPr>
        <w:t xml:space="preserve">text </w:t>
      </w:r>
      <w:r w:rsidRPr="000E1616">
        <w:rPr>
          <w:color w:val="A9B7C6"/>
          <w:lang w:val="en-US"/>
        </w:rPr>
        <w:t>= contact.</w:t>
      </w:r>
      <w:r w:rsidRPr="000E1616">
        <w:rPr>
          <w:color w:val="9876AA"/>
          <w:lang w:val="en-US"/>
        </w:rPr>
        <w:t>phone</w:t>
      </w:r>
      <w:r w:rsidRPr="000E1616">
        <w:rPr>
          <w:color w:val="9876AA"/>
          <w:lang w:val="en-US"/>
        </w:rPr>
        <w:br/>
        <w:t xml:space="preserve">        </w:t>
      </w:r>
      <w:r w:rsidRPr="000E1616">
        <w:rPr>
          <w:color w:val="A9B7C6"/>
          <w:lang w:val="en-US"/>
        </w:rPr>
        <w:t>}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>if</w:t>
      </w:r>
      <w:r w:rsidRPr="000E1616">
        <w:rPr>
          <w:color w:val="A9B7C6"/>
          <w:lang w:val="en-US"/>
        </w:rPr>
        <w:t>(</w:t>
      </w:r>
      <w:r w:rsidRPr="000E1616">
        <w:rPr>
          <w:color w:val="9876AA"/>
          <w:lang w:val="en-US"/>
        </w:rPr>
        <w:t xml:space="preserve">type </w:t>
      </w:r>
      <w:r w:rsidRPr="000E1616">
        <w:rPr>
          <w:color w:val="A9B7C6"/>
          <w:lang w:val="en-US"/>
        </w:rPr>
        <w:t xml:space="preserve">!= </w:t>
      </w:r>
      <w:r w:rsidRPr="000E1616">
        <w:rPr>
          <w:color w:val="CC7832"/>
          <w:lang w:val="en-US"/>
        </w:rPr>
        <w:t>null</w:t>
      </w:r>
      <w:r w:rsidRPr="000E1616">
        <w:rPr>
          <w:color w:val="A9B7C6"/>
          <w:lang w:val="en-US"/>
        </w:rPr>
        <w:t>) {</w:t>
      </w:r>
      <w:r w:rsidRPr="000E1616">
        <w:rPr>
          <w:color w:val="A9B7C6"/>
          <w:lang w:val="en-US"/>
        </w:rPr>
        <w:br/>
        <w:t xml:space="preserve">            </w:t>
      </w:r>
      <w:r w:rsidRPr="000E1616">
        <w:rPr>
          <w:color w:val="9876AA"/>
          <w:lang w:val="en-US"/>
        </w:rPr>
        <w:t>type</w:t>
      </w:r>
      <w:r w:rsidRPr="000E1616">
        <w:rPr>
          <w:color w:val="A9B7C6"/>
          <w:lang w:val="en-US"/>
        </w:rPr>
        <w:t>.</w:t>
      </w:r>
      <w:r w:rsidRPr="000E1616">
        <w:rPr>
          <w:i/>
          <w:iCs/>
          <w:color w:val="9876AA"/>
          <w:lang w:val="en-US"/>
        </w:rPr>
        <w:t xml:space="preserve">text </w:t>
      </w:r>
      <w:r w:rsidRPr="000E1616">
        <w:rPr>
          <w:color w:val="A9B7C6"/>
          <w:lang w:val="en-US"/>
        </w:rPr>
        <w:t>= contact.</w:t>
      </w:r>
      <w:r w:rsidRPr="000E1616">
        <w:rPr>
          <w:color w:val="9876AA"/>
          <w:lang w:val="en-US"/>
        </w:rPr>
        <w:t>type</w:t>
      </w:r>
      <w:r w:rsidRPr="000E1616">
        <w:rPr>
          <w:color w:val="9876AA"/>
          <w:lang w:val="en-US"/>
        </w:rPr>
        <w:br/>
        <w:t xml:space="preserve">        </w:t>
      </w:r>
      <w:r w:rsidRPr="000E1616">
        <w:rPr>
          <w:color w:val="A9B7C6"/>
          <w:lang w:val="en-US"/>
        </w:rPr>
        <w:t>}</w:t>
      </w:r>
      <w:r w:rsidRPr="000E1616">
        <w:rPr>
          <w:color w:val="A9B7C6"/>
          <w:lang w:val="en-US"/>
        </w:rPr>
        <w:br/>
        <w:t xml:space="preserve">    }</w:t>
      </w:r>
      <w:r w:rsidRPr="000E1616">
        <w:rPr>
          <w:color w:val="A9B7C6"/>
          <w:lang w:val="en-US"/>
        </w:rPr>
        <w:br/>
        <w:t>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</w:r>
      <w:r w:rsidRPr="000E1616">
        <w:rPr>
          <w:color w:val="CC7832"/>
          <w:lang w:val="en-US"/>
        </w:rPr>
        <w:t xml:space="preserve">class </w:t>
      </w:r>
      <w:r w:rsidRPr="000E1616">
        <w:rPr>
          <w:color w:val="A9B7C6"/>
          <w:lang w:val="en-US"/>
        </w:rPr>
        <w:t>Adapter: ListAdapter&lt;Contact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ViewHolder&gt;(ContactDiffCallback()){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onCreateViewHolder</w:t>
      </w:r>
      <w:r w:rsidRPr="000E1616">
        <w:rPr>
          <w:color w:val="A9B7C6"/>
          <w:lang w:val="en-US"/>
        </w:rPr>
        <w:t>(parent: ViewGroup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viewType: Int): ViewHolder {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>view = LayoutInflater.from(parent.</w:t>
      </w:r>
      <w:r w:rsidRPr="000E1616">
        <w:rPr>
          <w:i/>
          <w:iCs/>
          <w:color w:val="9876AA"/>
          <w:lang w:val="en-US"/>
        </w:rPr>
        <w:t>context</w:t>
      </w:r>
      <w:r w:rsidRPr="000E1616">
        <w:rPr>
          <w:color w:val="A9B7C6"/>
          <w:lang w:val="en-US"/>
        </w:rPr>
        <w:t>).inflate(R.layout.</w:t>
      </w:r>
      <w:r w:rsidRPr="000E1616">
        <w:rPr>
          <w:i/>
          <w:iCs/>
          <w:color w:val="9876AA"/>
          <w:lang w:val="en-US"/>
        </w:rPr>
        <w:t>rview_item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parent</w:t>
      </w:r>
      <w:r w:rsidRPr="000E1616">
        <w:rPr>
          <w:color w:val="CC7832"/>
          <w:lang w:val="en-US"/>
        </w:rPr>
        <w:t>, false</w:t>
      </w:r>
      <w:r w:rsidRPr="000E1616">
        <w:rPr>
          <w:color w:val="A9B7C6"/>
          <w:lang w:val="en-US"/>
        </w:rPr>
        <w:t>)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return </w:t>
      </w:r>
      <w:r w:rsidRPr="000E1616">
        <w:rPr>
          <w:color w:val="A9B7C6"/>
          <w:lang w:val="en-US"/>
        </w:rPr>
        <w:t>ViewHolder(view)</w:t>
      </w:r>
      <w:r w:rsidRPr="000E1616">
        <w:rPr>
          <w:color w:val="A9B7C6"/>
          <w:lang w:val="en-US"/>
        </w:rPr>
        <w:br/>
        <w:t xml:space="preserve">    }</w:t>
      </w:r>
      <w:r w:rsidRPr="000E1616">
        <w:rPr>
          <w:color w:val="A9B7C6"/>
          <w:lang w:val="en-US"/>
        </w:rPr>
        <w:br/>
        <w:t xml:space="preserve">    </w:t>
      </w:r>
      <w:r w:rsidRPr="000E1616">
        <w:rPr>
          <w:color w:val="CC7832"/>
          <w:lang w:val="en-US"/>
        </w:rPr>
        <w:t xml:space="preserve">override fun </w:t>
      </w:r>
      <w:r w:rsidRPr="000E1616">
        <w:rPr>
          <w:color w:val="FFC66D"/>
          <w:lang w:val="en-US"/>
        </w:rPr>
        <w:t>onBindViewHolder</w:t>
      </w:r>
      <w:r w:rsidRPr="000E1616">
        <w:rPr>
          <w:color w:val="A9B7C6"/>
          <w:lang w:val="en-US"/>
        </w:rPr>
        <w:t>(holder: ViewHolder</w:t>
      </w:r>
      <w:r w:rsidRPr="000E1616">
        <w:rPr>
          <w:color w:val="CC7832"/>
          <w:lang w:val="en-US"/>
        </w:rPr>
        <w:t xml:space="preserve">, </w:t>
      </w:r>
      <w:r w:rsidRPr="000E1616">
        <w:rPr>
          <w:color w:val="A9B7C6"/>
          <w:lang w:val="en-US"/>
        </w:rPr>
        <w:t>position: Int) {</w:t>
      </w:r>
      <w:r w:rsidRPr="000E1616">
        <w:rPr>
          <w:color w:val="A9B7C6"/>
          <w:lang w:val="en-US"/>
        </w:rPr>
        <w:br/>
        <w:t xml:space="preserve">        </w:t>
      </w:r>
      <w:r w:rsidRPr="000E1616">
        <w:rPr>
          <w:color w:val="CC7832"/>
          <w:lang w:val="en-US"/>
        </w:rPr>
        <w:t xml:space="preserve">val </w:t>
      </w:r>
      <w:r w:rsidRPr="000E1616">
        <w:rPr>
          <w:color w:val="A9B7C6"/>
          <w:lang w:val="en-US"/>
        </w:rPr>
        <w:t xml:space="preserve">data = </w:t>
      </w:r>
      <w:r w:rsidRPr="000E1616">
        <w:rPr>
          <w:i/>
          <w:iCs/>
          <w:color w:val="9876AA"/>
          <w:lang w:val="en-US"/>
        </w:rPr>
        <w:t>currentList</w:t>
      </w:r>
      <w:r w:rsidRPr="000E1616">
        <w:rPr>
          <w:color w:val="A9B7C6"/>
          <w:lang w:val="en-US"/>
        </w:rPr>
        <w:t>[position]</w:t>
      </w:r>
      <w:r w:rsidRPr="000E1616">
        <w:rPr>
          <w:color w:val="A9B7C6"/>
          <w:lang w:val="en-US"/>
        </w:rPr>
        <w:br/>
        <w:t xml:space="preserve">        holder.bindTo(data)</w:t>
      </w:r>
      <w:r w:rsidRPr="000E1616">
        <w:rPr>
          <w:color w:val="A9B7C6"/>
          <w:lang w:val="en-US"/>
        </w:rPr>
        <w:br/>
        <w:t xml:space="preserve">    }</w:t>
      </w:r>
      <w:r w:rsidRPr="000E1616">
        <w:rPr>
          <w:color w:val="A9B7C6"/>
          <w:lang w:val="en-US"/>
        </w:rPr>
        <w:br/>
      </w:r>
      <w:r w:rsidRPr="000E1616">
        <w:rPr>
          <w:color w:val="A9B7C6"/>
          <w:lang w:val="en-US"/>
        </w:rPr>
        <w:br/>
        <w:t>}</w:t>
      </w:r>
    </w:p>
    <w:p w:rsidR="000E1616" w:rsidRPr="000E1616" w:rsidRDefault="000E1616" w:rsidP="000E1616">
      <w:pPr>
        <w:jc w:val="center"/>
        <w:rPr>
          <w:lang w:val="en-US"/>
        </w:rPr>
      </w:pPr>
      <w:r>
        <w:rPr>
          <w:lang w:val="en-US"/>
        </w:rPr>
        <w:t>MainActivity.kt</w:t>
      </w:r>
    </w:p>
    <w:p w:rsidR="000E1616" w:rsidRDefault="000E1616" w:rsidP="000E1616">
      <w:pPr>
        <w:pStyle w:val="af"/>
        <w:rPr>
          <w:lang w:val="en-US"/>
        </w:rPr>
      </w:pPr>
    </w:p>
    <w:p w:rsidR="000E1616" w:rsidRDefault="000E1616" w:rsidP="005F10D0">
      <w:pPr>
        <w:pStyle w:val="af"/>
        <w:jc w:val="center"/>
        <w:rPr>
          <w:lang w:val="en-US"/>
        </w:rPr>
      </w:pPr>
    </w:p>
    <w:p w:rsidR="000E1616" w:rsidRPr="000E1616" w:rsidRDefault="000E1616" w:rsidP="005F10D0">
      <w:pPr>
        <w:pStyle w:val="af"/>
        <w:jc w:val="center"/>
        <w:rPr>
          <w:lang w:val="en-US"/>
        </w:rPr>
      </w:pPr>
    </w:p>
    <w:p w:rsidR="002A0BCD" w:rsidRDefault="005F10D0" w:rsidP="002A0BCD">
      <w:pPr>
        <w:pStyle w:val="af"/>
        <w:rPr>
          <w:lang w:val="en-US"/>
        </w:rPr>
      </w:pPr>
      <w:r w:rsidRPr="000E1616">
        <w:rPr>
          <w:lang w:val="en-US"/>
        </w:rPr>
        <w:t>5</w:t>
      </w:r>
      <w:r w:rsidR="002A0BCD" w:rsidRPr="000E1616">
        <w:rPr>
          <w:lang w:val="en-US"/>
        </w:rPr>
        <w:t xml:space="preserve">) </w:t>
      </w:r>
    </w:p>
    <w:p w:rsidR="000E1616" w:rsidRPr="000E1616" w:rsidRDefault="000E1616" w:rsidP="002A0BCD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39F0FE" wp14:editId="78CA6D47">
            <wp:extent cx="2735248" cy="3733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933" cy="37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8" w:rsidRDefault="002A0BCD" w:rsidP="002A0BCD">
      <w:pPr>
        <w:jc w:val="center"/>
      </w:pPr>
      <w:r>
        <w:t>Итоговое</w:t>
      </w:r>
      <w:r w:rsidRPr="000E1616">
        <w:rPr>
          <w:lang w:val="en-US"/>
        </w:rPr>
        <w:t xml:space="preserve"> </w:t>
      </w:r>
      <w:r>
        <w:t>приложение</w:t>
      </w:r>
      <w:r w:rsidR="005F10D0" w:rsidRPr="000E1616">
        <w:rPr>
          <w:lang w:val="en-US"/>
        </w:rPr>
        <w:t xml:space="preserve"> </w:t>
      </w:r>
      <w:r w:rsidR="005F10D0">
        <w:t>при</w:t>
      </w:r>
      <w:r w:rsidR="005F10D0" w:rsidRPr="000E1616">
        <w:rPr>
          <w:lang w:val="en-US"/>
        </w:rPr>
        <w:t xml:space="preserve"> </w:t>
      </w:r>
      <w:r w:rsidR="005F10D0">
        <w:t>запуске</w:t>
      </w:r>
    </w:p>
    <w:p w:rsidR="000E1616" w:rsidRDefault="000E1616" w:rsidP="002A0B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599D3" wp14:editId="47542B35">
            <wp:extent cx="2035534" cy="3512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730" cy="35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16" w:rsidRPr="000E1616" w:rsidRDefault="000E1616" w:rsidP="002A0BCD">
      <w:pPr>
        <w:jc w:val="center"/>
      </w:pPr>
      <w:r>
        <w:t>Открытие приложение телефона, при нажатии на элемент</w:t>
      </w:r>
    </w:p>
    <w:p w:rsidR="000E1616" w:rsidRDefault="000E1616" w:rsidP="002A0BC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2D3C9D" wp14:editId="61D570F5">
            <wp:extent cx="2051436" cy="375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654" cy="37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16" w:rsidRPr="000E1616" w:rsidRDefault="000E1616" w:rsidP="002A0BCD">
      <w:pPr>
        <w:jc w:val="center"/>
      </w:pPr>
      <w:r>
        <w:t>Приложение с введённым текст до перезапуска</w:t>
      </w:r>
    </w:p>
    <w:p w:rsidR="000E1616" w:rsidRPr="000E1616" w:rsidRDefault="000E1616" w:rsidP="002A0B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13127A" wp14:editId="1918EB8D">
            <wp:extent cx="2146852" cy="30849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371" cy="31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16" w:rsidRPr="000E1616" w:rsidRDefault="000E1616" w:rsidP="000E1616">
      <w:pPr>
        <w:jc w:val="center"/>
      </w:pPr>
      <w:r>
        <w:t>Приложение с</w:t>
      </w:r>
      <w:r>
        <w:t xml:space="preserve"> этим же введённым текст после</w:t>
      </w:r>
      <w:r>
        <w:t xml:space="preserve"> перезапуска</w:t>
      </w:r>
    </w:p>
    <w:p w:rsidR="005F10D0" w:rsidRPr="000E1616" w:rsidRDefault="005F10D0" w:rsidP="002A0BCD">
      <w:pPr>
        <w:jc w:val="center"/>
      </w:pPr>
      <w:r w:rsidRPr="000E1616">
        <w:t xml:space="preserve"> </w:t>
      </w:r>
    </w:p>
    <w:p w:rsidR="002A0BCD" w:rsidRPr="005F10D0" w:rsidRDefault="002A0BCD" w:rsidP="002A0BCD"/>
    <w:p w:rsidR="00AE0AA5" w:rsidRPr="00884EC8" w:rsidRDefault="00AE0AA5" w:rsidP="00AE0AA5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3"/>
        <w:rPr>
          <w:rFonts w:ascii="Times New Roman" w:hAnsi="Times New Roman" w:cs="Times New Roman"/>
          <w:sz w:val="28"/>
          <w:szCs w:val="28"/>
        </w:rPr>
      </w:pP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87212844"/>
      <w:r w:rsidRPr="0069796C">
        <w:rPr>
          <w:rFonts w:ascii="Times New Roman" w:hAnsi="Times New Roman" w:cs="Times New Roman"/>
        </w:rPr>
        <w:t>Заключение</w:t>
      </w:r>
      <w:bookmarkEnd w:id="4"/>
    </w:p>
    <w:p w:rsidR="00884EC8" w:rsidRPr="000E1616" w:rsidRDefault="00431E94" w:rsidP="000E1616">
      <w:pPr>
        <w:rPr>
          <w:sz w:val="28"/>
        </w:rPr>
      </w:pPr>
      <w:r w:rsidRPr="000E1616">
        <w:rPr>
          <w:sz w:val="28"/>
        </w:rPr>
        <w:t xml:space="preserve">Я ознакомился </w:t>
      </w:r>
      <w:r w:rsidR="000E1616" w:rsidRPr="000E1616">
        <w:rPr>
          <w:sz w:val="28"/>
        </w:rPr>
        <w:t>с прослушивателями событий, постоянным хранилищем настроек и ListAdapter.</w:t>
      </w:r>
    </w:p>
    <w:p w:rsidR="00357003" w:rsidRPr="00884EC8" w:rsidRDefault="00357003" w:rsidP="00884EC8">
      <w:pPr>
        <w:rPr>
          <w:b/>
          <w:sz w:val="32"/>
        </w:rPr>
      </w:pPr>
      <w:r w:rsidRPr="00884EC8">
        <w:rPr>
          <w:b/>
          <w:sz w:val="32"/>
        </w:rPr>
        <w:t>Литература</w:t>
      </w:r>
    </w:p>
    <w:p w:rsidR="000E1616" w:rsidRDefault="000E1616" w:rsidP="000E1616">
      <w:pPr>
        <w:pStyle w:val="ae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Наполнение Toolbar вложенными элементами - </w:t>
      </w:r>
      <w:hyperlink r:id="rId12" w:history="1">
        <w:r>
          <w:rPr>
            <w:rStyle w:val="a3"/>
            <w:color w:val="0563C1"/>
            <w:sz w:val="28"/>
            <w:szCs w:val="28"/>
          </w:rPr>
          <w:t>https://devcolibri.com/unit/урок-14-наполнение-Toolbar-вложенными-элемен</w:t>
        </w:r>
      </w:hyperlink>
    </w:p>
    <w:p w:rsidR="000E1616" w:rsidRPr="000E1616" w:rsidRDefault="000E1616" w:rsidP="000E1616">
      <w:pPr>
        <w:pStyle w:val="ae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E1616">
        <w:rPr>
          <w:color w:val="000000"/>
          <w:sz w:val="28"/>
          <w:szCs w:val="28"/>
          <w:lang w:val="en-US"/>
        </w:rPr>
        <w:t xml:space="preserve">Edittext Text ChangeListener Kotlin - </w:t>
      </w:r>
      <w:hyperlink r:id="rId13" w:history="1">
        <w:r w:rsidRPr="000E1616">
          <w:rPr>
            <w:rStyle w:val="a3"/>
            <w:color w:val="0563C1"/>
            <w:sz w:val="28"/>
            <w:szCs w:val="28"/>
            <w:lang w:val="en-US"/>
          </w:rPr>
          <w:t>https://kotlincodes.com/kotlin/edittext-text-changelistener-kotlin/</w:t>
        </w:r>
      </w:hyperlink>
    </w:p>
    <w:p w:rsidR="000E1616" w:rsidRPr="000E1616" w:rsidRDefault="000E1616" w:rsidP="000E1616">
      <w:pPr>
        <w:pStyle w:val="ae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E1616">
        <w:rPr>
          <w:color w:val="000000"/>
          <w:sz w:val="28"/>
          <w:szCs w:val="28"/>
          <w:lang w:val="en-US"/>
        </w:rPr>
        <w:t xml:space="preserve">ListAdapter: A RecyclerView Adapter Extension - </w:t>
      </w:r>
      <w:hyperlink r:id="rId14" w:history="1">
        <w:r w:rsidRPr="000E1616">
          <w:rPr>
            <w:rStyle w:val="a3"/>
            <w:color w:val="0563C1"/>
            <w:sz w:val="28"/>
            <w:szCs w:val="28"/>
            <w:lang w:val="en-US"/>
          </w:rPr>
          <w:t>https://medium.com/simform-engineering/listadapter-a-recyclerview-adapter-extension-5359d13bd879</w:t>
        </w:r>
      </w:hyperlink>
    </w:p>
    <w:p w:rsidR="000E1616" w:rsidRPr="000E1616" w:rsidRDefault="000E1616" w:rsidP="000E1616">
      <w:pPr>
        <w:pStyle w:val="ae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E1616">
        <w:rPr>
          <w:color w:val="000000"/>
          <w:sz w:val="28"/>
          <w:szCs w:val="28"/>
          <w:lang w:val="en-US"/>
        </w:rPr>
        <w:t xml:space="preserve">Set a click listener to a RecyclerView - </w:t>
      </w:r>
      <w:hyperlink r:id="rId15" w:history="1">
        <w:r w:rsidRPr="000E1616">
          <w:rPr>
            <w:rStyle w:val="a3"/>
            <w:color w:val="0563C1"/>
            <w:sz w:val="28"/>
            <w:szCs w:val="28"/>
            <w:lang w:val="en-US"/>
          </w:rPr>
          <w:t>https://antonioleiva.com/recyclerview-listener/</w:t>
        </w:r>
      </w:hyperlink>
    </w:p>
    <w:p w:rsidR="000E1616" w:rsidRPr="000E1616" w:rsidRDefault="000E1616" w:rsidP="000E1616">
      <w:pPr>
        <w:pStyle w:val="ae"/>
        <w:numPr>
          <w:ilvl w:val="0"/>
          <w:numId w:val="7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E1616">
        <w:rPr>
          <w:color w:val="000000"/>
          <w:sz w:val="28"/>
          <w:szCs w:val="28"/>
          <w:lang w:val="en-US"/>
        </w:rPr>
        <w:t xml:space="preserve">Get the dialer to open with phone number displayed - </w:t>
      </w:r>
      <w:hyperlink r:id="rId16" w:history="1">
        <w:r w:rsidRPr="000E1616">
          <w:rPr>
            <w:rStyle w:val="a3"/>
            <w:color w:val="0563C1"/>
            <w:sz w:val="28"/>
            <w:szCs w:val="28"/>
            <w:lang w:val="en-US"/>
          </w:rPr>
          <w:t>https://stackoverflow.com/questions/11699819/how-do-i-get-the-dialer-to-open-with-phone-number-displayed</w:t>
        </w:r>
      </w:hyperlink>
    </w:p>
    <w:p w:rsidR="00357003" w:rsidRPr="00884EC8" w:rsidRDefault="000E1616" w:rsidP="000E1616">
      <w:pPr>
        <w:pStyle w:val="af"/>
        <w:numPr>
          <w:ilvl w:val="0"/>
          <w:numId w:val="7"/>
        </w:numPr>
        <w:rPr>
          <w:lang w:val="en-US"/>
        </w:rPr>
      </w:pPr>
      <w:r w:rsidRPr="000E1616">
        <w:rPr>
          <w:color w:val="000000"/>
          <w:sz w:val="28"/>
          <w:szCs w:val="28"/>
          <w:lang w:val="en-US"/>
        </w:rPr>
        <w:t xml:space="preserve">Save key-value data - </w:t>
      </w:r>
      <w:hyperlink r:id="rId17" w:history="1">
        <w:r w:rsidRPr="000E1616">
          <w:rPr>
            <w:rStyle w:val="a3"/>
            <w:color w:val="0563C1"/>
            <w:sz w:val="28"/>
            <w:szCs w:val="28"/>
            <w:lang w:val="en-US"/>
          </w:rPr>
          <w:t>https://developer.android.com/training/data-storage/shared-preferences</w:t>
        </w:r>
      </w:hyperlink>
    </w:p>
    <w:sectPr w:rsidR="00357003" w:rsidRPr="00884EC8" w:rsidSect="004713E9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414" w:rsidRDefault="00A70414">
      <w:r>
        <w:separator/>
      </w:r>
    </w:p>
  </w:endnote>
  <w:endnote w:type="continuationSeparator" w:id="0">
    <w:p w:rsidR="00A70414" w:rsidRDefault="00A7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C4577">
      <w:rPr>
        <w:rStyle w:val="a8"/>
        <w:noProof/>
      </w:rPr>
      <w:t>10</w: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414" w:rsidRDefault="00A70414">
      <w:r>
        <w:separator/>
      </w:r>
    </w:p>
  </w:footnote>
  <w:footnote w:type="continuationSeparator" w:id="0">
    <w:p w:rsidR="00A70414" w:rsidRDefault="00A70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8D"/>
    <w:multiLevelType w:val="hybridMultilevel"/>
    <w:tmpl w:val="1E286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576"/>
    <w:multiLevelType w:val="multilevel"/>
    <w:tmpl w:val="0756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5E47"/>
    <w:multiLevelType w:val="hybridMultilevel"/>
    <w:tmpl w:val="417C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15B40"/>
    <w:multiLevelType w:val="hybridMultilevel"/>
    <w:tmpl w:val="053E8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14F81"/>
    <w:multiLevelType w:val="hybridMultilevel"/>
    <w:tmpl w:val="817E2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94D3A"/>
    <w:multiLevelType w:val="multilevel"/>
    <w:tmpl w:val="D14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946DD"/>
    <w:multiLevelType w:val="multilevel"/>
    <w:tmpl w:val="A036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47C0B"/>
    <w:multiLevelType w:val="multilevel"/>
    <w:tmpl w:val="EB48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003"/>
    <w:rsid w:val="00001B57"/>
    <w:rsid w:val="00001EB0"/>
    <w:rsid w:val="0001394C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B7A7C"/>
    <w:rsid w:val="000B7FDA"/>
    <w:rsid w:val="000C01AD"/>
    <w:rsid w:val="000C3B2C"/>
    <w:rsid w:val="000C4854"/>
    <w:rsid w:val="000E0E8F"/>
    <w:rsid w:val="000E1616"/>
    <w:rsid w:val="000E1FDC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7B0D"/>
    <w:rsid w:val="0013079E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4943"/>
    <w:rsid w:val="00197A36"/>
    <w:rsid w:val="001A0DEB"/>
    <w:rsid w:val="001A58C8"/>
    <w:rsid w:val="001A7D45"/>
    <w:rsid w:val="001B0763"/>
    <w:rsid w:val="001B3E5E"/>
    <w:rsid w:val="001B47DB"/>
    <w:rsid w:val="001C7B77"/>
    <w:rsid w:val="001D51B7"/>
    <w:rsid w:val="001E0467"/>
    <w:rsid w:val="001F437E"/>
    <w:rsid w:val="001F667B"/>
    <w:rsid w:val="002000A4"/>
    <w:rsid w:val="002008D6"/>
    <w:rsid w:val="00203B31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0BCD"/>
    <w:rsid w:val="002A451C"/>
    <w:rsid w:val="002B01A8"/>
    <w:rsid w:val="002C143B"/>
    <w:rsid w:val="002C2A81"/>
    <w:rsid w:val="002C45E7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516F"/>
    <w:rsid w:val="002F6A94"/>
    <w:rsid w:val="00302C52"/>
    <w:rsid w:val="00304FF7"/>
    <w:rsid w:val="00307D0A"/>
    <w:rsid w:val="00311846"/>
    <w:rsid w:val="00311F85"/>
    <w:rsid w:val="00312F41"/>
    <w:rsid w:val="00315C1E"/>
    <w:rsid w:val="00321505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57003"/>
    <w:rsid w:val="00362FBC"/>
    <w:rsid w:val="0036320C"/>
    <w:rsid w:val="00363503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267"/>
    <w:rsid w:val="003B2750"/>
    <w:rsid w:val="003B41C4"/>
    <w:rsid w:val="003C1C89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107C5"/>
    <w:rsid w:val="00414597"/>
    <w:rsid w:val="00431E94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C27A2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152E"/>
    <w:rsid w:val="00553C2B"/>
    <w:rsid w:val="00562104"/>
    <w:rsid w:val="0056679D"/>
    <w:rsid w:val="00567630"/>
    <w:rsid w:val="00567878"/>
    <w:rsid w:val="005741D4"/>
    <w:rsid w:val="005744A7"/>
    <w:rsid w:val="005768B9"/>
    <w:rsid w:val="00581387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3133"/>
    <w:rsid w:val="005B4CCE"/>
    <w:rsid w:val="005C0CA9"/>
    <w:rsid w:val="005D32C0"/>
    <w:rsid w:val="005D3D21"/>
    <w:rsid w:val="005E776A"/>
    <w:rsid w:val="005F10D0"/>
    <w:rsid w:val="005F3C95"/>
    <w:rsid w:val="0060651A"/>
    <w:rsid w:val="0062156C"/>
    <w:rsid w:val="00624BE3"/>
    <w:rsid w:val="00624EBD"/>
    <w:rsid w:val="00636076"/>
    <w:rsid w:val="006470B1"/>
    <w:rsid w:val="00650EAE"/>
    <w:rsid w:val="00651BDE"/>
    <w:rsid w:val="00651E83"/>
    <w:rsid w:val="0065343A"/>
    <w:rsid w:val="00655A08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67264"/>
    <w:rsid w:val="006751B2"/>
    <w:rsid w:val="00682952"/>
    <w:rsid w:val="00683F6E"/>
    <w:rsid w:val="0068547A"/>
    <w:rsid w:val="00695B03"/>
    <w:rsid w:val="00695F31"/>
    <w:rsid w:val="0069704F"/>
    <w:rsid w:val="0069796C"/>
    <w:rsid w:val="00697D16"/>
    <w:rsid w:val="006B0F02"/>
    <w:rsid w:val="006B1787"/>
    <w:rsid w:val="006B6E23"/>
    <w:rsid w:val="006B6FE4"/>
    <w:rsid w:val="006C35BF"/>
    <w:rsid w:val="006C3BB3"/>
    <w:rsid w:val="006C4577"/>
    <w:rsid w:val="006C4EA2"/>
    <w:rsid w:val="006D27BB"/>
    <w:rsid w:val="006D404C"/>
    <w:rsid w:val="006D625E"/>
    <w:rsid w:val="006E2499"/>
    <w:rsid w:val="006E6C66"/>
    <w:rsid w:val="006F6D9F"/>
    <w:rsid w:val="00702D45"/>
    <w:rsid w:val="007038E8"/>
    <w:rsid w:val="00704D6D"/>
    <w:rsid w:val="007200A3"/>
    <w:rsid w:val="00722B6E"/>
    <w:rsid w:val="00725269"/>
    <w:rsid w:val="00725270"/>
    <w:rsid w:val="00732BE8"/>
    <w:rsid w:val="00740FC6"/>
    <w:rsid w:val="0074118C"/>
    <w:rsid w:val="00743327"/>
    <w:rsid w:val="00744491"/>
    <w:rsid w:val="0075044C"/>
    <w:rsid w:val="00754B21"/>
    <w:rsid w:val="007557A2"/>
    <w:rsid w:val="007565FC"/>
    <w:rsid w:val="007618A5"/>
    <w:rsid w:val="00764744"/>
    <w:rsid w:val="007815C1"/>
    <w:rsid w:val="00785690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D7ECF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46768"/>
    <w:rsid w:val="008529CB"/>
    <w:rsid w:val="008573C7"/>
    <w:rsid w:val="00857BC0"/>
    <w:rsid w:val="00865CAE"/>
    <w:rsid w:val="008809F2"/>
    <w:rsid w:val="00884EC8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2904"/>
    <w:rsid w:val="00903793"/>
    <w:rsid w:val="00910022"/>
    <w:rsid w:val="009150AE"/>
    <w:rsid w:val="00917394"/>
    <w:rsid w:val="00922193"/>
    <w:rsid w:val="0092298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8511C"/>
    <w:rsid w:val="009A7737"/>
    <w:rsid w:val="009B1C3E"/>
    <w:rsid w:val="009B258C"/>
    <w:rsid w:val="009B7BF0"/>
    <w:rsid w:val="009C0942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0414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0AA5"/>
    <w:rsid w:val="00AE3730"/>
    <w:rsid w:val="00AE768B"/>
    <w:rsid w:val="00AE7F66"/>
    <w:rsid w:val="00AF1FEF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B1BBA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24A59"/>
    <w:rsid w:val="00C25031"/>
    <w:rsid w:val="00C31225"/>
    <w:rsid w:val="00C31ED5"/>
    <w:rsid w:val="00C33D93"/>
    <w:rsid w:val="00C42981"/>
    <w:rsid w:val="00C551B4"/>
    <w:rsid w:val="00C558BE"/>
    <w:rsid w:val="00C60DA4"/>
    <w:rsid w:val="00C62784"/>
    <w:rsid w:val="00C67F1D"/>
    <w:rsid w:val="00C73756"/>
    <w:rsid w:val="00C77E94"/>
    <w:rsid w:val="00C81B7C"/>
    <w:rsid w:val="00C93AE2"/>
    <w:rsid w:val="00C96760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E357B"/>
    <w:rsid w:val="00CF16DA"/>
    <w:rsid w:val="00CF5827"/>
    <w:rsid w:val="00CF5A1F"/>
    <w:rsid w:val="00CF677C"/>
    <w:rsid w:val="00CF6A32"/>
    <w:rsid w:val="00D02FD2"/>
    <w:rsid w:val="00D05BF5"/>
    <w:rsid w:val="00D060BF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7A36"/>
    <w:rsid w:val="00D61EFC"/>
    <w:rsid w:val="00D629F6"/>
    <w:rsid w:val="00D67B7C"/>
    <w:rsid w:val="00D7535C"/>
    <w:rsid w:val="00D75B5F"/>
    <w:rsid w:val="00D81B05"/>
    <w:rsid w:val="00D83618"/>
    <w:rsid w:val="00D83A32"/>
    <w:rsid w:val="00D83C99"/>
    <w:rsid w:val="00D8795A"/>
    <w:rsid w:val="00D90127"/>
    <w:rsid w:val="00D92D0D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47D7"/>
    <w:rsid w:val="00DC5570"/>
    <w:rsid w:val="00DD119F"/>
    <w:rsid w:val="00DD6664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4758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918B6"/>
    <w:rsid w:val="00EA7150"/>
    <w:rsid w:val="00EB19D5"/>
    <w:rsid w:val="00EB4978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7C65"/>
    <w:rsid w:val="00F00AAE"/>
    <w:rsid w:val="00F016CC"/>
    <w:rsid w:val="00F0276F"/>
    <w:rsid w:val="00F12816"/>
    <w:rsid w:val="00F16D95"/>
    <w:rsid w:val="00F21DD8"/>
    <w:rsid w:val="00F260A3"/>
    <w:rsid w:val="00F277E0"/>
    <w:rsid w:val="00F30593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18CD"/>
    <w:rsid w:val="00F7639C"/>
    <w:rsid w:val="00F804CB"/>
    <w:rsid w:val="00F80C07"/>
    <w:rsid w:val="00F841D0"/>
    <w:rsid w:val="00F8514D"/>
    <w:rsid w:val="00F851B9"/>
    <w:rsid w:val="00F91801"/>
    <w:rsid w:val="00F92C7E"/>
    <w:rsid w:val="00F972B7"/>
    <w:rsid w:val="00FA16E1"/>
    <w:rsid w:val="00FA1C7C"/>
    <w:rsid w:val="00FA42AF"/>
    <w:rsid w:val="00FB0A91"/>
    <w:rsid w:val="00FB439B"/>
    <w:rsid w:val="00FB486F"/>
    <w:rsid w:val="00FC0623"/>
    <w:rsid w:val="00FC385B"/>
    <w:rsid w:val="00FC4D78"/>
    <w:rsid w:val="00FC50E5"/>
    <w:rsid w:val="00FD0659"/>
    <w:rsid w:val="00FD121D"/>
    <w:rsid w:val="00FD4874"/>
    <w:rsid w:val="00FD786D"/>
    <w:rsid w:val="00FE0958"/>
    <w:rsid w:val="00FE5104"/>
    <w:rsid w:val="00FE593F"/>
    <w:rsid w:val="00FE71E7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BEA449"/>
  <w15:docId w15:val="{0CAFEFE6-9BDF-44C6-8595-A89D1382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basedOn w:val="a0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basedOn w:val="a0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basedOn w:val="a0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F60073"/>
    <w:rPr>
      <w:vertAlign w:val="superscript"/>
    </w:rPr>
  </w:style>
  <w:style w:type="character" w:styleId="ac">
    <w:name w:val="Strong"/>
    <w:basedOn w:val="a0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uiPriority w:val="99"/>
    <w:rsid w:val="0062156C"/>
    <w:pPr>
      <w:spacing w:before="100" w:beforeAutospacing="1" w:after="100" w:afterAutospacing="1"/>
    </w:pPr>
  </w:style>
  <w:style w:type="paragraph" w:customStyle="1" w:styleId="13">
    <w:name w:val="Обычный1"/>
    <w:rsid w:val="00D060B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D060BF"/>
    <w:pPr>
      <w:ind w:left="720"/>
      <w:contextualSpacing/>
    </w:pPr>
  </w:style>
  <w:style w:type="paragraph" w:styleId="af0">
    <w:name w:val="Balloon Text"/>
    <w:basedOn w:val="a"/>
    <w:link w:val="af1"/>
    <w:rsid w:val="00D060B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60B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0AA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tlincodes.com/kotlin/edittext-text-changelistener-kotli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colibri.com/unit/%D1%83%D1%80%D0%BE%D0%BA-14-%D0%BD%D0%B0%D0%BF%D0%BE%D0%BB%D0%BD%D0%B5%D0%BD%D0%B8%D0%B5-Toolbar-%D0%B2%D0%BB%D0%BE%D0%B6%D0%B5%D0%BD%D0%BD%D1%8B%D0%BC%D0%B8-%D1%8D%D0%BB%D0%B5%D0%BC%D0%B5%D0%BD" TargetMode="External"/><Relationship Id="rId17" Type="http://schemas.openxmlformats.org/officeDocument/2006/relationships/hyperlink" Target="https://developer.android.com/training/data-storage/shared-prefere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1699819/how-do-i-get-the-dialer-to-open-with-phone-number-display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ntonioleiva.com/recyclerview-listener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simform-engineering/listadapter-a-recyclerview-adapter-extension-5359d13bd87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30149.0eefb770-1072-11ec-b376-f363245334ef.&#1056;&#1072;&#1079;&#1088;&#1072;&#1073;&#1086;&#1090;&#1082;&#1072;%20&#1084;&#1086;&#1073;&#1080;&#1083;&#1100;&#1085;&#1099;&#1093;%20&#1087;&#1088;&#1080;&#1083;&#1086;&#1078;&#1077;&#1085;&#1080;&#1081;%20&#1083;&#1072;&#1073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F6414-FAD2-42F9-9567-9ADAFD9F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30149.0eefb770-1072-11ec-b376-f363245334ef.Разработка мобильных приложений лаб 1.dotx</Template>
  <TotalTime>226</TotalTime>
  <Pages>10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11739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_Toc335507956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_Toc335507955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_Toc335507954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_Toc335507953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_Toc335507952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18</cp:revision>
  <cp:lastPrinted>2009-03-12T02:27:00Z</cp:lastPrinted>
  <dcterms:created xsi:type="dcterms:W3CDTF">2021-09-20T05:09:00Z</dcterms:created>
  <dcterms:modified xsi:type="dcterms:W3CDTF">2021-12-05T15:55:00Z</dcterms:modified>
</cp:coreProperties>
</file>
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25" w:rsidRPr="0069796C" w:rsidRDefault="00C31225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МИНИСТЕРСТВО ОБРАЗОВАНИЯ И НАУКИ РОССИЙСКОЙ ФЕДЕРАЦИИ</w:t>
      </w:r>
    </w:p>
    <w:p w:rsidR="00C31225" w:rsidRPr="0069796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69796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 w:rsidRPr="0069796C">
        <w:rPr>
          <w:b/>
        </w:rPr>
        <w:br/>
        <w:t xml:space="preserve"> «Кемеровский государственный университет»</w:t>
      </w:r>
      <w:bookmarkEnd w:id="0"/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667264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Институт фунд</w:t>
      </w:r>
      <w:r w:rsidR="00D060BF" w:rsidRPr="0069796C">
        <w:rPr>
          <w:b/>
        </w:rPr>
        <w:t>аментальных наук</w:t>
      </w:r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Кафедра ЮНЕСКО по ИВТ</w:t>
      </w:r>
    </w:p>
    <w:p w:rsidR="000813D0" w:rsidRPr="0069796C" w:rsidRDefault="000813D0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A454FB" w:rsidRPr="0069796C" w:rsidRDefault="00E34758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ЛАБОРАТОРНАЯ РАБОТА №</w:t>
      </w:r>
      <w:r w:rsidR="001277BB">
        <w:rPr>
          <w:b/>
          <w:bCs/>
          <w:sz w:val="44"/>
        </w:rPr>
        <w:t>10</w:t>
      </w:r>
    </w:p>
    <w:p w:rsidR="000813D0" w:rsidRPr="0069796C" w:rsidRDefault="00C31225" w:rsidP="000813D0">
      <w:pPr>
        <w:pStyle w:val="a9"/>
        <w:jc w:val="center"/>
        <w:rPr>
          <w:b/>
          <w:bCs/>
          <w:sz w:val="44"/>
        </w:rPr>
      </w:pPr>
      <w:r w:rsidRPr="0069796C">
        <w:rPr>
          <w:b/>
          <w:bCs/>
          <w:sz w:val="44"/>
        </w:rPr>
        <w:t>ПО ДИСЦИПЛИНЕ “</w:t>
      </w:r>
      <w:r w:rsidR="006D27BB" w:rsidRPr="0069796C">
        <w:rPr>
          <w:b/>
          <w:bCs/>
          <w:sz w:val="44"/>
        </w:rPr>
        <w:t>РАЗРАБОТКА МОБИЛЬНЫХ ПРИЛОЖЕНИЙ</w:t>
      </w:r>
      <w:r w:rsidRPr="0069796C">
        <w:rPr>
          <w:b/>
          <w:bCs/>
          <w:sz w:val="44"/>
        </w:rPr>
        <w:t>”</w:t>
      </w:r>
    </w:p>
    <w:p w:rsidR="0029635F" w:rsidRPr="0069796C" w:rsidRDefault="0029635F" w:rsidP="000813D0">
      <w:pPr>
        <w:pStyle w:val="a9"/>
        <w:jc w:val="center"/>
        <w:rPr>
          <w:b/>
          <w:bCs/>
          <w:sz w:val="24"/>
        </w:rPr>
      </w:pPr>
    </w:p>
    <w:p w:rsidR="000813D0" w:rsidRPr="0069796C" w:rsidRDefault="000813D0" w:rsidP="000813D0">
      <w:pPr>
        <w:pStyle w:val="a9"/>
        <w:jc w:val="center"/>
      </w:pPr>
    </w:p>
    <w:p w:rsidR="000813D0" w:rsidRPr="0069796C" w:rsidRDefault="00A454FB" w:rsidP="000813D0">
      <w:pPr>
        <w:pStyle w:val="a9"/>
        <w:jc w:val="center"/>
      </w:pPr>
      <w:r w:rsidRPr="0069796C">
        <w:t>студента</w:t>
      </w:r>
      <w:r w:rsidR="000813D0" w:rsidRPr="0069796C">
        <w:t xml:space="preserve"> </w:t>
      </w:r>
      <w:r w:rsidRPr="0069796C">
        <w:t>2</w:t>
      </w:r>
      <w:r w:rsidR="000813D0" w:rsidRPr="0069796C">
        <w:t xml:space="preserve"> курса</w:t>
      </w:r>
    </w:p>
    <w:p w:rsidR="000813D0" w:rsidRPr="0069796C" w:rsidRDefault="00667264" w:rsidP="000813D0">
      <w:pPr>
        <w:pStyle w:val="a9"/>
        <w:jc w:val="center"/>
        <w:rPr>
          <w:b/>
        </w:rPr>
      </w:pPr>
      <w:r w:rsidRPr="0069796C">
        <w:rPr>
          <w:b/>
        </w:rPr>
        <w:t>Крючков</w:t>
      </w:r>
      <w:r w:rsidR="00EB4978" w:rsidRPr="0069796C">
        <w:rPr>
          <w:b/>
        </w:rPr>
        <w:t>а Андрея</w:t>
      </w:r>
      <w:r w:rsidRPr="0069796C">
        <w:rPr>
          <w:b/>
        </w:rPr>
        <w:t xml:space="preserve"> Олегович</w:t>
      </w:r>
      <w:r w:rsidR="00EB4978" w:rsidRPr="0069796C">
        <w:rPr>
          <w:b/>
        </w:rPr>
        <w:t>а</w:t>
      </w:r>
    </w:p>
    <w:p w:rsidR="00C31225" w:rsidRPr="0069796C" w:rsidRDefault="00321E3C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Направление</w:t>
      </w:r>
      <w:r w:rsidR="000813D0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09.03.03</w:t>
      </w:r>
      <w:r w:rsidR="00C31225" w:rsidRPr="0069796C">
        <w:rPr>
          <w:sz w:val="28"/>
          <w:szCs w:val="28"/>
        </w:rPr>
        <w:t xml:space="preserve"> </w:t>
      </w:r>
      <w:r w:rsidRPr="0069796C">
        <w:rPr>
          <w:sz w:val="28"/>
          <w:szCs w:val="28"/>
        </w:rPr>
        <w:t>–</w:t>
      </w:r>
      <w:r w:rsidR="00C31225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Прикладная</w:t>
      </w:r>
      <w:r w:rsidR="00D92D0D" w:rsidRPr="0069796C">
        <w:rPr>
          <w:sz w:val="28"/>
          <w:szCs w:val="28"/>
        </w:rPr>
        <w:t xml:space="preserve"> информатика</w:t>
      </w:r>
      <w:r w:rsidR="00667264" w:rsidRPr="0069796C">
        <w:rPr>
          <w:sz w:val="28"/>
          <w:szCs w:val="28"/>
        </w:rPr>
        <w:t xml:space="preserve"> в экономике</w:t>
      </w:r>
    </w:p>
    <w:p w:rsidR="000813D0" w:rsidRPr="0069796C" w:rsidRDefault="000813D0" w:rsidP="000813D0">
      <w:pPr>
        <w:ind w:left="4253"/>
        <w:rPr>
          <w:sz w:val="28"/>
          <w:szCs w:val="28"/>
        </w:rPr>
      </w:pPr>
    </w:p>
    <w:p w:rsidR="00321E3C" w:rsidRPr="0069796C" w:rsidRDefault="00321E3C" w:rsidP="000813D0">
      <w:pPr>
        <w:ind w:left="5040"/>
        <w:rPr>
          <w:sz w:val="28"/>
          <w:szCs w:val="28"/>
        </w:rPr>
      </w:pPr>
    </w:p>
    <w:p w:rsidR="000813D0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Преподаватель</w:t>
      </w:r>
      <w:r w:rsidR="000813D0" w:rsidRPr="0069796C">
        <w:rPr>
          <w:sz w:val="28"/>
          <w:szCs w:val="28"/>
        </w:rPr>
        <w:t>: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доцент</w:t>
      </w:r>
    </w:p>
    <w:p w:rsidR="000813D0" w:rsidRPr="0069796C" w:rsidRDefault="006D27BB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С.Ю. Завозкин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_____________________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Работа защищена: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“____”_______________20</w:t>
      </w:r>
      <w:r w:rsidR="00EB4978" w:rsidRPr="0069796C">
        <w:rPr>
          <w:sz w:val="28"/>
          <w:szCs w:val="28"/>
        </w:rPr>
        <w:t>2</w:t>
      </w:r>
      <w:r w:rsidRPr="0069796C">
        <w:rPr>
          <w:sz w:val="28"/>
          <w:szCs w:val="28"/>
        </w:rPr>
        <w:t>_г.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 оценкой _____________</w:t>
      </w: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spacing w:before="120"/>
        <w:jc w:val="center"/>
        <w:rPr>
          <w:sz w:val="28"/>
          <w:szCs w:val="28"/>
        </w:rPr>
      </w:pPr>
    </w:p>
    <w:p w:rsidR="00C31225" w:rsidRPr="0069796C" w:rsidRDefault="00C31225" w:rsidP="000813D0">
      <w:pPr>
        <w:spacing w:before="120"/>
        <w:jc w:val="center"/>
        <w:rPr>
          <w:sz w:val="28"/>
          <w:szCs w:val="28"/>
        </w:rPr>
      </w:pPr>
    </w:p>
    <w:p w:rsidR="00C81B7C" w:rsidRPr="0069796C" w:rsidRDefault="000813D0" w:rsidP="00A03D52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Кемерово 20</w:t>
      </w:r>
      <w:r w:rsidR="00EB4978" w:rsidRPr="0069796C">
        <w:rPr>
          <w:sz w:val="28"/>
          <w:szCs w:val="28"/>
        </w:rPr>
        <w:t>2</w:t>
      </w:r>
      <w:r w:rsidR="00C31225" w:rsidRPr="0069796C">
        <w:rPr>
          <w:sz w:val="28"/>
          <w:szCs w:val="28"/>
        </w:rPr>
        <w:t>_</w:t>
      </w:r>
    </w:p>
    <w:p w:rsidR="00C81B7C" w:rsidRPr="0069796C" w:rsidRDefault="00C81B7C" w:rsidP="00C81B7C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br w:type="page"/>
      </w:r>
      <w:r w:rsidRPr="0069796C">
        <w:rPr>
          <w:sz w:val="28"/>
          <w:szCs w:val="28"/>
        </w:rPr>
        <w:lastRenderedPageBreak/>
        <w:t>СОДЕРЖАНИЕ</w:t>
      </w:r>
    </w:p>
    <w:p w:rsidR="00FB439B" w:rsidRDefault="00DD66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9796C">
        <w:fldChar w:fldCharType="begin"/>
      </w:r>
      <w:r w:rsidR="00C81B7C" w:rsidRPr="0069796C">
        <w:instrText xml:space="preserve"> TOC \o "1-3" \h \z \u </w:instrText>
      </w:r>
      <w:r w:rsidRPr="0069796C">
        <w:fldChar w:fldCharType="separate"/>
      </w:r>
      <w:hyperlink w:anchor="_Toc87212842" w:history="1">
        <w:r w:rsidR="00FB439B" w:rsidRPr="003735EB">
          <w:rPr>
            <w:rStyle w:val="a3"/>
            <w:noProof/>
          </w:rPr>
          <w:t>1. Постановка задач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_Toc87212842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7974F1">
          <w:rPr>
            <w:noProof/>
            <w:webHidden/>
          </w:rPr>
          <w:t>2</w:t>
        </w:r>
        <w:r w:rsidR="00FB439B">
          <w:rPr>
            <w:noProof/>
            <w:webHidden/>
          </w:rPr>
          <w:fldChar w:fldCharType="end"/>
        </w:r>
      </w:hyperlink>
    </w:p>
    <w:p w:rsidR="00FB439B" w:rsidRDefault="00586A7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212843" w:history="1">
        <w:r w:rsidR="00FB439B" w:rsidRPr="003735EB">
          <w:rPr>
            <w:rStyle w:val="a3"/>
            <w:noProof/>
          </w:rPr>
          <w:t>2. Реализация задач</w:t>
        </w:r>
        <w:bookmarkStart w:id="1" w:name="_GoBack"/>
        <w:bookmarkEnd w:id="1"/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_Toc87212843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7974F1">
          <w:rPr>
            <w:noProof/>
            <w:webHidden/>
          </w:rPr>
          <w:t>3</w:t>
        </w:r>
        <w:r w:rsidR="00FB439B">
          <w:rPr>
            <w:noProof/>
            <w:webHidden/>
          </w:rPr>
          <w:fldChar w:fldCharType="end"/>
        </w:r>
      </w:hyperlink>
    </w:p>
    <w:p w:rsidR="00FB439B" w:rsidRDefault="00586A7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212844" w:history="1">
        <w:r w:rsidR="00FB439B" w:rsidRPr="003735EB">
          <w:rPr>
            <w:rStyle w:val="a3"/>
            <w:noProof/>
          </w:rPr>
          <w:t>Заключение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_Toc87212844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7974F1">
          <w:rPr>
            <w:noProof/>
            <w:webHidden/>
          </w:rPr>
          <w:t>9</w:t>
        </w:r>
        <w:r w:rsidR="00FB439B">
          <w:rPr>
            <w:noProof/>
            <w:webHidden/>
          </w:rPr>
          <w:fldChar w:fldCharType="end"/>
        </w:r>
      </w:hyperlink>
    </w:p>
    <w:p w:rsidR="00A03D52" w:rsidRPr="0069796C" w:rsidRDefault="00DD6664" w:rsidP="00C81B7C">
      <w:pPr>
        <w:spacing w:before="120"/>
        <w:jc w:val="center"/>
      </w:pPr>
      <w:r w:rsidRPr="0069796C">
        <w:fldChar w:fldCharType="end"/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87212842"/>
      <w:r w:rsidRPr="0069796C">
        <w:rPr>
          <w:rFonts w:ascii="Times New Roman" w:hAnsi="Times New Roman" w:cs="Times New Roman"/>
        </w:rPr>
        <w:t>1. Постановка задач</w:t>
      </w:r>
      <w:bookmarkEnd w:id="2"/>
    </w:p>
    <w:p w:rsidR="00C81B7C" w:rsidRPr="001277BB" w:rsidRDefault="000E1616" w:rsidP="001277BB">
      <w:pPr>
        <w:pStyle w:val="ae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="001277BB">
        <w:rPr>
          <w:color w:val="000000"/>
          <w:sz w:val="28"/>
          <w:szCs w:val="28"/>
        </w:rPr>
        <w:t>Реализовать приложения, использующие Fragment для отображения данных на Activity, а также логирующие сетевое взаимодействие посредством класса Logging Interceptor .</w:t>
      </w:r>
    </w:p>
    <w:p w:rsidR="00D060BF" w:rsidRPr="0069796C" w:rsidRDefault="00D060BF">
      <w:pPr>
        <w:rPr>
          <w:b/>
          <w:bCs/>
          <w:kern w:val="32"/>
          <w:sz w:val="32"/>
          <w:szCs w:val="32"/>
        </w:rPr>
      </w:pPr>
      <w:r w:rsidRPr="0069796C">
        <w:br w:type="page"/>
      </w: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87212843"/>
      <w:r w:rsidRPr="0069796C">
        <w:rPr>
          <w:rFonts w:ascii="Times New Roman" w:hAnsi="Times New Roman" w:cs="Times New Roman"/>
        </w:rPr>
        <w:lastRenderedPageBreak/>
        <w:t xml:space="preserve">2. </w:t>
      </w:r>
      <w:r w:rsidR="00D060BF" w:rsidRPr="0069796C">
        <w:rPr>
          <w:rFonts w:ascii="Times New Roman" w:hAnsi="Times New Roman" w:cs="Times New Roman"/>
        </w:rPr>
        <w:t>Реализация задач</w:t>
      </w:r>
      <w:bookmarkEnd w:id="3"/>
    </w:p>
    <w:p w:rsidR="002A0BCD" w:rsidRPr="00633C17" w:rsidRDefault="0069796C" w:rsidP="00633C17">
      <w:pPr>
        <w:pStyle w:val="af"/>
        <w:numPr>
          <w:ilvl w:val="1"/>
          <w:numId w:val="9"/>
        </w:numPr>
        <w:jc w:val="center"/>
        <w:rPr>
          <w:b/>
          <w:sz w:val="32"/>
        </w:rPr>
      </w:pPr>
      <w:r w:rsidRPr="00633C17">
        <w:rPr>
          <w:b/>
          <w:sz w:val="32"/>
        </w:rPr>
        <w:t>Задание</w:t>
      </w:r>
    </w:p>
    <w:p w:rsidR="00E34758" w:rsidRPr="002A0BCD" w:rsidRDefault="00E34758" w:rsidP="00E34758">
      <w:pPr>
        <w:rPr>
          <w:sz w:val="28"/>
        </w:rPr>
      </w:pPr>
    </w:p>
    <w:p w:rsidR="006C4577" w:rsidRPr="00633C17" w:rsidRDefault="00633C17" w:rsidP="00633C17">
      <w:pPr>
        <w:ind w:left="360"/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ab/>
      </w:r>
    </w:p>
    <w:p w:rsidR="001277BB" w:rsidRPr="001277BB" w:rsidRDefault="001277BB" w:rsidP="001277B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277BB">
        <w:rPr>
          <w:color w:val="E8BF6A"/>
          <w:lang w:val="en-US"/>
        </w:rPr>
        <w:t>&lt;?</w:t>
      </w:r>
      <w:r w:rsidRPr="001277BB">
        <w:rPr>
          <w:color w:val="BABABA"/>
          <w:lang w:val="en-US"/>
        </w:rPr>
        <w:t>xml version</w:t>
      </w:r>
      <w:r w:rsidRPr="001277BB">
        <w:rPr>
          <w:color w:val="6A8759"/>
          <w:lang w:val="en-US"/>
        </w:rPr>
        <w:t xml:space="preserve">="1.0" </w:t>
      </w:r>
      <w:r w:rsidRPr="001277BB">
        <w:rPr>
          <w:color w:val="BABABA"/>
          <w:lang w:val="en-US"/>
        </w:rPr>
        <w:t>encoding</w:t>
      </w:r>
      <w:r w:rsidRPr="001277BB">
        <w:rPr>
          <w:color w:val="6A8759"/>
          <w:lang w:val="en-US"/>
        </w:rPr>
        <w:t>="utf-8"</w:t>
      </w:r>
      <w:r w:rsidRPr="001277BB">
        <w:rPr>
          <w:color w:val="E8BF6A"/>
          <w:lang w:val="en-US"/>
        </w:rPr>
        <w:t>?&gt;</w:t>
      </w:r>
      <w:r w:rsidRPr="001277BB">
        <w:rPr>
          <w:color w:val="E8BF6A"/>
          <w:lang w:val="en-US"/>
        </w:rPr>
        <w:br/>
        <w:t xml:space="preserve">&lt;LinearLayout </w:t>
      </w:r>
      <w:r w:rsidRPr="001277BB">
        <w:rPr>
          <w:color w:val="BABABA"/>
          <w:lang w:val="en-US"/>
        </w:rPr>
        <w:t>xmlns:</w:t>
      </w:r>
      <w:r w:rsidRPr="001277BB">
        <w:rPr>
          <w:color w:val="9876AA"/>
          <w:lang w:val="en-US"/>
        </w:rPr>
        <w:t>android</w:t>
      </w:r>
      <w:r w:rsidRPr="001277BB">
        <w:rPr>
          <w:color w:val="6A8759"/>
          <w:lang w:val="en-US"/>
        </w:rPr>
        <w:t>="http://schemas.android.com/apk/res/android"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BABABA"/>
          <w:lang w:val="en-US"/>
        </w:rPr>
        <w:t>xmlns:</w:t>
      </w:r>
      <w:r w:rsidRPr="001277BB">
        <w:rPr>
          <w:color w:val="9876AA"/>
          <w:lang w:val="en-US"/>
        </w:rPr>
        <w:t>app</w:t>
      </w:r>
      <w:r w:rsidRPr="001277BB">
        <w:rPr>
          <w:color w:val="6A8759"/>
          <w:lang w:val="en-US"/>
        </w:rPr>
        <w:t>="http://schemas.android.com/apk/res-auto"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BABABA"/>
          <w:lang w:val="en-US"/>
        </w:rPr>
        <w:t>xmlns:</w:t>
      </w:r>
      <w:r w:rsidRPr="001277BB">
        <w:rPr>
          <w:color w:val="9876AA"/>
          <w:lang w:val="en-US"/>
        </w:rPr>
        <w:t>tools</w:t>
      </w:r>
      <w:r w:rsidRPr="001277BB">
        <w:rPr>
          <w:color w:val="6A8759"/>
          <w:lang w:val="en-US"/>
        </w:rPr>
        <w:t>="http://schemas.android.com/tools"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="@+id/main_activity"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:orientation</w:t>
      </w:r>
      <w:r w:rsidRPr="001277BB">
        <w:rPr>
          <w:color w:val="6A8759"/>
          <w:lang w:val="en-US"/>
        </w:rPr>
        <w:t>="vertical"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tools</w:t>
      </w:r>
      <w:r w:rsidRPr="001277BB">
        <w:rPr>
          <w:color w:val="BABABA"/>
          <w:lang w:val="en-US"/>
        </w:rPr>
        <w:t>:context</w:t>
      </w:r>
      <w:r w:rsidRPr="001277BB">
        <w:rPr>
          <w:color w:val="6A8759"/>
          <w:lang w:val="en-US"/>
        </w:rPr>
        <w:t>=".MainActivity"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&lt;androidx.appcompat.widget.Toolbar</w:t>
      </w:r>
      <w:r w:rsidRPr="001277BB">
        <w:rPr>
          <w:color w:val="E8BF6A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="@+id/toolbar"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:background</w:t>
      </w:r>
      <w:r w:rsidRPr="001277BB">
        <w:rPr>
          <w:color w:val="6A8759"/>
          <w:lang w:val="en-US"/>
        </w:rPr>
        <w:t>="?attr/colorPrimary"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:minHeight</w:t>
      </w:r>
      <w:r w:rsidRPr="001277BB">
        <w:rPr>
          <w:color w:val="6A8759"/>
          <w:lang w:val="en-US"/>
        </w:rPr>
        <w:t>="?attr/actionBarSize"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:theme</w:t>
      </w:r>
      <w:r w:rsidRPr="001277BB">
        <w:rPr>
          <w:color w:val="6A8759"/>
          <w:lang w:val="en-US"/>
        </w:rPr>
        <w:t>="?attr/actionBarTheme"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    &lt;RelativeLayout</w:t>
      </w:r>
      <w:r w:rsidRPr="001277BB">
        <w:rPr>
          <w:color w:val="E8BF6A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:padding</w:t>
      </w:r>
      <w:r w:rsidRPr="001277BB">
        <w:rPr>
          <w:color w:val="6A8759"/>
          <w:lang w:val="en-US"/>
        </w:rPr>
        <w:t>="8dp"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        &lt;EditText</w:t>
      </w:r>
      <w:r w:rsidRPr="001277BB">
        <w:rPr>
          <w:color w:val="E8BF6A"/>
          <w:lang w:val="en-US"/>
        </w:rPr>
        <w:br/>
        <w:t xml:space="preserve">    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="@+id/et_search"</w:t>
      </w:r>
      <w:r w:rsidRPr="001277BB">
        <w:rPr>
          <w:color w:val="6A8759"/>
          <w:lang w:val="en-US"/>
        </w:rPr>
        <w:br/>
        <w:t xml:space="preserve">    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:ems</w:t>
      </w:r>
      <w:r w:rsidRPr="001277BB">
        <w:rPr>
          <w:color w:val="6A8759"/>
          <w:lang w:val="en-US"/>
        </w:rPr>
        <w:t>="10"</w:t>
      </w:r>
      <w:r w:rsidRPr="001277BB">
        <w:rPr>
          <w:color w:val="6A8759"/>
          <w:lang w:val="en-US"/>
        </w:rPr>
        <w:br/>
        <w:t xml:space="preserve">    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:inputType</w:t>
      </w:r>
      <w:r w:rsidRPr="001277BB">
        <w:rPr>
          <w:color w:val="6A8759"/>
          <w:lang w:val="en-US"/>
        </w:rPr>
        <w:t>="textPersonName"</w:t>
      </w:r>
      <w:r w:rsidRPr="001277BB">
        <w:rPr>
          <w:color w:val="6A8759"/>
          <w:lang w:val="en-US"/>
        </w:rPr>
        <w:br/>
        <w:t xml:space="preserve">                </w:t>
      </w:r>
      <w:r w:rsidRPr="001277BB">
        <w:rPr>
          <w:color w:val="9876AA"/>
          <w:lang w:val="en-US"/>
        </w:rPr>
        <w:t>app</w:t>
      </w:r>
      <w:r w:rsidRPr="001277BB">
        <w:rPr>
          <w:color w:val="BABABA"/>
          <w:lang w:val="en-US"/>
        </w:rPr>
        <w:t>:layout_constraintStart_toStartOf</w:t>
      </w:r>
      <w:r w:rsidRPr="001277BB">
        <w:rPr>
          <w:color w:val="6A8759"/>
          <w:lang w:val="en-US"/>
        </w:rPr>
        <w:t>="parent"</w:t>
      </w:r>
      <w:r w:rsidRPr="001277BB">
        <w:rPr>
          <w:color w:val="6A8759"/>
          <w:lang w:val="en-US"/>
        </w:rPr>
        <w:br/>
        <w:t xml:space="preserve">                </w:t>
      </w:r>
      <w:r w:rsidRPr="001277BB">
        <w:rPr>
          <w:color w:val="9876AA"/>
          <w:lang w:val="en-US"/>
        </w:rPr>
        <w:t>app</w:t>
      </w:r>
      <w:r w:rsidRPr="001277BB">
        <w:rPr>
          <w:color w:val="BABABA"/>
          <w:lang w:val="en-US"/>
        </w:rPr>
        <w:t>:layout_constraintTop_toTopOf</w:t>
      </w:r>
      <w:r w:rsidRPr="001277BB">
        <w:rPr>
          <w:color w:val="6A8759"/>
          <w:lang w:val="en-US"/>
        </w:rPr>
        <w:t xml:space="preserve">="parent" </w:t>
      </w:r>
      <w:r w:rsidRPr="001277BB">
        <w:rPr>
          <w:color w:val="E8BF6A"/>
          <w:lang w:val="en-US"/>
        </w:rPr>
        <w:t>/&gt;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    &lt;/RelativeLayout&gt;</w:t>
      </w:r>
      <w:r w:rsidRPr="001277BB">
        <w:rPr>
          <w:color w:val="E8BF6A"/>
          <w:lang w:val="en-US"/>
        </w:rPr>
        <w:br/>
        <w:t xml:space="preserve">    &lt;/androidx.appcompat.widget.Toolbar&gt;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&lt;LinearLayout</w:t>
      </w:r>
      <w:r w:rsidRPr="001277BB">
        <w:rPr>
          <w:color w:val="E8BF6A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="@+id/fragment_content"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:orientation</w:t>
      </w:r>
      <w:r w:rsidRPr="001277BB">
        <w:rPr>
          <w:color w:val="6A8759"/>
          <w:lang w:val="en-US"/>
        </w:rPr>
        <w:t>="vertical"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    &lt;androidx.fragment.app.FragmentContainerView</w:t>
      </w:r>
      <w:r w:rsidRPr="001277BB">
        <w:rPr>
          <w:color w:val="E8BF6A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="@+id/fragmentContainerView"</w:t>
      </w:r>
      <w:r w:rsidRPr="001277BB">
        <w:rPr>
          <w:color w:val="6A8759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 xml:space="preserve">="wrap_content" </w:t>
      </w:r>
      <w:r w:rsidRPr="001277BB">
        <w:rPr>
          <w:color w:val="E8BF6A"/>
          <w:lang w:val="en-US"/>
        </w:rPr>
        <w:t>/&gt;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&lt;/LinearLayout&gt;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>&lt;/LinearLayout&gt;</w:t>
      </w:r>
    </w:p>
    <w:p w:rsidR="00E34758" w:rsidRPr="00633C17" w:rsidRDefault="00E34758" w:rsidP="00E34758">
      <w:pPr>
        <w:jc w:val="center"/>
        <w:rPr>
          <w:lang w:val="en-US"/>
        </w:rPr>
      </w:pPr>
      <w:r>
        <w:rPr>
          <w:sz w:val="28"/>
        </w:rPr>
        <w:t>Код</w:t>
      </w:r>
      <w:r w:rsidRPr="00633C17">
        <w:rPr>
          <w:sz w:val="28"/>
          <w:lang w:val="en-US"/>
        </w:rPr>
        <w:t xml:space="preserve"> </w:t>
      </w:r>
      <w:r>
        <w:rPr>
          <w:sz w:val="28"/>
          <w:lang w:val="en-US"/>
        </w:rPr>
        <w:t>Activity_main.xml</w:t>
      </w:r>
    </w:p>
    <w:p w:rsidR="00E34758" w:rsidRPr="00633C17" w:rsidRDefault="00E34758" w:rsidP="00E34758">
      <w:pPr>
        <w:rPr>
          <w:lang w:val="en-US"/>
        </w:rPr>
      </w:pPr>
    </w:p>
    <w:p w:rsidR="00E34758" w:rsidRPr="00633C17" w:rsidRDefault="00E34758" w:rsidP="00E34758">
      <w:pPr>
        <w:rPr>
          <w:lang w:val="en-US"/>
        </w:rPr>
      </w:pPr>
    </w:p>
    <w:p w:rsidR="00E34758" w:rsidRPr="00633C17" w:rsidRDefault="00633C17" w:rsidP="00633C17">
      <w:pPr>
        <w:rPr>
          <w:lang w:val="en-US"/>
        </w:rPr>
      </w:pPr>
      <w:r w:rsidRPr="00633C17">
        <w:rPr>
          <w:lang w:val="en-US"/>
        </w:rPr>
        <w:t>2)</w:t>
      </w:r>
    </w:p>
    <w:p w:rsidR="001277BB" w:rsidRPr="001277BB" w:rsidRDefault="001277BB" w:rsidP="001277BB">
      <w:pPr>
        <w:pStyle w:val="HTML"/>
        <w:shd w:val="clear" w:color="auto" w:fill="2B2B2B"/>
        <w:rPr>
          <w:color w:val="A9B7C6"/>
          <w:lang w:val="en-US"/>
        </w:rPr>
      </w:pPr>
      <w:r w:rsidRPr="001277BB">
        <w:rPr>
          <w:color w:val="E8BF6A"/>
          <w:lang w:val="en-US"/>
        </w:rPr>
        <w:t>&lt;?</w:t>
      </w:r>
      <w:r w:rsidRPr="001277BB">
        <w:rPr>
          <w:color w:val="BABABA"/>
          <w:lang w:val="en-US"/>
        </w:rPr>
        <w:t>xml version</w:t>
      </w:r>
      <w:r w:rsidRPr="001277BB">
        <w:rPr>
          <w:color w:val="6A8759"/>
          <w:lang w:val="en-US"/>
        </w:rPr>
        <w:t xml:space="preserve">="1.0" </w:t>
      </w:r>
      <w:r w:rsidRPr="001277BB">
        <w:rPr>
          <w:color w:val="BABABA"/>
          <w:lang w:val="en-US"/>
        </w:rPr>
        <w:t>encoding</w:t>
      </w:r>
      <w:r w:rsidRPr="001277BB">
        <w:rPr>
          <w:color w:val="6A8759"/>
          <w:lang w:val="en-US"/>
        </w:rPr>
        <w:t>="utf-8"</w:t>
      </w:r>
      <w:r w:rsidRPr="001277BB">
        <w:rPr>
          <w:color w:val="E8BF6A"/>
          <w:lang w:val="en-US"/>
        </w:rPr>
        <w:t>?&gt;</w:t>
      </w:r>
      <w:r w:rsidRPr="001277BB">
        <w:rPr>
          <w:color w:val="E8BF6A"/>
          <w:lang w:val="en-US"/>
        </w:rPr>
        <w:br/>
        <w:t xml:space="preserve">&lt;LinearLayout </w:t>
      </w:r>
      <w:r w:rsidRPr="001277BB">
        <w:rPr>
          <w:color w:val="BABABA"/>
          <w:lang w:val="en-US"/>
        </w:rPr>
        <w:t>xmlns:</w:t>
      </w:r>
      <w:r w:rsidRPr="001277BB">
        <w:rPr>
          <w:color w:val="9876AA"/>
          <w:lang w:val="en-US"/>
        </w:rPr>
        <w:t>android</w:t>
      </w:r>
      <w:r w:rsidRPr="001277BB">
        <w:rPr>
          <w:color w:val="6A8759"/>
          <w:lang w:val="en-US"/>
        </w:rPr>
        <w:t>="http://schemas.android.com/apk/res/android"</w:t>
      </w:r>
      <w:r w:rsidRPr="001277BB">
        <w:rPr>
          <w:color w:val="6A8759"/>
          <w:lang w:val="en-US"/>
        </w:rPr>
        <w:br/>
      </w:r>
      <w:r w:rsidRPr="001277BB">
        <w:rPr>
          <w:color w:val="6A8759"/>
          <w:lang w:val="en-US"/>
        </w:rPr>
        <w:lastRenderedPageBreak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="@+id/rview_item"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="99dp"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:orientation</w:t>
      </w:r>
      <w:r w:rsidRPr="001277BB">
        <w:rPr>
          <w:color w:val="6A8759"/>
          <w:lang w:val="en-US"/>
        </w:rPr>
        <w:t>="vertical"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&lt;TextView</w:t>
      </w:r>
      <w:r w:rsidRPr="001277BB">
        <w:rPr>
          <w:color w:val="E8BF6A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="@+id/textName"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:layout_weight</w:t>
      </w:r>
      <w:r w:rsidRPr="001277BB">
        <w:rPr>
          <w:color w:val="6A8759"/>
          <w:lang w:val="en-US"/>
        </w:rPr>
        <w:t>="1"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:text</w:t>
      </w:r>
      <w:r w:rsidRPr="001277BB">
        <w:rPr>
          <w:color w:val="6A8759"/>
          <w:lang w:val="en-US"/>
        </w:rPr>
        <w:t xml:space="preserve">="TextView" </w:t>
      </w:r>
      <w:r w:rsidRPr="001277BB">
        <w:rPr>
          <w:color w:val="E8BF6A"/>
          <w:lang w:val="en-US"/>
        </w:rPr>
        <w:t>/&gt;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&lt;TextView</w:t>
      </w:r>
      <w:r w:rsidRPr="001277BB">
        <w:rPr>
          <w:color w:val="E8BF6A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="@+id/textPhone"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:layout_weight</w:t>
      </w:r>
      <w:r w:rsidRPr="001277BB">
        <w:rPr>
          <w:color w:val="6A8759"/>
          <w:lang w:val="en-US"/>
        </w:rPr>
        <w:t>="1"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:text</w:t>
      </w:r>
      <w:r w:rsidRPr="001277BB">
        <w:rPr>
          <w:color w:val="6A8759"/>
          <w:lang w:val="en-US"/>
        </w:rPr>
        <w:t>="TextView"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:autoLink</w:t>
      </w:r>
      <w:r w:rsidRPr="001277BB">
        <w:rPr>
          <w:color w:val="6A8759"/>
          <w:lang w:val="en-US"/>
        </w:rPr>
        <w:t>="phone"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:background</w:t>
      </w:r>
      <w:r w:rsidRPr="001277BB">
        <w:rPr>
          <w:color w:val="6A8759"/>
          <w:lang w:val="en-US"/>
        </w:rPr>
        <w:t>="@null"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:linksClickable</w:t>
      </w:r>
      <w:r w:rsidRPr="001277BB">
        <w:rPr>
          <w:color w:val="6A8759"/>
          <w:lang w:val="en-US"/>
        </w:rPr>
        <w:t>="true"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:textAllCaps</w:t>
      </w:r>
      <w:r w:rsidRPr="001277BB">
        <w:rPr>
          <w:color w:val="6A8759"/>
          <w:lang w:val="en-US"/>
        </w:rPr>
        <w:t>="true"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:textIsSelectable</w:t>
      </w:r>
      <w:r w:rsidRPr="001277BB">
        <w:rPr>
          <w:color w:val="6A8759"/>
          <w:lang w:val="en-US"/>
        </w:rPr>
        <w:t>="false"</w:t>
      </w:r>
      <w:r w:rsidRPr="001277BB">
        <w:rPr>
          <w:color w:val="E8BF6A"/>
          <w:lang w:val="en-US"/>
        </w:rPr>
        <w:t>/&gt;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&lt;TextView</w:t>
      </w:r>
      <w:r w:rsidRPr="001277BB">
        <w:rPr>
          <w:color w:val="E8BF6A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="@+id/textType"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:layout_weight</w:t>
      </w:r>
      <w:r w:rsidRPr="001277BB">
        <w:rPr>
          <w:color w:val="6A8759"/>
          <w:lang w:val="en-US"/>
        </w:rPr>
        <w:t>="1"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:text</w:t>
      </w:r>
      <w:r w:rsidRPr="001277BB">
        <w:rPr>
          <w:color w:val="6A8759"/>
          <w:lang w:val="en-US"/>
        </w:rPr>
        <w:t>="TextView"</w:t>
      </w:r>
      <w:r w:rsidRPr="001277BB">
        <w:rPr>
          <w:color w:val="6A8759"/>
          <w:lang w:val="en-US"/>
        </w:rPr>
        <w:br/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E8BF6A"/>
          <w:lang w:val="en-US"/>
        </w:rPr>
        <w:t>/&gt;</w:t>
      </w:r>
      <w:r w:rsidRPr="001277BB">
        <w:rPr>
          <w:color w:val="E8BF6A"/>
          <w:lang w:val="en-US"/>
        </w:rPr>
        <w:br/>
        <w:t>&lt;/LinearLayout&gt;</w:t>
      </w:r>
    </w:p>
    <w:p w:rsidR="00E34758" w:rsidRDefault="00E34758" w:rsidP="00E34758">
      <w:pPr>
        <w:pStyle w:val="af"/>
        <w:jc w:val="center"/>
        <w:rPr>
          <w:lang w:val="en-US"/>
        </w:rPr>
      </w:pPr>
      <w:r>
        <w:t>Код</w:t>
      </w:r>
      <w:r w:rsidR="002C143B">
        <w:rPr>
          <w:lang w:val="en-US"/>
        </w:rPr>
        <w:t xml:space="preserve"> </w:t>
      </w:r>
      <w:r w:rsidR="000E1616">
        <w:rPr>
          <w:lang w:val="en-US"/>
        </w:rPr>
        <w:t>rview_item</w:t>
      </w:r>
      <w:r>
        <w:rPr>
          <w:lang w:val="en-US"/>
        </w:rPr>
        <w:t>.xml</w:t>
      </w:r>
    </w:p>
    <w:p w:rsidR="001277BB" w:rsidRPr="007974F1" w:rsidRDefault="001277BB" w:rsidP="001277BB">
      <w:pPr>
        <w:rPr>
          <w:lang w:val="en-US"/>
        </w:rPr>
      </w:pPr>
      <w:r w:rsidRPr="007974F1">
        <w:rPr>
          <w:lang w:val="en-US"/>
        </w:rPr>
        <w:t>3)</w:t>
      </w:r>
    </w:p>
    <w:p w:rsidR="001277BB" w:rsidRPr="001277BB" w:rsidRDefault="001277BB" w:rsidP="001277BB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1277BB" w:rsidRDefault="001277BB" w:rsidP="001277BB">
      <w:pPr>
        <w:pStyle w:val="HTML"/>
        <w:shd w:val="clear" w:color="auto" w:fill="2B2B2B"/>
        <w:ind w:left="360"/>
        <w:rPr>
          <w:color w:val="E8BF6A"/>
          <w:lang w:val="en-US"/>
        </w:rPr>
      </w:pPr>
      <w:r w:rsidRPr="001277BB">
        <w:rPr>
          <w:color w:val="E8BF6A"/>
          <w:lang w:val="en-US"/>
        </w:rPr>
        <w:t>&lt;?</w:t>
      </w:r>
      <w:r w:rsidRPr="001277BB">
        <w:rPr>
          <w:color w:val="BABABA"/>
          <w:lang w:val="en-US"/>
        </w:rPr>
        <w:t>xml version</w:t>
      </w:r>
      <w:r w:rsidRPr="001277BB">
        <w:rPr>
          <w:color w:val="6A8759"/>
          <w:lang w:val="en-US"/>
        </w:rPr>
        <w:t xml:space="preserve">="1.0" </w:t>
      </w:r>
      <w:r w:rsidRPr="001277BB">
        <w:rPr>
          <w:color w:val="BABABA"/>
          <w:lang w:val="en-US"/>
        </w:rPr>
        <w:t>encoding</w:t>
      </w:r>
      <w:r w:rsidRPr="001277BB">
        <w:rPr>
          <w:color w:val="6A8759"/>
          <w:lang w:val="en-US"/>
        </w:rPr>
        <w:t>="utf-8"</w:t>
      </w:r>
      <w:r w:rsidRPr="001277BB">
        <w:rPr>
          <w:color w:val="E8BF6A"/>
          <w:lang w:val="en-US"/>
        </w:rPr>
        <w:t>?&gt;</w:t>
      </w:r>
      <w:r w:rsidRPr="001277BB">
        <w:rPr>
          <w:color w:val="E8BF6A"/>
          <w:lang w:val="en-US"/>
        </w:rPr>
        <w:br/>
        <w:t xml:space="preserve">&lt;FrameLayout </w:t>
      </w:r>
      <w:r w:rsidRPr="001277BB">
        <w:rPr>
          <w:color w:val="BABABA"/>
          <w:lang w:val="en-US"/>
        </w:rPr>
        <w:t>xmlns:</w:t>
      </w:r>
      <w:r w:rsidRPr="001277BB">
        <w:rPr>
          <w:color w:val="9876AA"/>
          <w:lang w:val="en-US"/>
        </w:rPr>
        <w:t>android</w:t>
      </w:r>
      <w:r w:rsidRPr="001277BB">
        <w:rPr>
          <w:color w:val="6A8759"/>
          <w:lang w:val="en-US"/>
        </w:rPr>
        <w:t>="http://schemas.android.com/apk/res/android"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BABABA"/>
          <w:lang w:val="en-US"/>
        </w:rPr>
        <w:t>xmlns:</w:t>
      </w:r>
      <w:r w:rsidRPr="001277BB">
        <w:rPr>
          <w:color w:val="9876AA"/>
          <w:lang w:val="en-US"/>
        </w:rPr>
        <w:t>tools</w:t>
      </w:r>
      <w:r w:rsidRPr="001277BB">
        <w:rPr>
          <w:color w:val="6A8759"/>
          <w:lang w:val="en-US"/>
        </w:rPr>
        <w:t>="http://schemas.android.com/tools"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</w:t>
      </w:r>
      <w:r w:rsidRPr="001277BB">
        <w:rPr>
          <w:color w:val="9876AA"/>
          <w:lang w:val="en-US"/>
        </w:rPr>
        <w:t>tools</w:t>
      </w:r>
      <w:r w:rsidRPr="001277BB">
        <w:rPr>
          <w:color w:val="BABABA"/>
          <w:lang w:val="en-US"/>
        </w:rPr>
        <w:t>:context</w:t>
      </w:r>
      <w:r w:rsidRPr="001277BB">
        <w:rPr>
          <w:color w:val="6A8759"/>
          <w:lang w:val="en-US"/>
        </w:rPr>
        <w:t>=".Contact_fragment"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&lt;LinearLayout</w:t>
      </w:r>
      <w:r w:rsidRPr="001277BB">
        <w:rPr>
          <w:color w:val="E8BF6A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="wrap_content"</w:t>
      </w:r>
      <w:r w:rsidRPr="001277BB">
        <w:rPr>
          <w:color w:val="6A8759"/>
          <w:lang w:val="en-US"/>
        </w:rPr>
        <w:br/>
        <w:t xml:space="preserve">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:orientation</w:t>
      </w:r>
      <w:r w:rsidRPr="001277BB">
        <w:rPr>
          <w:color w:val="6A8759"/>
          <w:lang w:val="en-US"/>
        </w:rPr>
        <w:t>="vertical"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    &lt;androidx.recyclerview.widget.RecyclerView</w:t>
      </w:r>
      <w:r w:rsidRPr="001277BB">
        <w:rPr>
          <w:color w:val="E8BF6A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:id</w:t>
      </w:r>
      <w:r w:rsidRPr="001277BB">
        <w:rPr>
          <w:color w:val="6A8759"/>
          <w:lang w:val="en-US"/>
        </w:rPr>
        <w:t>="@+id/rView"</w:t>
      </w:r>
      <w:r w:rsidRPr="001277BB">
        <w:rPr>
          <w:color w:val="6A8759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:layout_width</w:t>
      </w:r>
      <w:r w:rsidRPr="001277BB">
        <w:rPr>
          <w:color w:val="6A8759"/>
          <w:lang w:val="en-US"/>
        </w:rPr>
        <w:t>="match_parent"</w:t>
      </w:r>
      <w:r w:rsidRPr="001277BB">
        <w:rPr>
          <w:color w:val="6A8759"/>
          <w:lang w:val="en-US"/>
        </w:rPr>
        <w:br/>
        <w:t xml:space="preserve">            </w:t>
      </w:r>
      <w:r w:rsidRPr="001277BB">
        <w:rPr>
          <w:color w:val="9876AA"/>
          <w:lang w:val="en-US"/>
        </w:rPr>
        <w:t>android</w:t>
      </w:r>
      <w:r w:rsidRPr="001277BB">
        <w:rPr>
          <w:color w:val="BABABA"/>
          <w:lang w:val="en-US"/>
        </w:rPr>
        <w:t>:layout_height</w:t>
      </w:r>
      <w:r w:rsidRPr="001277BB">
        <w:rPr>
          <w:color w:val="6A8759"/>
          <w:lang w:val="en-US"/>
        </w:rPr>
        <w:t>="match_parent"</w:t>
      </w:r>
      <w:r w:rsidRPr="001277BB">
        <w:rPr>
          <w:color w:val="E8BF6A"/>
          <w:lang w:val="en-US"/>
        </w:rPr>
        <w:t>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 xml:space="preserve">        &lt;/androidx.recyclerview.widget.RecyclerView&gt;</w:t>
      </w:r>
      <w:r w:rsidRPr="001277BB">
        <w:rPr>
          <w:color w:val="E8BF6A"/>
          <w:lang w:val="en-US"/>
        </w:rPr>
        <w:br/>
        <w:t xml:space="preserve">    &lt;/LinearLayout&gt;</w:t>
      </w:r>
      <w:r w:rsidRPr="001277BB">
        <w:rPr>
          <w:color w:val="E8BF6A"/>
          <w:lang w:val="en-US"/>
        </w:rPr>
        <w:br/>
      </w:r>
      <w:r w:rsidRPr="001277BB">
        <w:rPr>
          <w:color w:val="E8BF6A"/>
          <w:lang w:val="en-US"/>
        </w:rPr>
        <w:br/>
        <w:t>&lt;/FrameLayout&gt;</w:t>
      </w:r>
    </w:p>
    <w:p w:rsidR="001277BB" w:rsidRPr="005A2525" w:rsidRDefault="001277BB" w:rsidP="001277BB">
      <w:pPr>
        <w:jc w:val="center"/>
        <w:rPr>
          <w:lang w:val="en-US"/>
        </w:rPr>
      </w:pPr>
      <w:r>
        <w:rPr>
          <w:lang w:val="en-US"/>
        </w:rPr>
        <w:t>contact</w:t>
      </w:r>
      <w:r w:rsidR="005A2525" w:rsidRPr="005A2525">
        <w:rPr>
          <w:lang w:val="en-US"/>
        </w:rPr>
        <w:t>_</w:t>
      </w:r>
      <w:r w:rsidR="005A2525">
        <w:rPr>
          <w:lang w:val="en-US"/>
        </w:rPr>
        <w:t>fragment.xml</w:t>
      </w:r>
    </w:p>
    <w:p w:rsidR="00633C17" w:rsidRPr="007974F1" w:rsidRDefault="001277BB" w:rsidP="001277BB">
      <w:pPr>
        <w:rPr>
          <w:lang w:val="en-US"/>
        </w:rPr>
      </w:pPr>
      <w:r w:rsidRPr="007974F1">
        <w:rPr>
          <w:lang w:val="en-US"/>
        </w:rPr>
        <w:t>4)</w:t>
      </w:r>
      <w:r w:rsidR="005A2525" w:rsidRPr="007974F1">
        <w:rPr>
          <w:lang w:val="en-US"/>
        </w:rPr>
        <w:t xml:space="preserve"> </w:t>
      </w:r>
      <w:r w:rsidR="005A2525">
        <w:t>Перенесём</w:t>
      </w:r>
      <w:r w:rsidR="005A2525" w:rsidRPr="007974F1">
        <w:rPr>
          <w:lang w:val="en-US"/>
        </w:rPr>
        <w:t xml:space="preserve"> </w:t>
      </w:r>
      <w:r w:rsidR="005A2525">
        <w:t>логику</w:t>
      </w:r>
      <w:r w:rsidR="005A2525" w:rsidRPr="007974F1">
        <w:rPr>
          <w:lang w:val="en-US"/>
        </w:rPr>
        <w:t xml:space="preserve"> </w:t>
      </w:r>
      <w:r w:rsidR="005A2525">
        <w:t>работы</w:t>
      </w:r>
      <w:r w:rsidR="005A2525" w:rsidRPr="007974F1">
        <w:rPr>
          <w:lang w:val="en-US"/>
        </w:rPr>
        <w:t xml:space="preserve"> </w:t>
      </w:r>
      <w:r w:rsidR="005A2525">
        <w:rPr>
          <w:lang w:val="en-US"/>
        </w:rPr>
        <w:t>recyclerView</w:t>
      </w:r>
      <w:r w:rsidR="005A2525" w:rsidRPr="007974F1">
        <w:rPr>
          <w:lang w:val="en-US"/>
        </w:rPr>
        <w:t xml:space="preserve"> </w:t>
      </w:r>
      <w:r w:rsidR="005A2525">
        <w:t>во</w:t>
      </w:r>
      <w:r w:rsidR="005A2525" w:rsidRPr="007974F1">
        <w:rPr>
          <w:lang w:val="en-US"/>
        </w:rPr>
        <w:t xml:space="preserve"> </w:t>
      </w:r>
      <w:r w:rsidR="005A2525">
        <w:t>фрагмент</w:t>
      </w:r>
      <w:r w:rsidR="005A2525" w:rsidRPr="007974F1">
        <w:rPr>
          <w:lang w:val="en-US"/>
        </w:rPr>
        <w:t>.</w:t>
      </w:r>
    </w:p>
    <w:p w:rsidR="005A2525" w:rsidRPr="005A2525" w:rsidRDefault="005A2525" w:rsidP="005A2525">
      <w:pPr>
        <w:pStyle w:val="HTML"/>
        <w:shd w:val="clear" w:color="auto" w:fill="2B2B2B"/>
        <w:rPr>
          <w:color w:val="A9B7C6"/>
          <w:lang w:val="en-US"/>
        </w:rPr>
      </w:pPr>
      <w:r w:rsidRPr="005A2525">
        <w:rPr>
          <w:color w:val="CC7832"/>
          <w:lang w:val="en-US"/>
        </w:rPr>
        <w:t xml:space="preserve">package </w:t>
      </w:r>
      <w:r w:rsidRPr="005A2525">
        <w:rPr>
          <w:color w:val="A9B7C6"/>
          <w:lang w:val="en-US"/>
        </w:rPr>
        <w:t>com.example.mydialer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android.content.Context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android.os.Bundle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lastRenderedPageBreak/>
        <w:t xml:space="preserve">import </w:t>
      </w:r>
      <w:r w:rsidRPr="005A2525">
        <w:rPr>
          <w:color w:val="A9B7C6"/>
          <w:lang w:val="en-US"/>
        </w:rPr>
        <w:t>android.text.Editable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android.text.TextWatcher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androidx.fragment.app.Fragment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android.view.LayoutInflater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android.view.View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android.view.ViewGroup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android.widget.EditText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androidx.recyclerview.widget.LinearLayoutManager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androidx.recyclerview.widget.RecyclerView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com.google.gson.Gson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timber.log.Timber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java.io.IOException</w:t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import </w:t>
      </w:r>
      <w:r w:rsidRPr="005A2525">
        <w:rPr>
          <w:color w:val="A9B7C6"/>
          <w:lang w:val="en-US"/>
        </w:rPr>
        <w:t>java.io.InputStream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class </w:t>
      </w:r>
      <w:r w:rsidRPr="005A2525">
        <w:rPr>
          <w:color w:val="A9B7C6"/>
          <w:lang w:val="en-US"/>
        </w:rPr>
        <w:t>Contact_fragment : Fragment() {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</w:t>
      </w:r>
      <w:r w:rsidRPr="005A2525">
        <w:rPr>
          <w:color w:val="CC7832"/>
          <w:lang w:val="en-US"/>
        </w:rPr>
        <w:t xml:space="preserve">override fun </w:t>
      </w:r>
      <w:r w:rsidRPr="005A2525">
        <w:rPr>
          <w:color w:val="FFC66D"/>
          <w:lang w:val="en-US"/>
        </w:rPr>
        <w:t>onCreateView</w:t>
      </w:r>
      <w:r w:rsidRPr="005A2525">
        <w:rPr>
          <w:color w:val="A9B7C6"/>
          <w:lang w:val="en-US"/>
        </w:rPr>
        <w:t>(</w:t>
      </w:r>
      <w:r w:rsidRPr="005A2525">
        <w:rPr>
          <w:color w:val="A9B7C6"/>
          <w:lang w:val="en-US"/>
        </w:rPr>
        <w:br/>
        <w:t xml:space="preserve">        inflater: LayoutInflater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container: ViewGroup?</w:t>
      </w:r>
      <w:r w:rsidRPr="005A2525">
        <w:rPr>
          <w:color w:val="CC7832"/>
          <w:lang w:val="en-US"/>
        </w:rPr>
        <w:t>,</w:t>
      </w:r>
      <w:r w:rsidRPr="005A2525">
        <w:rPr>
          <w:color w:val="CC7832"/>
          <w:lang w:val="en-US"/>
        </w:rPr>
        <w:br/>
        <w:t xml:space="preserve">        </w:t>
      </w:r>
      <w:r w:rsidRPr="005A2525">
        <w:rPr>
          <w:color w:val="A9B7C6"/>
          <w:lang w:val="en-US"/>
        </w:rPr>
        <w:t>savedInstanceState: Bundle?</w:t>
      </w:r>
      <w:r w:rsidRPr="005A2525">
        <w:rPr>
          <w:color w:val="A9B7C6"/>
          <w:lang w:val="en-US"/>
        </w:rPr>
        <w:br/>
        <w:t xml:space="preserve">    ): View? {</w:t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808080"/>
          <w:lang w:val="en-US"/>
        </w:rPr>
        <w:t>// Inflate the layout for this fragment</w:t>
      </w:r>
      <w:r w:rsidRPr="005A2525">
        <w:rPr>
          <w:color w:val="808080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return </w:t>
      </w:r>
      <w:r w:rsidRPr="005A2525">
        <w:rPr>
          <w:color w:val="A9B7C6"/>
          <w:lang w:val="en-US"/>
        </w:rPr>
        <w:t>inflater.inflate(R.layout.</w:t>
      </w:r>
      <w:r w:rsidRPr="005A2525">
        <w:rPr>
          <w:i/>
          <w:iCs/>
          <w:color w:val="9876AA"/>
          <w:lang w:val="en-US"/>
        </w:rPr>
        <w:t>contact_fragment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container</w:t>
      </w:r>
      <w:r w:rsidRPr="005A2525">
        <w:rPr>
          <w:color w:val="CC7832"/>
          <w:lang w:val="en-US"/>
        </w:rPr>
        <w:t>, false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}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</w:t>
      </w:r>
      <w:r w:rsidRPr="005A2525">
        <w:rPr>
          <w:color w:val="BBB529"/>
          <w:lang w:val="en-US"/>
        </w:rPr>
        <w:t>@Override</w:t>
      </w:r>
      <w:r w:rsidRPr="005A2525">
        <w:rPr>
          <w:color w:val="BBB529"/>
          <w:lang w:val="en-US"/>
        </w:rPr>
        <w:br/>
        <w:t xml:space="preserve">    </w:t>
      </w:r>
      <w:r w:rsidRPr="005A2525">
        <w:rPr>
          <w:color w:val="CC7832"/>
          <w:lang w:val="en-US"/>
        </w:rPr>
        <w:t xml:space="preserve">override fun </w:t>
      </w:r>
      <w:r w:rsidRPr="005A2525">
        <w:rPr>
          <w:color w:val="FFC66D"/>
          <w:lang w:val="en-US"/>
        </w:rPr>
        <w:t>onViewCreated</w:t>
      </w:r>
      <w:r w:rsidRPr="005A2525">
        <w:rPr>
          <w:color w:val="A9B7C6"/>
          <w:lang w:val="en-US"/>
        </w:rPr>
        <w:t>(view: View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savedInstanceState: Bundle?) {</w:t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>super</w:t>
      </w:r>
      <w:r w:rsidRPr="005A2525">
        <w:rPr>
          <w:color w:val="A9B7C6"/>
          <w:lang w:val="en-US"/>
        </w:rPr>
        <w:t>.onViewCreated(view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savedInstanceState)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var </w:t>
      </w:r>
      <w:r w:rsidRPr="005A2525">
        <w:rPr>
          <w:color w:val="A9B7C6"/>
          <w:lang w:val="en-US"/>
        </w:rPr>
        <w:t>adapter = Adapter()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var </w:t>
      </w:r>
      <w:r w:rsidRPr="005A2525">
        <w:rPr>
          <w:color w:val="A9B7C6"/>
          <w:lang w:val="en-US"/>
        </w:rPr>
        <w:t xml:space="preserve">json: String? = </w:t>
      </w:r>
      <w:r w:rsidRPr="005A2525">
        <w:rPr>
          <w:color w:val="CC7832"/>
          <w:lang w:val="en-US"/>
        </w:rPr>
        <w:t>null</w:t>
      </w:r>
      <w:r w:rsidRPr="005A2525">
        <w:rPr>
          <w:color w:val="CC7832"/>
          <w:lang w:val="en-US"/>
        </w:rPr>
        <w:br/>
        <w:t xml:space="preserve">        val </w:t>
      </w:r>
      <w:r w:rsidRPr="005A2525">
        <w:rPr>
          <w:color w:val="A9B7C6"/>
          <w:lang w:val="en-US"/>
        </w:rPr>
        <w:t>txt: EditText = requireActivity().findViewById(R.id.</w:t>
      </w:r>
      <w:r w:rsidRPr="005A2525">
        <w:rPr>
          <w:i/>
          <w:iCs/>
          <w:color w:val="9876AA"/>
          <w:lang w:val="en-US"/>
        </w:rPr>
        <w:t>et_search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recyclerView: RecyclerView = requireActivity().findViewById(R.id.</w:t>
      </w:r>
      <w:r w:rsidRPr="005A2525">
        <w:rPr>
          <w:i/>
          <w:iCs/>
          <w:color w:val="9876AA"/>
          <w:lang w:val="en-US"/>
        </w:rPr>
        <w:t>rView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    Timber.plant(Timber.DebugTree())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try </w:t>
      </w:r>
      <w:r w:rsidRPr="005A2525">
        <w:rPr>
          <w:color w:val="A9B7C6"/>
          <w:lang w:val="en-US"/>
        </w:rPr>
        <w:t>{</w:t>
      </w:r>
      <w:r w:rsidRPr="005A2525">
        <w:rPr>
          <w:color w:val="A9B7C6"/>
          <w:lang w:val="en-US"/>
        </w:rPr>
        <w:br/>
        <w:t xml:space="preserve">    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inp: InputStream = requireActivity().</w:t>
      </w:r>
      <w:r w:rsidRPr="005A2525">
        <w:rPr>
          <w:i/>
          <w:iCs/>
          <w:color w:val="9876AA"/>
          <w:lang w:val="en-US"/>
        </w:rPr>
        <w:t>assets</w:t>
      </w:r>
      <w:r w:rsidRPr="005A2525">
        <w:rPr>
          <w:color w:val="A9B7C6"/>
          <w:lang w:val="en-US"/>
        </w:rPr>
        <w:t>.open(</w:t>
      </w:r>
      <w:r w:rsidRPr="005A2525">
        <w:rPr>
          <w:color w:val="6A8759"/>
          <w:lang w:val="en-US"/>
        </w:rPr>
        <w:t>"phones.json"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        json = inp.</w:t>
      </w:r>
      <w:r w:rsidRPr="005A2525">
        <w:rPr>
          <w:i/>
          <w:iCs/>
          <w:color w:val="FFC66D"/>
          <w:lang w:val="en-US"/>
        </w:rPr>
        <w:t>bufferedReader</w:t>
      </w:r>
      <w:r w:rsidRPr="005A2525">
        <w:rPr>
          <w:color w:val="A9B7C6"/>
          <w:lang w:val="en-US"/>
        </w:rPr>
        <w:t>().</w:t>
      </w:r>
      <w:r w:rsidRPr="005A2525">
        <w:rPr>
          <w:i/>
          <w:iCs/>
          <w:color w:val="FFC66D"/>
          <w:lang w:val="en-US"/>
        </w:rPr>
        <w:t xml:space="preserve">use </w:t>
      </w:r>
      <w:r w:rsidRPr="005A2525">
        <w:rPr>
          <w:b/>
          <w:bCs/>
          <w:color w:val="A9B7C6"/>
          <w:lang w:val="en-US"/>
        </w:rPr>
        <w:t>{ it</w:t>
      </w:r>
      <w:r w:rsidRPr="005A2525">
        <w:rPr>
          <w:color w:val="A9B7C6"/>
          <w:lang w:val="en-US"/>
        </w:rPr>
        <w:t>.</w:t>
      </w:r>
      <w:r w:rsidRPr="005A2525">
        <w:rPr>
          <w:i/>
          <w:iCs/>
          <w:color w:val="FFC66D"/>
          <w:lang w:val="en-US"/>
        </w:rPr>
        <w:t>readText</w:t>
      </w:r>
      <w:r w:rsidRPr="005A2525">
        <w:rPr>
          <w:color w:val="A9B7C6"/>
          <w:lang w:val="en-US"/>
        </w:rPr>
        <w:t xml:space="preserve">() </w:t>
      </w:r>
      <w:r w:rsidRPr="005A2525">
        <w:rPr>
          <w:b/>
          <w:bCs/>
          <w:color w:val="A9B7C6"/>
          <w:lang w:val="en-US"/>
        </w:rPr>
        <w:t>}</w:t>
      </w:r>
      <w:r w:rsidRPr="005A2525">
        <w:rPr>
          <w:color w:val="A9B7C6"/>
          <w:lang w:val="en-US"/>
        </w:rPr>
        <w:t>.</w:t>
      </w:r>
      <w:r w:rsidRPr="005A2525">
        <w:rPr>
          <w:i/>
          <w:iCs/>
          <w:color w:val="FFC66D"/>
          <w:lang w:val="en-US"/>
        </w:rPr>
        <w:t>replace</w:t>
      </w:r>
      <w:r w:rsidRPr="005A2525">
        <w:rPr>
          <w:color w:val="A9B7C6"/>
          <w:lang w:val="en-US"/>
        </w:rPr>
        <w:t>(</w:t>
      </w:r>
      <w:r w:rsidRPr="005A2525">
        <w:rPr>
          <w:color w:val="6A8759"/>
          <w:lang w:val="en-US"/>
        </w:rPr>
        <w:t>"</w:t>
      </w:r>
      <w:r w:rsidRPr="005A2525">
        <w:rPr>
          <w:color w:val="CC7832"/>
          <w:lang w:val="en-US"/>
        </w:rPr>
        <w:t>\r\n</w:t>
      </w:r>
      <w:r w:rsidRPr="005A2525">
        <w:rPr>
          <w:color w:val="6A8759"/>
          <w:lang w:val="en-US"/>
        </w:rPr>
        <w:t>"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6A8759"/>
          <w:lang w:val="en-US"/>
        </w:rPr>
        <w:t>""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phones = Gson().fromJson(json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Array&lt;Contact&gt;::</w:t>
      </w:r>
      <w:r w:rsidRPr="005A2525">
        <w:rPr>
          <w:color w:val="CC7832"/>
          <w:lang w:val="en-US"/>
        </w:rPr>
        <w:t>class</w:t>
      </w:r>
      <w:r w:rsidRPr="005A2525">
        <w:rPr>
          <w:color w:val="A9B7C6"/>
          <w:lang w:val="en-US"/>
        </w:rPr>
        <w:t>.</w:t>
      </w:r>
      <w:r w:rsidRPr="005A2525">
        <w:rPr>
          <w:i/>
          <w:iCs/>
          <w:color w:val="9876AA"/>
          <w:lang w:val="en-US"/>
        </w:rPr>
        <w:t>java</w:t>
      </w:r>
      <w:r w:rsidRPr="005A2525">
        <w:rPr>
          <w:color w:val="A9B7C6"/>
          <w:lang w:val="en-US"/>
        </w:rPr>
        <w:t>).</w:t>
      </w:r>
      <w:r w:rsidRPr="005A2525">
        <w:rPr>
          <w:i/>
          <w:iCs/>
          <w:color w:val="FFC66D"/>
          <w:lang w:val="en-US"/>
        </w:rPr>
        <w:t>toList</w:t>
      </w:r>
      <w:r w:rsidRPr="005A2525">
        <w:rPr>
          <w:color w:val="A9B7C6"/>
          <w:lang w:val="en-US"/>
        </w:rPr>
        <w:t>()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recyclerView.</w:t>
      </w:r>
      <w:r w:rsidRPr="005A2525">
        <w:rPr>
          <w:i/>
          <w:iCs/>
          <w:color w:val="9876AA"/>
          <w:lang w:val="en-US"/>
        </w:rPr>
        <w:t xml:space="preserve">layoutManager </w:t>
      </w:r>
      <w:r w:rsidRPr="005A2525">
        <w:rPr>
          <w:color w:val="A9B7C6"/>
          <w:lang w:val="en-US"/>
        </w:rPr>
        <w:t>= LinearLayoutManager(</w:t>
      </w:r>
      <w:r w:rsidRPr="005A2525">
        <w:rPr>
          <w:i/>
          <w:iCs/>
          <w:color w:val="9876AA"/>
          <w:lang w:val="en-US"/>
        </w:rPr>
        <w:t>context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        recyclerView.</w:t>
      </w:r>
      <w:r w:rsidRPr="005A2525">
        <w:rPr>
          <w:i/>
          <w:iCs/>
          <w:color w:val="9876AA"/>
          <w:lang w:val="en-US"/>
        </w:rPr>
        <w:t xml:space="preserve">adapter </w:t>
      </w:r>
      <w:r w:rsidRPr="005A2525">
        <w:rPr>
          <w:color w:val="A9B7C6"/>
          <w:lang w:val="en-US"/>
        </w:rPr>
        <w:t>= adapter</w:t>
      </w:r>
      <w:r w:rsidRPr="005A2525">
        <w:rPr>
          <w:color w:val="A9B7C6"/>
          <w:lang w:val="en-US"/>
        </w:rPr>
        <w:br/>
        <w:t xml:space="preserve">            adapter.submitList(phones)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txt.addTextChangedListener(</w:t>
      </w:r>
      <w:r w:rsidRPr="005A2525">
        <w:rPr>
          <w:color w:val="CC7832"/>
          <w:lang w:val="en-US"/>
        </w:rPr>
        <w:t xml:space="preserve">object </w:t>
      </w:r>
      <w:r w:rsidRPr="005A2525">
        <w:rPr>
          <w:color w:val="A9B7C6"/>
          <w:lang w:val="en-US"/>
        </w:rPr>
        <w:t>: TextWatcher {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    </w:t>
      </w:r>
      <w:r w:rsidRPr="005A2525">
        <w:rPr>
          <w:color w:val="CC7832"/>
          <w:lang w:val="en-US"/>
        </w:rPr>
        <w:t xml:space="preserve">override fun </w:t>
      </w:r>
      <w:r w:rsidRPr="005A2525">
        <w:rPr>
          <w:color w:val="FFC66D"/>
          <w:lang w:val="en-US"/>
        </w:rPr>
        <w:t>afterTextChanged</w:t>
      </w:r>
      <w:r w:rsidRPr="005A2525">
        <w:rPr>
          <w:color w:val="A9B7C6"/>
          <w:lang w:val="en-US"/>
        </w:rPr>
        <w:t>(s: Editable) {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sharedPreferences = requireActivity().getSharedPreferences(</w:t>
      </w:r>
      <w:r w:rsidRPr="005A2525">
        <w:rPr>
          <w:color w:val="6A8759"/>
          <w:lang w:val="en-US"/>
        </w:rPr>
        <w:t>"sharedPrefs"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Context.</w:t>
      </w:r>
      <w:r w:rsidRPr="005A2525">
        <w:rPr>
          <w:i/>
          <w:iCs/>
          <w:color w:val="9876AA"/>
          <w:lang w:val="en-US"/>
        </w:rPr>
        <w:t>MODE_PRIVATE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        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editor = sharedPreferences.edit()</w:t>
      </w:r>
      <w:r w:rsidRPr="005A2525">
        <w:rPr>
          <w:color w:val="A9B7C6"/>
          <w:lang w:val="en-US"/>
        </w:rPr>
        <w:br/>
        <w:t xml:space="preserve">                    editor.</w:t>
      </w:r>
      <w:r w:rsidRPr="005A2525">
        <w:rPr>
          <w:i/>
          <w:iCs/>
          <w:color w:val="FFC66D"/>
          <w:lang w:val="en-US"/>
        </w:rPr>
        <w:t>apply</w:t>
      </w:r>
      <w:r w:rsidRPr="005A2525">
        <w:rPr>
          <w:b/>
          <w:bCs/>
          <w:color w:val="A9B7C6"/>
          <w:lang w:val="en-US"/>
        </w:rPr>
        <w:t>{</w:t>
      </w:r>
      <w:r w:rsidRPr="005A2525">
        <w:rPr>
          <w:b/>
          <w:bCs/>
          <w:color w:val="A9B7C6"/>
          <w:lang w:val="en-US"/>
        </w:rPr>
        <w:br/>
        <w:t xml:space="preserve">                        </w:t>
      </w:r>
      <w:r w:rsidRPr="005A2525">
        <w:rPr>
          <w:color w:val="A9B7C6"/>
          <w:lang w:val="en-US"/>
        </w:rPr>
        <w:t>putString(</w:t>
      </w:r>
      <w:r w:rsidRPr="005A2525">
        <w:rPr>
          <w:color w:val="6A8759"/>
          <w:lang w:val="en-US"/>
        </w:rPr>
        <w:t>"STRING_KEY"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txt.</w:t>
      </w:r>
      <w:r w:rsidRPr="005A2525">
        <w:rPr>
          <w:i/>
          <w:iCs/>
          <w:color w:val="9876AA"/>
          <w:lang w:val="en-US"/>
        </w:rPr>
        <w:t>text</w:t>
      </w:r>
      <w:r w:rsidRPr="005A2525">
        <w:rPr>
          <w:color w:val="A9B7C6"/>
          <w:lang w:val="en-US"/>
        </w:rPr>
        <w:t>.toString())</w:t>
      </w:r>
      <w:r w:rsidRPr="005A2525">
        <w:rPr>
          <w:color w:val="A9B7C6"/>
          <w:lang w:val="en-US"/>
        </w:rPr>
        <w:br/>
        <w:t xml:space="preserve">                    </w:t>
      </w:r>
      <w:r w:rsidRPr="005A2525">
        <w:rPr>
          <w:b/>
          <w:bCs/>
          <w:color w:val="A9B7C6"/>
          <w:lang w:val="en-US"/>
        </w:rPr>
        <w:t>}</w:t>
      </w:r>
      <w:r w:rsidRPr="005A2525">
        <w:rPr>
          <w:color w:val="A9B7C6"/>
          <w:lang w:val="en-US"/>
        </w:rPr>
        <w:t>.apply()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    }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    </w:t>
      </w:r>
      <w:r w:rsidRPr="005A2525">
        <w:rPr>
          <w:color w:val="CC7832"/>
          <w:lang w:val="en-US"/>
        </w:rPr>
        <w:t xml:space="preserve">override fun </w:t>
      </w:r>
      <w:r w:rsidRPr="005A2525">
        <w:rPr>
          <w:color w:val="FFC66D"/>
          <w:lang w:val="en-US"/>
        </w:rPr>
        <w:t>beforeTextChanged</w:t>
      </w:r>
      <w:r w:rsidRPr="005A2525">
        <w:rPr>
          <w:color w:val="A9B7C6"/>
          <w:lang w:val="en-US"/>
        </w:rPr>
        <w:t>(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lastRenderedPageBreak/>
        <w:t xml:space="preserve">                    s: CharSequence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start: Int</w:t>
      </w:r>
      <w:r w:rsidRPr="005A2525">
        <w:rPr>
          <w:color w:val="CC7832"/>
          <w:lang w:val="en-US"/>
        </w:rPr>
        <w:t>,</w:t>
      </w:r>
      <w:r w:rsidRPr="005A2525">
        <w:rPr>
          <w:color w:val="CC7832"/>
          <w:lang w:val="en-US"/>
        </w:rPr>
        <w:br/>
        <w:t xml:space="preserve">                    </w:t>
      </w:r>
      <w:r w:rsidRPr="005A2525">
        <w:rPr>
          <w:color w:val="A9B7C6"/>
          <w:lang w:val="en-US"/>
        </w:rPr>
        <w:t>count: Int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after: Int</w:t>
      </w:r>
      <w:r w:rsidRPr="005A2525">
        <w:rPr>
          <w:color w:val="A9B7C6"/>
          <w:lang w:val="en-US"/>
        </w:rPr>
        <w:br/>
        <w:t xml:space="preserve">                ) {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    }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    </w:t>
      </w:r>
      <w:r w:rsidRPr="005A2525">
        <w:rPr>
          <w:color w:val="CC7832"/>
          <w:lang w:val="en-US"/>
        </w:rPr>
        <w:t xml:space="preserve">override fun </w:t>
      </w:r>
      <w:r w:rsidRPr="005A2525">
        <w:rPr>
          <w:color w:val="FFC66D"/>
          <w:lang w:val="en-US"/>
        </w:rPr>
        <w:t>onTextChanged</w:t>
      </w:r>
      <w:r w:rsidRPr="005A2525">
        <w:rPr>
          <w:color w:val="A9B7C6"/>
          <w:lang w:val="en-US"/>
        </w:rPr>
        <w:t>(</w:t>
      </w:r>
      <w:r w:rsidRPr="005A2525">
        <w:rPr>
          <w:color w:val="A9B7C6"/>
          <w:lang w:val="en-US"/>
        </w:rPr>
        <w:br/>
        <w:t xml:space="preserve">                    s: CharSequence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start: Int</w:t>
      </w:r>
      <w:r w:rsidRPr="005A2525">
        <w:rPr>
          <w:color w:val="CC7832"/>
          <w:lang w:val="en-US"/>
        </w:rPr>
        <w:t>,</w:t>
      </w:r>
      <w:r w:rsidRPr="005A2525">
        <w:rPr>
          <w:color w:val="CC7832"/>
          <w:lang w:val="en-US"/>
        </w:rPr>
        <w:br/>
        <w:t xml:space="preserve">                    </w:t>
      </w:r>
      <w:r w:rsidRPr="005A2525">
        <w:rPr>
          <w:color w:val="A9B7C6"/>
          <w:lang w:val="en-US"/>
        </w:rPr>
        <w:t>before: Int</w:t>
      </w:r>
      <w:r w:rsidRPr="005A2525">
        <w:rPr>
          <w:color w:val="CC7832"/>
          <w:lang w:val="en-US"/>
        </w:rPr>
        <w:t xml:space="preserve">, </w:t>
      </w:r>
      <w:r w:rsidRPr="005A2525">
        <w:rPr>
          <w:color w:val="A9B7C6"/>
          <w:lang w:val="en-US"/>
        </w:rPr>
        <w:t>count: Int</w:t>
      </w:r>
      <w:r w:rsidRPr="005A2525">
        <w:rPr>
          <w:color w:val="A9B7C6"/>
          <w:lang w:val="en-US"/>
        </w:rPr>
        <w:br/>
        <w:t xml:space="preserve">                ) {</w:t>
      </w:r>
      <w:r w:rsidRPr="005A2525">
        <w:rPr>
          <w:color w:val="A9B7C6"/>
          <w:lang w:val="en-US"/>
        </w:rPr>
        <w:br/>
        <w:t xml:space="preserve">                    Thread </w:t>
      </w:r>
      <w:r w:rsidRPr="005A2525">
        <w:rPr>
          <w:b/>
          <w:bCs/>
          <w:color w:val="A9B7C6"/>
          <w:lang w:val="en-US"/>
        </w:rPr>
        <w:t>{</w:t>
      </w:r>
      <w:r w:rsidRPr="005A2525">
        <w:rPr>
          <w:b/>
          <w:bCs/>
          <w:color w:val="A9B7C6"/>
          <w:lang w:val="en-US"/>
        </w:rPr>
        <w:br/>
        <w:t xml:space="preserve">                        </w:t>
      </w:r>
      <w:r w:rsidRPr="005A2525">
        <w:rPr>
          <w:color w:val="CC7832"/>
          <w:lang w:val="en-US"/>
        </w:rPr>
        <w:t xml:space="preserve">if </w:t>
      </w:r>
      <w:r w:rsidRPr="005A2525">
        <w:rPr>
          <w:color w:val="A9B7C6"/>
          <w:lang w:val="en-US"/>
        </w:rPr>
        <w:t>(txt.</w:t>
      </w:r>
      <w:r w:rsidRPr="005A2525">
        <w:rPr>
          <w:i/>
          <w:iCs/>
          <w:color w:val="9876AA"/>
          <w:lang w:val="en-US"/>
        </w:rPr>
        <w:t>text</w:t>
      </w:r>
      <w:r w:rsidRPr="005A2525">
        <w:rPr>
          <w:color w:val="A9B7C6"/>
          <w:lang w:val="en-US"/>
        </w:rPr>
        <w:t xml:space="preserve">.toString() != </w:t>
      </w:r>
      <w:r w:rsidRPr="005A2525">
        <w:rPr>
          <w:color w:val="6A8759"/>
          <w:lang w:val="en-US"/>
        </w:rPr>
        <w:t>""</w:t>
      </w:r>
      <w:r w:rsidRPr="005A2525">
        <w:rPr>
          <w:color w:val="A9B7C6"/>
          <w:lang w:val="en-US"/>
        </w:rPr>
        <w:t>) {</w:t>
      </w:r>
      <w:r w:rsidRPr="005A2525">
        <w:rPr>
          <w:color w:val="A9B7C6"/>
          <w:lang w:val="en-US"/>
        </w:rPr>
        <w:br/>
        <w:t xml:space="preserve">                    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newArr = ArrayList&lt;Contact&gt;()</w:t>
      </w:r>
      <w:r w:rsidRPr="005A2525">
        <w:rPr>
          <w:color w:val="A9B7C6"/>
          <w:lang w:val="en-US"/>
        </w:rPr>
        <w:br/>
        <w:t xml:space="preserve">                            </w:t>
      </w:r>
      <w:r w:rsidRPr="005A2525">
        <w:rPr>
          <w:color w:val="CC7832"/>
          <w:lang w:val="en-US"/>
        </w:rPr>
        <w:t xml:space="preserve">for </w:t>
      </w:r>
      <w:r w:rsidRPr="005A2525">
        <w:rPr>
          <w:color w:val="A9B7C6"/>
          <w:lang w:val="en-US"/>
        </w:rPr>
        <w:t xml:space="preserve">(i </w:t>
      </w:r>
      <w:r w:rsidRPr="005A2525">
        <w:rPr>
          <w:color w:val="CC7832"/>
          <w:lang w:val="en-US"/>
        </w:rPr>
        <w:t xml:space="preserve">in </w:t>
      </w:r>
      <w:r w:rsidRPr="005A2525">
        <w:rPr>
          <w:color w:val="A9B7C6"/>
          <w:lang w:val="en-US"/>
        </w:rPr>
        <w:t>phones.</w:t>
      </w:r>
      <w:r w:rsidRPr="005A2525">
        <w:rPr>
          <w:i/>
          <w:iCs/>
          <w:color w:val="9876AA"/>
          <w:lang w:val="en-US"/>
        </w:rPr>
        <w:t>indices</w:t>
      </w:r>
      <w:r w:rsidRPr="005A2525">
        <w:rPr>
          <w:color w:val="A9B7C6"/>
          <w:lang w:val="en-US"/>
        </w:rPr>
        <w:t>) {</w:t>
      </w:r>
      <w:r w:rsidRPr="005A2525">
        <w:rPr>
          <w:color w:val="A9B7C6"/>
          <w:lang w:val="en-US"/>
        </w:rPr>
        <w:br/>
        <w:t xml:space="preserve">                                </w:t>
      </w:r>
      <w:r w:rsidRPr="005A2525">
        <w:rPr>
          <w:color w:val="CC7832"/>
          <w:lang w:val="en-US"/>
        </w:rPr>
        <w:t xml:space="preserve">if </w:t>
      </w:r>
      <w:r w:rsidRPr="005A2525">
        <w:rPr>
          <w:color w:val="A9B7C6"/>
          <w:lang w:val="en-US"/>
        </w:rPr>
        <w:t>(txt.</w:t>
      </w:r>
      <w:r w:rsidRPr="005A2525">
        <w:rPr>
          <w:i/>
          <w:iCs/>
          <w:color w:val="9876AA"/>
          <w:lang w:val="en-US"/>
        </w:rPr>
        <w:t>text</w:t>
      </w:r>
      <w:r w:rsidRPr="005A2525">
        <w:rPr>
          <w:color w:val="A9B7C6"/>
          <w:lang w:val="en-US"/>
        </w:rPr>
        <w:t xml:space="preserve">.toString() </w:t>
      </w:r>
      <w:r w:rsidRPr="005A2525">
        <w:rPr>
          <w:color w:val="CC7832"/>
          <w:lang w:val="en-US"/>
        </w:rPr>
        <w:t xml:space="preserve">in </w:t>
      </w:r>
      <w:r w:rsidRPr="005A2525">
        <w:rPr>
          <w:color w:val="A9B7C6"/>
          <w:lang w:val="en-US"/>
        </w:rPr>
        <w:t>phones[i].</w:t>
      </w:r>
      <w:r w:rsidRPr="005A2525">
        <w:rPr>
          <w:color w:val="9876AA"/>
          <w:lang w:val="en-US"/>
        </w:rPr>
        <w:t xml:space="preserve">name </w:t>
      </w:r>
      <w:r w:rsidRPr="005A2525">
        <w:rPr>
          <w:color w:val="A9B7C6"/>
          <w:lang w:val="en-US"/>
        </w:rPr>
        <w:t>|| txt.</w:t>
      </w:r>
      <w:r w:rsidRPr="005A2525">
        <w:rPr>
          <w:i/>
          <w:iCs/>
          <w:color w:val="9876AA"/>
          <w:lang w:val="en-US"/>
        </w:rPr>
        <w:t>text</w:t>
      </w:r>
      <w:r w:rsidRPr="005A2525">
        <w:rPr>
          <w:color w:val="A9B7C6"/>
          <w:lang w:val="en-US"/>
        </w:rPr>
        <w:t xml:space="preserve">.toString() </w:t>
      </w:r>
      <w:r w:rsidRPr="005A2525">
        <w:rPr>
          <w:color w:val="CC7832"/>
          <w:lang w:val="en-US"/>
        </w:rPr>
        <w:t xml:space="preserve">in </w:t>
      </w:r>
      <w:r w:rsidRPr="005A2525">
        <w:rPr>
          <w:color w:val="A9B7C6"/>
          <w:lang w:val="en-US"/>
        </w:rPr>
        <w:t>phones[i].</w:t>
      </w:r>
      <w:r w:rsidRPr="005A2525">
        <w:rPr>
          <w:color w:val="9876AA"/>
          <w:lang w:val="en-US"/>
        </w:rPr>
        <w:t xml:space="preserve">phone </w:t>
      </w:r>
      <w:r w:rsidRPr="005A2525">
        <w:rPr>
          <w:color w:val="A9B7C6"/>
          <w:lang w:val="en-US"/>
        </w:rPr>
        <w:t>|| txt.</w:t>
      </w:r>
      <w:r w:rsidRPr="005A2525">
        <w:rPr>
          <w:i/>
          <w:iCs/>
          <w:color w:val="9876AA"/>
          <w:lang w:val="en-US"/>
        </w:rPr>
        <w:t>text</w:t>
      </w:r>
      <w:r w:rsidRPr="005A2525">
        <w:rPr>
          <w:color w:val="A9B7C6"/>
          <w:lang w:val="en-US"/>
        </w:rPr>
        <w:t xml:space="preserve">.toString() </w:t>
      </w:r>
      <w:r w:rsidRPr="005A2525">
        <w:rPr>
          <w:color w:val="CC7832"/>
          <w:lang w:val="en-US"/>
        </w:rPr>
        <w:t xml:space="preserve">in </w:t>
      </w:r>
      <w:r w:rsidRPr="005A2525">
        <w:rPr>
          <w:color w:val="A9B7C6"/>
          <w:lang w:val="en-US"/>
        </w:rPr>
        <w:t>phones[i].</w:t>
      </w:r>
      <w:r w:rsidRPr="005A2525">
        <w:rPr>
          <w:color w:val="9876AA"/>
          <w:lang w:val="en-US"/>
        </w:rPr>
        <w:t>type</w:t>
      </w:r>
      <w:r w:rsidRPr="005A2525">
        <w:rPr>
          <w:color w:val="A9B7C6"/>
          <w:lang w:val="en-US"/>
        </w:rPr>
        <w:t>) {</w:t>
      </w:r>
      <w:r w:rsidRPr="005A2525">
        <w:rPr>
          <w:color w:val="A9B7C6"/>
          <w:lang w:val="en-US"/>
        </w:rPr>
        <w:br/>
        <w:t xml:space="preserve">                                    newArr.add(phones[i])</w:t>
      </w:r>
      <w:r w:rsidRPr="005A2525">
        <w:rPr>
          <w:color w:val="A9B7C6"/>
          <w:lang w:val="en-US"/>
        </w:rPr>
        <w:br/>
        <w:t xml:space="preserve">                                }</w:t>
      </w:r>
      <w:r w:rsidRPr="005A2525">
        <w:rPr>
          <w:color w:val="A9B7C6"/>
          <w:lang w:val="en-US"/>
        </w:rPr>
        <w:br/>
        <w:t xml:space="preserve">                            }</w:t>
      </w:r>
      <w:r w:rsidRPr="005A2525">
        <w:rPr>
          <w:color w:val="A9B7C6"/>
          <w:lang w:val="en-US"/>
        </w:rPr>
        <w:br/>
        <w:t xml:space="preserve">                            requireActivity().runOnUiThread</w:t>
      </w:r>
      <w:r w:rsidRPr="005A2525">
        <w:rPr>
          <w:color w:val="72737A"/>
          <w:lang w:val="en-US"/>
        </w:rPr>
        <w:t>()</w:t>
      </w:r>
      <w:r w:rsidRPr="005A2525">
        <w:rPr>
          <w:b/>
          <w:bCs/>
          <w:color w:val="A9B7C6"/>
          <w:lang w:val="en-US"/>
        </w:rPr>
        <w:t>{</w:t>
      </w:r>
      <w:r w:rsidRPr="005A2525">
        <w:rPr>
          <w:b/>
          <w:bCs/>
          <w:color w:val="A9B7C6"/>
          <w:lang w:val="en-US"/>
        </w:rPr>
        <w:br/>
        <w:t xml:space="preserve">                                </w:t>
      </w:r>
      <w:r w:rsidRPr="005A2525">
        <w:rPr>
          <w:color w:val="A9B7C6"/>
          <w:lang w:val="en-US"/>
        </w:rPr>
        <w:t>adapter.submitList(newArr)</w:t>
      </w:r>
      <w:r w:rsidRPr="005A2525">
        <w:rPr>
          <w:color w:val="A9B7C6"/>
          <w:lang w:val="en-US"/>
        </w:rPr>
        <w:br/>
        <w:t xml:space="preserve">                                adapter.notifyDataSetChanged()</w:t>
      </w:r>
      <w:r w:rsidRPr="005A2525">
        <w:rPr>
          <w:color w:val="A9B7C6"/>
          <w:lang w:val="en-US"/>
        </w:rPr>
        <w:br/>
        <w:t xml:space="preserve">                            </w:t>
      </w:r>
      <w:r w:rsidRPr="005A2525">
        <w:rPr>
          <w:b/>
          <w:bCs/>
          <w:color w:val="A9B7C6"/>
          <w:lang w:val="en-US"/>
        </w:rPr>
        <w:t>}</w:t>
      </w:r>
      <w:r w:rsidRPr="005A2525">
        <w:rPr>
          <w:b/>
          <w:bCs/>
          <w:color w:val="A9B7C6"/>
          <w:lang w:val="en-US"/>
        </w:rPr>
        <w:br/>
        <w:t xml:space="preserve">                        </w:t>
      </w:r>
      <w:r w:rsidRPr="005A2525">
        <w:rPr>
          <w:color w:val="A9B7C6"/>
          <w:lang w:val="en-US"/>
        </w:rPr>
        <w:t xml:space="preserve">} </w:t>
      </w:r>
      <w:r w:rsidRPr="005A2525">
        <w:rPr>
          <w:color w:val="CC7832"/>
          <w:lang w:val="en-US"/>
        </w:rPr>
        <w:t xml:space="preserve">else </w:t>
      </w:r>
      <w:r w:rsidRPr="005A2525">
        <w:rPr>
          <w:color w:val="A9B7C6"/>
          <w:lang w:val="en-US"/>
        </w:rPr>
        <w:t>{</w:t>
      </w:r>
      <w:r w:rsidRPr="005A2525">
        <w:rPr>
          <w:color w:val="A9B7C6"/>
          <w:lang w:val="en-US"/>
        </w:rPr>
        <w:br/>
        <w:t xml:space="preserve">                            requireActivity().runOnUiThread</w:t>
      </w:r>
      <w:r w:rsidRPr="005A2525">
        <w:rPr>
          <w:color w:val="72737A"/>
          <w:lang w:val="en-US"/>
        </w:rPr>
        <w:t>()</w:t>
      </w:r>
      <w:r w:rsidRPr="005A2525">
        <w:rPr>
          <w:b/>
          <w:bCs/>
          <w:color w:val="A9B7C6"/>
          <w:lang w:val="en-US"/>
        </w:rPr>
        <w:t>{</w:t>
      </w:r>
      <w:r w:rsidRPr="005A2525">
        <w:rPr>
          <w:b/>
          <w:bCs/>
          <w:color w:val="A9B7C6"/>
          <w:lang w:val="en-US"/>
        </w:rPr>
        <w:br/>
        <w:t xml:space="preserve">                                </w:t>
      </w:r>
      <w:r w:rsidRPr="005A2525">
        <w:rPr>
          <w:color w:val="A9B7C6"/>
          <w:lang w:val="en-US"/>
        </w:rPr>
        <w:t>adapter.submitList(phones)</w:t>
      </w:r>
      <w:r w:rsidRPr="005A2525">
        <w:rPr>
          <w:color w:val="A9B7C6"/>
          <w:lang w:val="en-US"/>
        </w:rPr>
        <w:br/>
        <w:t xml:space="preserve">                                adapter.notifyDataSetChanged()</w:t>
      </w:r>
      <w:r w:rsidRPr="005A2525">
        <w:rPr>
          <w:color w:val="A9B7C6"/>
          <w:lang w:val="en-US"/>
        </w:rPr>
        <w:br/>
        <w:t xml:space="preserve">                            </w:t>
      </w:r>
      <w:r w:rsidRPr="005A2525">
        <w:rPr>
          <w:b/>
          <w:bCs/>
          <w:color w:val="A9B7C6"/>
          <w:lang w:val="en-US"/>
        </w:rPr>
        <w:t>}</w:t>
      </w:r>
      <w:r w:rsidRPr="005A2525">
        <w:rPr>
          <w:b/>
          <w:bCs/>
          <w:color w:val="A9B7C6"/>
          <w:lang w:val="en-US"/>
        </w:rPr>
        <w:br/>
        <w:t xml:space="preserve">                        </w:t>
      </w:r>
      <w:r w:rsidRPr="005A2525">
        <w:rPr>
          <w:color w:val="A9B7C6"/>
          <w:lang w:val="en-US"/>
        </w:rPr>
        <w:t>}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            </w:t>
      </w:r>
      <w:r w:rsidRPr="005A2525">
        <w:rPr>
          <w:b/>
          <w:bCs/>
          <w:color w:val="A9B7C6"/>
          <w:lang w:val="en-US"/>
        </w:rPr>
        <w:t>}</w:t>
      </w:r>
      <w:r w:rsidRPr="005A2525">
        <w:rPr>
          <w:color w:val="A9B7C6"/>
          <w:lang w:val="en-US"/>
        </w:rPr>
        <w:t>.start()</w:t>
      </w:r>
      <w:r w:rsidRPr="005A2525">
        <w:rPr>
          <w:color w:val="A9B7C6"/>
          <w:lang w:val="en-US"/>
        </w:rPr>
        <w:br/>
        <w:t xml:space="preserve">                }</w:t>
      </w:r>
      <w:r w:rsidRPr="005A2525">
        <w:rPr>
          <w:color w:val="A9B7C6"/>
          <w:lang w:val="en-US"/>
        </w:rPr>
        <w:br/>
        <w:t xml:space="preserve">            })</w:t>
      </w:r>
      <w:r w:rsidRPr="005A2525">
        <w:rPr>
          <w:color w:val="A9B7C6"/>
          <w:lang w:val="en-US"/>
        </w:rPr>
        <w:br/>
        <w:t xml:space="preserve">        } </w:t>
      </w:r>
      <w:r w:rsidRPr="005A2525">
        <w:rPr>
          <w:color w:val="CC7832"/>
          <w:lang w:val="en-US"/>
        </w:rPr>
        <w:t xml:space="preserve">catch </w:t>
      </w:r>
      <w:r w:rsidRPr="005A2525">
        <w:rPr>
          <w:color w:val="A9B7C6"/>
          <w:lang w:val="en-US"/>
        </w:rPr>
        <w:t>(e: IOException) {</w:t>
      </w:r>
      <w:r w:rsidRPr="005A2525">
        <w:rPr>
          <w:color w:val="A9B7C6"/>
          <w:lang w:val="en-US"/>
        </w:rPr>
        <w:br/>
        <w:t xml:space="preserve">            Timber.e(e)</w:t>
      </w:r>
      <w:r w:rsidRPr="005A2525">
        <w:rPr>
          <w:color w:val="A9B7C6"/>
          <w:lang w:val="en-US"/>
        </w:rPr>
        <w:br/>
        <w:t xml:space="preserve">        }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}</w:t>
      </w:r>
      <w:r w:rsidRPr="005A2525">
        <w:rPr>
          <w:color w:val="A9B7C6"/>
          <w:lang w:val="en-US"/>
        </w:rPr>
        <w:br/>
        <w:t xml:space="preserve">} </w:t>
      </w:r>
    </w:p>
    <w:p w:rsidR="001277BB" w:rsidRPr="00633C17" w:rsidRDefault="001277BB" w:rsidP="001277BB">
      <w:pPr>
        <w:pStyle w:val="af"/>
        <w:rPr>
          <w:lang w:val="en-US"/>
        </w:rPr>
      </w:pPr>
    </w:p>
    <w:p w:rsidR="00633C17" w:rsidRPr="005A2525" w:rsidRDefault="005A2525" w:rsidP="00E34758">
      <w:pPr>
        <w:pStyle w:val="af"/>
        <w:jc w:val="center"/>
        <w:rPr>
          <w:lang w:val="en-US"/>
        </w:rPr>
      </w:pPr>
      <w:r>
        <w:t>Класс</w:t>
      </w:r>
      <w:r w:rsidRPr="005A2525">
        <w:rPr>
          <w:lang w:val="en-US"/>
        </w:rPr>
        <w:t xml:space="preserve"> </w:t>
      </w:r>
      <w:r>
        <w:t>фрагмента</w:t>
      </w:r>
      <w:r w:rsidRPr="005A2525">
        <w:rPr>
          <w:lang w:val="en-US"/>
        </w:rPr>
        <w:t xml:space="preserve"> </w:t>
      </w:r>
      <w:r>
        <w:rPr>
          <w:lang w:val="en-US"/>
        </w:rPr>
        <w:t>Contact_fragment.kt</w:t>
      </w:r>
    </w:p>
    <w:p w:rsidR="00E34758" w:rsidRDefault="00E34758" w:rsidP="00E34758">
      <w:pPr>
        <w:pStyle w:val="af"/>
        <w:rPr>
          <w:lang w:val="en-US"/>
        </w:rPr>
      </w:pPr>
    </w:p>
    <w:p w:rsidR="001277BB" w:rsidRDefault="001277BB" w:rsidP="00E34758">
      <w:pPr>
        <w:pStyle w:val="af"/>
        <w:rPr>
          <w:lang w:val="en-US"/>
        </w:rPr>
      </w:pPr>
    </w:p>
    <w:p w:rsidR="001277BB" w:rsidRPr="000E1616" w:rsidRDefault="001277BB" w:rsidP="00E34758">
      <w:pPr>
        <w:pStyle w:val="af"/>
        <w:rPr>
          <w:lang w:val="en-US"/>
        </w:rPr>
      </w:pPr>
    </w:p>
    <w:p w:rsidR="000E1616" w:rsidRPr="001277BB" w:rsidRDefault="001277BB" w:rsidP="001277BB">
      <w:pPr>
        <w:rPr>
          <w:lang w:val="en-US"/>
        </w:rPr>
      </w:pPr>
      <w:r w:rsidRPr="001277BB">
        <w:rPr>
          <w:lang w:val="en-US"/>
        </w:rPr>
        <w:t>5</w:t>
      </w:r>
      <w:r w:rsidR="000E1616" w:rsidRPr="001277BB">
        <w:rPr>
          <w:lang w:val="en-US"/>
        </w:rPr>
        <w:t>)</w:t>
      </w:r>
    </w:p>
    <w:p w:rsidR="00633C17" w:rsidRPr="00633C17" w:rsidRDefault="00633C17" w:rsidP="00633C1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ContactItemDiffCallback : DiffUtil.ItemCallback&lt;ListItem&gt;(){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areItemsTheSame</w:t>
      </w:r>
      <w:r w:rsidRPr="00633C17">
        <w:rPr>
          <w:color w:val="A9B7C6"/>
          <w:lang w:val="en-US"/>
        </w:rPr>
        <w:t>(oldItem: 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newItem: ListItem) = oldItem == newItem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areContentsTheSame</w:t>
      </w:r>
      <w:r w:rsidRPr="00633C17">
        <w:rPr>
          <w:color w:val="A9B7C6"/>
          <w:lang w:val="en-US"/>
        </w:rPr>
        <w:t>(oldItem: 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newItem: ListItem) = oldItem == newItem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ViewHolderCold(view: View) : RecyclerView.ViewHolder(view)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datetime_text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temperature_text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fun </w:t>
      </w:r>
      <w:r w:rsidRPr="00633C17">
        <w:rPr>
          <w:color w:val="FFC66D"/>
          <w:lang w:val="en-US"/>
        </w:rPr>
        <w:t>bindTo</w:t>
      </w:r>
      <w:r w:rsidRPr="00633C17">
        <w:rPr>
          <w:color w:val="A9B7C6"/>
          <w:lang w:val="en-US"/>
        </w:rPr>
        <w:t>(weather: 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position: Int){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temperature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.toString()}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lastRenderedPageBreak/>
        <w:t xml:space="preserve">    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datetime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dt_txt</w:t>
      </w:r>
      <w:r w:rsidRPr="00633C17">
        <w:rPr>
          <w:color w:val="A9B7C6"/>
          <w:lang w:val="en-US"/>
        </w:rPr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    }</w:t>
      </w:r>
      <w:r w:rsidRPr="00633C17">
        <w:rPr>
          <w:color w:val="A9B7C6"/>
          <w:lang w:val="en-US"/>
        </w:rPr>
        <w:br/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ViewHolderHot(view: View) : RecyclerView.ViewHolder(view) {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datetime_text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temperature_text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fun </w:t>
      </w:r>
      <w:r w:rsidRPr="00633C17">
        <w:rPr>
          <w:color w:val="FFC66D"/>
          <w:lang w:val="en-US"/>
        </w:rPr>
        <w:t>bindTo</w:t>
      </w:r>
      <w:r w:rsidRPr="00633C17">
        <w:rPr>
          <w:color w:val="A9B7C6"/>
          <w:lang w:val="en-US"/>
        </w:rPr>
        <w:t>(weather: ListItem){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temperature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.toString()}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datetime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dt_txt</w:t>
      </w:r>
      <w:r w:rsidRPr="00633C17">
        <w:rPr>
          <w:color w:val="A9B7C6"/>
          <w:lang w:val="en-US"/>
        </w:rPr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Adapter : ListAdapter&lt;ListItem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RecyclerView.ViewHolder&gt;(ContactItemDiffCallback()){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onCreateViewHolder</w:t>
      </w:r>
      <w:r w:rsidRPr="00633C17">
        <w:rPr>
          <w:color w:val="A9B7C6"/>
          <w:lang w:val="en-US"/>
        </w:rPr>
        <w:t>(parent: ViewGroup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viewType: Int): RecyclerView.ViewHolder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>if</w:t>
      </w:r>
      <w:r w:rsidRPr="00633C17">
        <w:rPr>
          <w:color w:val="A9B7C6"/>
          <w:lang w:val="en-US"/>
        </w:rPr>
        <w:t xml:space="preserve">(viewType == </w:t>
      </w:r>
      <w:r w:rsidRPr="00633C17">
        <w:rPr>
          <w:color w:val="6897BB"/>
          <w:lang w:val="en-US"/>
        </w:rPr>
        <w:t>0</w:t>
      </w:r>
      <w:r w:rsidRPr="00633C17">
        <w:rPr>
          <w:color w:val="A9B7C6"/>
          <w:lang w:val="en-US"/>
        </w:rPr>
        <w:t xml:space="preserve">){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>view = LayoutInflater.from(parent.</w:t>
      </w:r>
      <w:r w:rsidRPr="00633C17">
        <w:rPr>
          <w:i/>
          <w:iCs/>
          <w:color w:val="9876AA"/>
          <w:lang w:val="en-US"/>
        </w:rPr>
        <w:t>context</w:t>
      </w:r>
      <w:r w:rsidRPr="00633C17">
        <w:rPr>
          <w:color w:val="A9B7C6"/>
          <w:lang w:val="en-US"/>
        </w:rPr>
        <w:t>).inflate(R.layout.</w:t>
      </w:r>
      <w:r w:rsidRPr="00633C17">
        <w:rPr>
          <w:i/>
          <w:iCs/>
          <w:color w:val="9876AA"/>
          <w:lang w:val="en-US"/>
        </w:rPr>
        <w:t>rview_item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parent</w:t>
      </w:r>
      <w:r w:rsidRPr="00633C17">
        <w:rPr>
          <w:color w:val="CC7832"/>
          <w:lang w:val="en-US"/>
        </w:rPr>
        <w:t>, false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        view.setBackgroundColor(Color.rgb(</w:t>
      </w:r>
      <w:r w:rsidRPr="00633C17">
        <w:rPr>
          <w:color w:val="6897BB"/>
          <w:lang w:val="en-US"/>
        </w:rPr>
        <w:t>208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65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65</w:t>
      </w:r>
      <w:r w:rsidRPr="00633C17">
        <w:rPr>
          <w:color w:val="A9B7C6"/>
          <w:lang w:val="en-US"/>
        </w:rPr>
        <w:t>))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return </w:t>
      </w:r>
      <w:r w:rsidRPr="00633C17">
        <w:rPr>
          <w:color w:val="A9B7C6"/>
          <w:lang w:val="en-US"/>
        </w:rPr>
        <w:t>ViewHolderHot(view)}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>else</w:t>
      </w:r>
      <w:r w:rsidRPr="00633C17">
        <w:rPr>
          <w:color w:val="A9B7C6"/>
          <w:lang w:val="en-US"/>
        </w:rPr>
        <w:t>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>view = LayoutInflater.from(parent.</w:t>
      </w:r>
      <w:r w:rsidRPr="00633C17">
        <w:rPr>
          <w:i/>
          <w:iCs/>
          <w:color w:val="9876AA"/>
          <w:lang w:val="en-US"/>
        </w:rPr>
        <w:t>context</w:t>
      </w:r>
      <w:r w:rsidRPr="00633C17">
        <w:rPr>
          <w:color w:val="A9B7C6"/>
          <w:lang w:val="en-US"/>
        </w:rPr>
        <w:t>).inflate(R.layout.</w:t>
      </w:r>
      <w:r w:rsidRPr="00633C17">
        <w:rPr>
          <w:i/>
          <w:iCs/>
          <w:color w:val="9876AA"/>
          <w:lang w:val="en-US"/>
        </w:rPr>
        <w:t>rview_item2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parent</w:t>
      </w:r>
      <w:r w:rsidRPr="00633C17">
        <w:rPr>
          <w:color w:val="CC7832"/>
          <w:lang w:val="en-US"/>
        </w:rPr>
        <w:t>, false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        view.setBackgroundColor(Color.rgb(</w:t>
      </w:r>
      <w:r w:rsidRPr="00633C17">
        <w:rPr>
          <w:color w:val="6897BB"/>
          <w:lang w:val="en-US"/>
        </w:rPr>
        <w:t>26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103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212</w:t>
      </w:r>
      <w:r w:rsidRPr="00633C17">
        <w:rPr>
          <w:color w:val="A9B7C6"/>
          <w:lang w:val="en-US"/>
        </w:rPr>
        <w:t>))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return </w:t>
      </w:r>
      <w:r w:rsidRPr="00633C17">
        <w:rPr>
          <w:color w:val="A9B7C6"/>
          <w:lang w:val="en-US"/>
        </w:rPr>
        <w:t>ViewHolderCold(view)</w:t>
      </w:r>
      <w:r w:rsidRPr="00633C17">
        <w:rPr>
          <w:color w:val="A9B7C6"/>
          <w:lang w:val="en-US"/>
        </w:rPr>
        <w:br/>
        <w:t xml:space="preserve">        }</w:t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onBindViewHolder</w:t>
      </w:r>
      <w:r w:rsidRPr="00633C17">
        <w:rPr>
          <w:color w:val="A9B7C6"/>
          <w:lang w:val="en-US"/>
        </w:rPr>
        <w:t>(holder: RecyclerView.ViewHolder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position: Int)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 xml:space="preserve">data = </w:t>
      </w:r>
      <w:r w:rsidRPr="00633C17">
        <w:rPr>
          <w:i/>
          <w:iCs/>
          <w:color w:val="9876AA"/>
          <w:lang w:val="en-US"/>
        </w:rPr>
        <w:t>currentList</w:t>
      </w:r>
      <w:r w:rsidRPr="00633C17">
        <w:rPr>
          <w:color w:val="A9B7C6"/>
          <w:lang w:val="en-US"/>
        </w:rPr>
        <w:t>[position]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>if</w:t>
      </w:r>
      <w:r w:rsidRPr="00633C17">
        <w:rPr>
          <w:color w:val="A9B7C6"/>
          <w:lang w:val="en-US"/>
        </w:rPr>
        <w:t>(data.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&gt;</w:t>
      </w:r>
      <w:r w:rsidRPr="00633C17">
        <w:rPr>
          <w:color w:val="6897BB"/>
          <w:lang w:val="en-US"/>
        </w:rPr>
        <w:t>0</w:t>
      </w:r>
      <w:r w:rsidRPr="00633C17">
        <w:rPr>
          <w:color w:val="A9B7C6"/>
          <w:lang w:val="en-US"/>
        </w:rPr>
        <w:t>) 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 xml:space="preserve">viewholderhot: ViewHolderHot = holder </w:t>
      </w:r>
      <w:r w:rsidRPr="00633C17">
        <w:rPr>
          <w:color w:val="CC7832"/>
          <w:lang w:val="en-US"/>
        </w:rPr>
        <w:t xml:space="preserve">as </w:t>
      </w:r>
      <w:r w:rsidRPr="00633C17">
        <w:rPr>
          <w:color w:val="A9B7C6"/>
          <w:lang w:val="en-US"/>
        </w:rPr>
        <w:t>ViewHolderHot</w:t>
      </w:r>
      <w:r w:rsidRPr="00633C17">
        <w:rPr>
          <w:color w:val="A9B7C6"/>
          <w:lang w:val="en-US"/>
        </w:rPr>
        <w:br/>
        <w:t xml:space="preserve">            viewholderhot.bindTo(data)</w:t>
      </w:r>
      <w:r w:rsidRPr="00633C17">
        <w:rPr>
          <w:color w:val="A9B7C6"/>
          <w:lang w:val="en-US"/>
        </w:rPr>
        <w:br/>
        <w:t xml:space="preserve">        }</w:t>
      </w:r>
      <w:r w:rsidRPr="00633C17">
        <w:rPr>
          <w:color w:val="CC7832"/>
          <w:lang w:val="en-US"/>
        </w:rPr>
        <w:t>else</w:t>
      </w:r>
      <w:r w:rsidRPr="00633C17">
        <w:rPr>
          <w:color w:val="A9B7C6"/>
          <w:lang w:val="en-US"/>
        </w:rPr>
        <w:t>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 xml:space="preserve">viewholdercold: ViewHolderCold = holder </w:t>
      </w:r>
      <w:r w:rsidRPr="00633C17">
        <w:rPr>
          <w:color w:val="CC7832"/>
          <w:lang w:val="en-US"/>
        </w:rPr>
        <w:t xml:space="preserve">as </w:t>
      </w:r>
      <w:r w:rsidRPr="00633C17">
        <w:rPr>
          <w:color w:val="A9B7C6"/>
          <w:lang w:val="en-US"/>
        </w:rPr>
        <w:t>ViewHolderCold</w:t>
      </w:r>
      <w:r w:rsidRPr="00633C17">
        <w:rPr>
          <w:color w:val="A9B7C6"/>
          <w:lang w:val="en-US"/>
        </w:rPr>
        <w:br/>
        <w:t xml:space="preserve">            viewholdercold.bindTo(data</w:t>
      </w:r>
      <w:r w:rsidRPr="00633C17">
        <w:rPr>
          <w:color w:val="CC7832"/>
          <w:lang w:val="en-US"/>
        </w:rPr>
        <w:t>,</w:t>
      </w:r>
      <w:r w:rsidRPr="00633C17">
        <w:rPr>
          <w:color w:val="A9B7C6"/>
          <w:lang w:val="en-US"/>
        </w:rPr>
        <w:t>position)</w:t>
      </w:r>
      <w:r w:rsidRPr="00633C17">
        <w:rPr>
          <w:color w:val="A9B7C6"/>
          <w:lang w:val="en-US"/>
        </w:rPr>
        <w:br/>
        <w:t xml:space="preserve">        }</w:t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getItemViewType</w:t>
      </w:r>
      <w:r w:rsidRPr="00633C17">
        <w:rPr>
          <w:color w:val="A9B7C6"/>
          <w:lang w:val="en-US"/>
        </w:rPr>
        <w:t>(position: Int): Int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return if </w:t>
      </w:r>
      <w:r w:rsidRPr="00633C17">
        <w:rPr>
          <w:color w:val="A9B7C6"/>
          <w:lang w:val="en-US"/>
        </w:rPr>
        <w:t>(</w:t>
      </w:r>
      <w:r w:rsidRPr="00633C17">
        <w:rPr>
          <w:i/>
          <w:iCs/>
          <w:color w:val="9876AA"/>
          <w:lang w:val="en-US"/>
        </w:rPr>
        <w:t>currentList</w:t>
      </w:r>
      <w:r w:rsidRPr="00633C17">
        <w:rPr>
          <w:color w:val="A9B7C6"/>
          <w:lang w:val="en-US"/>
        </w:rPr>
        <w:t>[position].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&gt;</w:t>
      </w:r>
      <w:r w:rsidRPr="00633C17">
        <w:rPr>
          <w:color w:val="6897BB"/>
          <w:lang w:val="en-US"/>
        </w:rPr>
        <w:t>0</w:t>
      </w:r>
      <w:r w:rsidRPr="00633C17">
        <w:rPr>
          <w:color w:val="A9B7C6"/>
          <w:lang w:val="en-US"/>
        </w:rPr>
        <w:t>) 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6897BB"/>
          <w:lang w:val="en-US"/>
        </w:rPr>
        <w:t>0</w:t>
      </w:r>
      <w:r w:rsidRPr="00633C17">
        <w:rPr>
          <w:color w:val="6897BB"/>
          <w:lang w:val="en-US"/>
        </w:rPr>
        <w:br/>
        <w:t xml:space="preserve">        </w:t>
      </w:r>
      <w:r w:rsidRPr="00633C17">
        <w:rPr>
          <w:color w:val="A9B7C6"/>
          <w:lang w:val="en-US"/>
        </w:rPr>
        <w:t xml:space="preserve">} </w:t>
      </w:r>
      <w:r w:rsidRPr="00633C17">
        <w:rPr>
          <w:color w:val="CC7832"/>
          <w:lang w:val="en-US"/>
        </w:rPr>
        <w:t xml:space="preserve">else </w:t>
      </w:r>
      <w:r w:rsidRPr="00633C17">
        <w:rPr>
          <w:color w:val="A9B7C6"/>
          <w:lang w:val="en-US"/>
        </w:rPr>
        <w:t>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6897BB"/>
          <w:lang w:val="en-US"/>
        </w:rPr>
        <w:t>1</w:t>
      </w:r>
      <w:r w:rsidRPr="00633C17">
        <w:rPr>
          <w:color w:val="6897BB"/>
          <w:lang w:val="en-US"/>
        </w:rPr>
        <w:br/>
        <w:t xml:space="preserve">        </w:t>
      </w:r>
      <w:r w:rsidRPr="00633C17">
        <w:rPr>
          <w:color w:val="A9B7C6"/>
          <w:lang w:val="en-US"/>
        </w:rPr>
        <w:t>}</w:t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>}</w:t>
      </w:r>
    </w:p>
    <w:p w:rsidR="000E1616" w:rsidRDefault="002A0B52" w:rsidP="000E1616">
      <w:pPr>
        <w:pStyle w:val="af"/>
        <w:jc w:val="center"/>
        <w:rPr>
          <w:lang w:val="en-US"/>
        </w:rPr>
      </w:pPr>
      <w:r>
        <w:rPr>
          <w:lang w:val="en-US"/>
        </w:rPr>
        <w:t>Adaper.kt</w:t>
      </w:r>
    </w:p>
    <w:p w:rsidR="002A0B52" w:rsidRPr="005A2525" w:rsidRDefault="002A0B52" w:rsidP="005A2525">
      <w:pPr>
        <w:rPr>
          <w:lang w:val="en-US"/>
        </w:rPr>
      </w:pPr>
    </w:p>
    <w:p w:rsidR="002A0B52" w:rsidRPr="002A0B52" w:rsidRDefault="002A0B52" w:rsidP="002A0B52">
      <w:pPr>
        <w:jc w:val="center"/>
        <w:rPr>
          <w:lang w:val="en-US"/>
        </w:rPr>
      </w:pPr>
    </w:p>
    <w:p w:rsidR="005F10D0" w:rsidRDefault="002A0B52" w:rsidP="002A0B52">
      <w:r>
        <w:t xml:space="preserve">Итоговое приложение </w:t>
      </w:r>
    </w:p>
    <w:p w:rsidR="002A0B52" w:rsidRDefault="005A2525" w:rsidP="002A0B52">
      <w:r>
        <w:rPr>
          <w:noProof/>
        </w:rPr>
        <w:lastRenderedPageBreak/>
        <w:drawing>
          <wp:inline distT="0" distB="0" distL="0" distR="0" wp14:anchorId="3EF50E9F" wp14:editId="3B50012F">
            <wp:extent cx="5940425" cy="6503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25" w:rsidRDefault="005A2525" w:rsidP="002A0B52"/>
    <w:p w:rsidR="005A2525" w:rsidRDefault="005A2525" w:rsidP="002A0B52"/>
    <w:p w:rsidR="005A2525" w:rsidRPr="002A0B52" w:rsidRDefault="005A2525" w:rsidP="005A2525">
      <w:pPr>
        <w:jc w:val="center"/>
      </w:pPr>
    </w:p>
    <w:p w:rsidR="002A0BCD" w:rsidRPr="005A2525" w:rsidRDefault="005A2525" w:rsidP="005A2525">
      <w:pPr>
        <w:pStyle w:val="af"/>
        <w:numPr>
          <w:ilvl w:val="1"/>
          <w:numId w:val="9"/>
        </w:numPr>
        <w:jc w:val="center"/>
        <w:rPr>
          <w:b/>
          <w:sz w:val="32"/>
          <w:szCs w:val="32"/>
        </w:rPr>
      </w:pPr>
      <w:r w:rsidRPr="005A2525">
        <w:rPr>
          <w:b/>
          <w:sz w:val="32"/>
          <w:szCs w:val="32"/>
        </w:rPr>
        <w:t>Задание</w:t>
      </w:r>
    </w:p>
    <w:p w:rsidR="005A2525" w:rsidRPr="005A2525" w:rsidRDefault="00995745" w:rsidP="00995745">
      <w:pPr>
        <w:pStyle w:val="af"/>
        <w:numPr>
          <w:ilvl w:val="0"/>
          <w:numId w:val="13"/>
        </w:numPr>
      </w:pPr>
      <w:r>
        <w:t xml:space="preserve">Добавим перехватчик </w:t>
      </w:r>
      <w:r>
        <w:rPr>
          <w:lang w:val="en-US"/>
        </w:rPr>
        <w:t>HttpLoggingInterceptor</w:t>
      </w:r>
      <w:r w:rsidRPr="00995745">
        <w:t>()</w:t>
      </w:r>
      <w:r>
        <w:t xml:space="preserve"> в </w:t>
      </w:r>
      <w:r>
        <w:rPr>
          <w:lang w:val="en-US"/>
        </w:rPr>
        <w:t>RetrofitClient</w:t>
      </w:r>
      <w:r>
        <w:t xml:space="preserve">, заблокировав логирование </w:t>
      </w:r>
      <w:r>
        <w:rPr>
          <w:lang w:val="en-US"/>
        </w:rPr>
        <w:t>Cookie</w:t>
      </w:r>
      <w:r>
        <w:t xml:space="preserve"> и</w:t>
      </w:r>
      <w:r w:rsidRPr="00995745">
        <w:t xml:space="preserve"> </w:t>
      </w:r>
      <w:r>
        <w:rPr>
          <w:lang w:val="en-US"/>
        </w:rPr>
        <w:t>Authorization</w:t>
      </w:r>
      <w:r>
        <w:t>,</w:t>
      </w:r>
      <w:r w:rsidRPr="00995745">
        <w:t xml:space="preserve"> </w:t>
      </w:r>
      <w:r>
        <w:t xml:space="preserve">и передадим логирующий перехватчик в </w:t>
      </w:r>
      <w:r w:rsidRPr="00995745">
        <w:t xml:space="preserve">клиент </w:t>
      </w:r>
      <w:r>
        <w:rPr>
          <w:lang w:val="en-US"/>
        </w:rPr>
        <w:t>Retrofit</w:t>
      </w:r>
      <w:r w:rsidRPr="00995745">
        <w:t>’</w:t>
      </w:r>
      <w:r>
        <w:t>а.</w:t>
      </w:r>
    </w:p>
    <w:p w:rsidR="00995745" w:rsidRDefault="005A2525" w:rsidP="00995745">
      <w:pPr>
        <w:pStyle w:val="HTML"/>
        <w:shd w:val="clear" w:color="auto" w:fill="2B2B2B"/>
        <w:ind w:left="360"/>
        <w:rPr>
          <w:color w:val="A9B7C6"/>
        </w:rPr>
      </w:pPr>
      <w:r w:rsidRPr="007974F1">
        <w:rPr>
          <w:color w:val="A9B7C6"/>
          <w:lang w:val="en-US"/>
        </w:rPr>
        <w:br/>
      </w:r>
      <w:r w:rsidRPr="005A2525">
        <w:rPr>
          <w:color w:val="CC7832"/>
          <w:lang w:val="en-US"/>
        </w:rPr>
        <w:t xml:space="preserve">object </w:t>
      </w:r>
      <w:r w:rsidRPr="005A2525">
        <w:rPr>
          <w:color w:val="A9B7C6"/>
          <w:lang w:val="en-US"/>
        </w:rPr>
        <w:t>RetrofitClient {</w:t>
      </w:r>
      <w:r w:rsidRPr="005A2525">
        <w:rPr>
          <w:color w:val="A9B7C6"/>
          <w:lang w:val="en-US"/>
        </w:rPr>
        <w:br/>
        <w:t xml:space="preserve">    </w:t>
      </w:r>
      <w:r w:rsidRPr="005A2525">
        <w:rPr>
          <w:color w:val="CC7832"/>
          <w:lang w:val="en-US"/>
        </w:rPr>
        <w:t xml:space="preserve">private var </w:t>
      </w:r>
      <w:r w:rsidRPr="005A2525">
        <w:rPr>
          <w:color w:val="9876AA"/>
          <w:lang w:val="en-US"/>
        </w:rPr>
        <w:t>retrofit</w:t>
      </w:r>
      <w:r w:rsidRPr="005A2525">
        <w:rPr>
          <w:color w:val="A9B7C6"/>
          <w:lang w:val="en-US"/>
        </w:rPr>
        <w:t xml:space="preserve">: Retrofit? = </w:t>
      </w:r>
      <w:r w:rsidRPr="005A2525">
        <w:rPr>
          <w:color w:val="CC7832"/>
          <w:lang w:val="en-US"/>
        </w:rPr>
        <w:t>null</w:t>
      </w:r>
      <w:r w:rsidRPr="005A2525">
        <w:rPr>
          <w:color w:val="CC7832"/>
          <w:lang w:val="en-US"/>
        </w:rPr>
        <w:br/>
      </w:r>
      <w:r w:rsidRPr="005A2525">
        <w:rPr>
          <w:color w:val="CC7832"/>
          <w:lang w:val="en-US"/>
        </w:rPr>
        <w:br/>
        <w:t xml:space="preserve">    fun </w:t>
      </w:r>
      <w:r w:rsidRPr="005A2525">
        <w:rPr>
          <w:color w:val="FFC66D"/>
          <w:lang w:val="en-US"/>
        </w:rPr>
        <w:t>getClient</w:t>
      </w:r>
      <w:r w:rsidRPr="005A2525">
        <w:rPr>
          <w:color w:val="A9B7C6"/>
          <w:lang w:val="en-US"/>
        </w:rPr>
        <w:t>(baseUrl: String): Retrofit {</w:t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logInterceptor = HttpLoggingInterceptor()</w:t>
      </w:r>
      <w:r w:rsidRPr="005A2525">
        <w:rPr>
          <w:color w:val="A9B7C6"/>
          <w:lang w:val="en-US"/>
        </w:rPr>
        <w:br/>
        <w:t xml:space="preserve">        logInterceptor.setLevel(HttpLoggingInterceptor.Level.</w:t>
      </w:r>
      <w:r w:rsidRPr="005A2525">
        <w:rPr>
          <w:i/>
          <w:iCs/>
          <w:color w:val="9876AA"/>
          <w:lang w:val="en-US"/>
        </w:rPr>
        <w:t>BODY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    logInterceptor.redactHeader(</w:t>
      </w:r>
      <w:r w:rsidRPr="005A2525">
        <w:rPr>
          <w:color w:val="6A8759"/>
          <w:lang w:val="en-US"/>
        </w:rPr>
        <w:t>"Cookie"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  <w:t xml:space="preserve">        logInterceptor.redactHeader(</w:t>
      </w:r>
      <w:r w:rsidRPr="005A2525">
        <w:rPr>
          <w:color w:val="6A8759"/>
          <w:lang w:val="en-US"/>
        </w:rPr>
        <w:t>"Authorization"</w:t>
      </w:r>
      <w:r w:rsidRPr="005A2525">
        <w:rPr>
          <w:color w:val="A9B7C6"/>
          <w:lang w:val="en-US"/>
        </w:rPr>
        <w:t>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lastRenderedPageBreak/>
        <w:br/>
        <w:t xml:space="preserve">        </w:t>
      </w:r>
      <w:r w:rsidRPr="005A2525">
        <w:rPr>
          <w:color w:val="CC7832"/>
          <w:lang w:val="en-US"/>
        </w:rPr>
        <w:t xml:space="preserve">val </w:t>
      </w:r>
      <w:r w:rsidRPr="005A2525">
        <w:rPr>
          <w:color w:val="A9B7C6"/>
          <w:lang w:val="en-US"/>
        </w:rPr>
        <w:t>client = OkHttpClient.Builder().addInterceptor(logInterceptor).build()</w:t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if </w:t>
      </w:r>
      <w:r w:rsidRPr="005A2525">
        <w:rPr>
          <w:color w:val="A9B7C6"/>
          <w:lang w:val="en-US"/>
        </w:rPr>
        <w:t>(</w:t>
      </w:r>
      <w:r w:rsidRPr="005A2525">
        <w:rPr>
          <w:color w:val="9876AA"/>
          <w:lang w:val="en-US"/>
        </w:rPr>
        <w:t xml:space="preserve">retrofit </w:t>
      </w:r>
      <w:r w:rsidRPr="005A2525">
        <w:rPr>
          <w:color w:val="A9B7C6"/>
          <w:lang w:val="en-US"/>
        </w:rPr>
        <w:t xml:space="preserve">== </w:t>
      </w:r>
      <w:r w:rsidRPr="005A2525">
        <w:rPr>
          <w:color w:val="CC7832"/>
          <w:lang w:val="en-US"/>
        </w:rPr>
        <w:t>null</w:t>
      </w:r>
      <w:r w:rsidRPr="005A2525">
        <w:rPr>
          <w:color w:val="A9B7C6"/>
          <w:lang w:val="en-US"/>
        </w:rPr>
        <w:t>) {</w:t>
      </w:r>
      <w:r w:rsidRPr="005A2525">
        <w:rPr>
          <w:color w:val="A9B7C6"/>
          <w:lang w:val="en-US"/>
        </w:rPr>
        <w:br/>
        <w:t xml:space="preserve">            </w:t>
      </w:r>
      <w:r w:rsidRPr="005A2525">
        <w:rPr>
          <w:color w:val="9876AA"/>
          <w:lang w:val="en-US"/>
        </w:rPr>
        <w:t xml:space="preserve">retrofit </w:t>
      </w:r>
      <w:r w:rsidRPr="005A2525">
        <w:rPr>
          <w:color w:val="A9B7C6"/>
          <w:lang w:val="en-US"/>
        </w:rPr>
        <w:t>= Retrofit.Builder()</w:t>
      </w:r>
      <w:r w:rsidRPr="005A2525">
        <w:rPr>
          <w:color w:val="A9B7C6"/>
          <w:lang w:val="en-US"/>
        </w:rPr>
        <w:br/>
        <w:t xml:space="preserve">                .baseUrl(baseUrl)</w:t>
      </w:r>
      <w:r w:rsidRPr="005A2525">
        <w:rPr>
          <w:color w:val="A9B7C6"/>
          <w:lang w:val="en-US"/>
        </w:rPr>
        <w:br/>
        <w:t xml:space="preserve">                .client(client)</w:t>
      </w:r>
      <w:r w:rsidRPr="005A2525">
        <w:rPr>
          <w:color w:val="A9B7C6"/>
          <w:lang w:val="en-US"/>
        </w:rPr>
        <w:br/>
        <w:t xml:space="preserve">                .addConverterFactory(GsonConverterFactory.create())</w:t>
      </w:r>
      <w:r w:rsidRPr="005A2525">
        <w:rPr>
          <w:color w:val="A9B7C6"/>
          <w:lang w:val="en-US"/>
        </w:rPr>
        <w:br/>
        <w:t xml:space="preserve">                .build()</w:t>
      </w:r>
      <w:r w:rsidRPr="005A2525">
        <w:rPr>
          <w:color w:val="A9B7C6"/>
          <w:lang w:val="en-US"/>
        </w:rPr>
        <w:br/>
        <w:t xml:space="preserve">        }</w:t>
      </w:r>
      <w:r w:rsidRPr="005A2525">
        <w:rPr>
          <w:color w:val="A9B7C6"/>
          <w:lang w:val="en-US"/>
        </w:rPr>
        <w:br/>
        <w:t xml:space="preserve">        </w:t>
      </w:r>
      <w:r w:rsidRPr="005A2525">
        <w:rPr>
          <w:color w:val="CC7832"/>
          <w:lang w:val="en-US"/>
        </w:rPr>
        <w:t xml:space="preserve">return </w:t>
      </w:r>
      <w:r w:rsidRPr="005A2525">
        <w:rPr>
          <w:color w:val="9876AA"/>
          <w:lang w:val="en-US"/>
        </w:rPr>
        <w:t>retrofit</w:t>
      </w:r>
      <w:r w:rsidRPr="005A2525">
        <w:rPr>
          <w:color w:val="A9B7C6"/>
          <w:lang w:val="en-US"/>
        </w:rPr>
        <w:t>!!</w:t>
      </w:r>
      <w:r w:rsidRPr="005A2525">
        <w:rPr>
          <w:color w:val="A9B7C6"/>
          <w:lang w:val="en-US"/>
        </w:rPr>
        <w:br/>
        <w:t xml:space="preserve">    }</w:t>
      </w:r>
      <w:r w:rsidRPr="005A2525">
        <w:rPr>
          <w:color w:val="A9B7C6"/>
          <w:lang w:val="en-US"/>
        </w:rPr>
        <w:br/>
      </w:r>
      <w:r>
        <w:rPr>
          <w:color w:val="A9B7C6"/>
        </w:rPr>
        <w:t>}</w:t>
      </w:r>
    </w:p>
    <w:p w:rsidR="00995745" w:rsidRDefault="00995745" w:rsidP="00995745">
      <w:pPr>
        <w:jc w:val="center"/>
        <w:rPr>
          <w:lang w:val="en-US"/>
        </w:rPr>
      </w:pPr>
      <w:r>
        <w:t xml:space="preserve">Код </w:t>
      </w:r>
      <w:r>
        <w:rPr>
          <w:lang w:val="en-US"/>
        </w:rPr>
        <w:t>RetrofitClient.kt</w:t>
      </w:r>
    </w:p>
    <w:p w:rsidR="00995745" w:rsidRDefault="00995745" w:rsidP="00995745">
      <w:pPr>
        <w:jc w:val="center"/>
        <w:rPr>
          <w:lang w:val="en-US"/>
        </w:rPr>
      </w:pPr>
    </w:p>
    <w:p w:rsidR="00995745" w:rsidRDefault="00995745" w:rsidP="00995745">
      <w:pPr>
        <w:jc w:val="center"/>
      </w:pPr>
      <w:r>
        <w:t>2) Итоговое приложение и логирование</w:t>
      </w:r>
    </w:p>
    <w:p w:rsidR="00995745" w:rsidRPr="00995745" w:rsidRDefault="00995745" w:rsidP="00995745">
      <w:r>
        <w:rPr>
          <w:noProof/>
        </w:rPr>
        <w:drawing>
          <wp:inline distT="0" distB="0" distL="0" distR="0" wp14:anchorId="41DF5538" wp14:editId="78368D07">
            <wp:extent cx="5940425" cy="3188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A5" w:rsidRPr="00884EC8" w:rsidRDefault="00AE0AA5" w:rsidP="00AE0AA5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3"/>
        <w:rPr>
          <w:rFonts w:ascii="Times New Roman" w:hAnsi="Times New Roman" w:cs="Times New Roman"/>
          <w:sz w:val="28"/>
          <w:szCs w:val="28"/>
        </w:rPr>
      </w:pP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87212844"/>
      <w:r w:rsidRPr="0069796C">
        <w:rPr>
          <w:rFonts w:ascii="Times New Roman" w:hAnsi="Times New Roman" w:cs="Times New Roman"/>
        </w:rPr>
        <w:t>Заключение</w:t>
      </w:r>
      <w:bookmarkEnd w:id="4"/>
    </w:p>
    <w:p w:rsidR="00884EC8" w:rsidRPr="000E1616" w:rsidRDefault="00995745" w:rsidP="000E1616">
      <w:pPr>
        <w:rPr>
          <w:sz w:val="28"/>
        </w:rPr>
      </w:pPr>
      <w:r>
        <w:rPr>
          <w:sz w:val="28"/>
        </w:rPr>
        <w:t>Я ознакомился с фрагментами</w:t>
      </w:r>
      <w:r w:rsidR="002A0B5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Научился их создавать и отображать внутри активности. А также логировать сетевое взаимодействие.</w:t>
      </w:r>
    </w:p>
    <w:p w:rsidR="00357003" w:rsidRPr="00884EC8" w:rsidRDefault="00357003" w:rsidP="00884EC8">
      <w:pPr>
        <w:rPr>
          <w:b/>
          <w:sz w:val="32"/>
        </w:rPr>
      </w:pPr>
      <w:r w:rsidRPr="00884EC8">
        <w:rPr>
          <w:b/>
          <w:sz w:val="32"/>
        </w:rPr>
        <w:t>Литература</w:t>
      </w:r>
    </w:p>
    <w:p w:rsidR="00995745" w:rsidRPr="00995745" w:rsidRDefault="00995745" w:rsidP="00995745">
      <w:pPr>
        <w:pStyle w:val="ae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95745">
        <w:rPr>
          <w:color w:val="000000"/>
          <w:sz w:val="28"/>
          <w:szCs w:val="28"/>
          <w:lang w:val="en-US"/>
        </w:rPr>
        <w:t>Fragments </w:t>
      </w:r>
      <w:r w:rsidRPr="007974F1">
        <w:rPr>
          <w:color w:val="000000"/>
          <w:sz w:val="28"/>
          <w:szCs w:val="28"/>
          <w:lang w:val="en-US"/>
        </w:rPr>
        <w:t xml:space="preserve"> - </w:t>
      </w:r>
      <w:hyperlink r:id="rId10" w:history="1">
        <w:r w:rsidRPr="00995745">
          <w:rPr>
            <w:rStyle w:val="a3"/>
            <w:color w:val="1155CC"/>
            <w:sz w:val="28"/>
            <w:szCs w:val="28"/>
            <w:lang w:val="en-US"/>
          </w:rPr>
          <w:t>https://developer.android.com/guide/fragments</w:t>
        </w:r>
      </w:hyperlink>
    </w:p>
    <w:p w:rsidR="00995745" w:rsidRDefault="00995745" w:rsidP="00995745">
      <w:pPr>
        <w:pStyle w:val="ae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Фрагменты. Введение во фрагменты - </w:t>
      </w:r>
      <w:hyperlink r:id="rId11" w:history="1">
        <w:r>
          <w:rPr>
            <w:rStyle w:val="a3"/>
            <w:color w:val="1155CC"/>
            <w:sz w:val="28"/>
            <w:szCs w:val="28"/>
          </w:rPr>
          <w:t>https://metanit.com/java/android/8.1.php</w:t>
        </w:r>
      </w:hyperlink>
      <w:r>
        <w:rPr>
          <w:color w:val="000000"/>
          <w:sz w:val="28"/>
          <w:szCs w:val="28"/>
        </w:rPr>
        <w:t> </w:t>
      </w:r>
    </w:p>
    <w:p w:rsidR="00995745" w:rsidRDefault="00995745" w:rsidP="00995745">
      <w:pPr>
        <w:pStyle w:val="ae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Повторное создание Activity - </w:t>
      </w:r>
      <w:hyperlink r:id="rId12" w:history="1">
        <w:r>
          <w:rPr>
            <w:rStyle w:val="a3"/>
            <w:color w:val="1155CC"/>
            <w:sz w:val="28"/>
            <w:szCs w:val="28"/>
          </w:rPr>
          <w:t>https://www.fandroid.info/povtornoe-sozdanie-deyatelnosti/</w:t>
        </w:r>
      </w:hyperlink>
    </w:p>
    <w:p w:rsidR="00995745" w:rsidRPr="00995745" w:rsidRDefault="00995745" w:rsidP="00995745">
      <w:pPr>
        <w:pStyle w:val="ae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95745">
        <w:rPr>
          <w:color w:val="000000"/>
          <w:sz w:val="28"/>
          <w:szCs w:val="28"/>
          <w:lang w:val="en-US"/>
        </w:rPr>
        <w:t xml:space="preserve">Interceptors - </w:t>
      </w:r>
      <w:hyperlink r:id="rId13" w:history="1">
        <w:r w:rsidRPr="00995745">
          <w:rPr>
            <w:rStyle w:val="a3"/>
            <w:color w:val="1155CC"/>
            <w:sz w:val="28"/>
            <w:szCs w:val="28"/>
            <w:lang w:val="en-US"/>
          </w:rPr>
          <w:t>https://square.github.io/okhttp/interceptors/</w:t>
        </w:r>
      </w:hyperlink>
    </w:p>
    <w:p w:rsidR="00995745" w:rsidRPr="00995745" w:rsidRDefault="00995745" w:rsidP="00995745">
      <w:pPr>
        <w:pStyle w:val="ae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95745">
        <w:rPr>
          <w:color w:val="000000"/>
          <w:sz w:val="28"/>
          <w:szCs w:val="28"/>
          <w:lang w:val="en-US"/>
        </w:rPr>
        <w:t xml:space="preserve">Retaining Objects Using a Fragment - </w:t>
      </w:r>
      <w:hyperlink r:id="rId14" w:history="1">
        <w:r w:rsidRPr="00995745">
          <w:rPr>
            <w:rStyle w:val="a3"/>
            <w:color w:val="1155CC"/>
            <w:sz w:val="28"/>
            <w:szCs w:val="28"/>
            <w:lang w:val="en-US"/>
          </w:rPr>
          <w:t>https://pspdfkit.com/blog/2019/retaining-objects-using-a-fragment/</w:t>
        </w:r>
      </w:hyperlink>
    </w:p>
    <w:p w:rsidR="00357003" w:rsidRPr="00884EC8" w:rsidRDefault="00995745" w:rsidP="00995745">
      <w:pPr>
        <w:pStyle w:val="ae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color w:val="000000"/>
          <w:sz w:val="28"/>
          <w:szCs w:val="28"/>
        </w:rPr>
        <w:lastRenderedPageBreak/>
        <w:t>Лекция 1. Введение в архитектуру клиент-серверных андроид-приложений. Часть</w:t>
      </w:r>
      <w:r w:rsidRPr="00995745">
        <w:rPr>
          <w:color w:val="000000"/>
          <w:sz w:val="28"/>
          <w:szCs w:val="28"/>
          <w:lang w:val="en-US"/>
        </w:rPr>
        <w:t xml:space="preserve"> 2 - </w:t>
      </w:r>
      <w:hyperlink r:id="rId15" w:anchor="4" w:history="1">
        <w:r w:rsidRPr="00995745">
          <w:rPr>
            <w:rStyle w:val="a3"/>
            <w:color w:val="1155CC"/>
            <w:sz w:val="28"/>
            <w:szCs w:val="28"/>
            <w:lang w:val="en-US"/>
          </w:rPr>
          <w:t>https://www.fandroid.info/lektsiya-1-vvedenie-v-arhitekturu-klient-servernyh-android-prilozhenij-chast-2/#4</w:t>
        </w:r>
      </w:hyperlink>
      <w:r w:rsidR="002A0B52" w:rsidRPr="002A0B52">
        <w:rPr>
          <w:color w:val="000000"/>
          <w:sz w:val="28"/>
          <w:szCs w:val="28"/>
          <w:lang w:val="en-US"/>
        </w:rPr>
        <w:t xml:space="preserve">Android RecyclerView with multiple view type (multiple view holder) - </w:t>
      </w:r>
      <w:hyperlink r:id="rId16" w:history="1">
        <w:r w:rsidR="002A0B52" w:rsidRPr="002A0B52">
          <w:rPr>
            <w:rStyle w:val="a3"/>
            <w:color w:val="1155CC"/>
            <w:sz w:val="28"/>
            <w:szCs w:val="28"/>
            <w:lang w:val="en-US"/>
          </w:rPr>
          <w:t>https://droidbyme.medium.com/android-recyclerview-with-multiple-view-type-multiple-view-holder-af798458763b</w:t>
        </w:r>
      </w:hyperlink>
    </w:p>
    <w:sectPr w:rsidR="00357003" w:rsidRPr="00884EC8" w:rsidSect="004713E9"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A73" w:rsidRDefault="00586A73">
      <w:r>
        <w:separator/>
      </w:r>
    </w:p>
  </w:endnote>
  <w:endnote w:type="continuationSeparator" w:id="0">
    <w:p w:rsidR="00586A73" w:rsidRDefault="005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974F1">
      <w:rPr>
        <w:rStyle w:val="a8"/>
        <w:noProof/>
      </w:rPr>
      <w:t>2</w: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A73" w:rsidRDefault="00586A73">
      <w:r>
        <w:separator/>
      </w:r>
    </w:p>
  </w:footnote>
  <w:footnote w:type="continuationSeparator" w:id="0">
    <w:p w:rsidR="00586A73" w:rsidRDefault="005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8D"/>
    <w:multiLevelType w:val="hybridMultilevel"/>
    <w:tmpl w:val="1E286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576"/>
    <w:multiLevelType w:val="multilevel"/>
    <w:tmpl w:val="0756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5E47"/>
    <w:multiLevelType w:val="hybridMultilevel"/>
    <w:tmpl w:val="417C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CBE"/>
    <w:multiLevelType w:val="multilevel"/>
    <w:tmpl w:val="95D0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733DB"/>
    <w:multiLevelType w:val="multilevel"/>
    <w:tmpl w:val="7500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15B40"/>
    <w:multiLevelType w:val="hybridMultilevel"/>
    <w:tmpl w:val="053E8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A5BE3"/>
    <w:multiLevelType w:val="hybridMultilevel"/>
    <w:tmpl w:val="2034E9A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8698C"/>
    <w:multiLevelType w:val="hybridMultilevel"/>
    <w:tmpl w:val="95960408"/>
    <w:lvl w:ilvl="0" w:tplc="041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044DFA"/>
    <w:multiLevelType w:val="hybridMultilevel"/>
    <w:tmpl w:val="90160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F81"/>
    <w:multiLevelType w:val="hybridMultilevel"/>
    <w:tmpl w:val="817E2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4D3A"/>
    <w:multiLevelType w:val="multilevel"/>
    <w:tmpl w:val="D14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946DD"/>
    <w:multiLevelType w:val="multilevel"/>
    <w:tmpl w:val="A036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A03D8"/>
    <w:multiLevelType w:val="multilevel"/>
    <w:tmpl w:val="63EC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47C0B"/>
    <w:multiLevelType w:val="multilevel"/>
    <w:tmpl w:val="EB48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3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1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  <w:num w:numId="1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003"/>
    <w:rsid w:val="00001B57"/>
    <w:rsid w:val="00001EB0"/>
    <w:rsid w:val="0001394C"/>
    <w:rsid w:val="000139B6"/>
    <w:rsid w:val="0001518F"/>
    <w:rsid w:val="00015BE3"/>
    <w:rsid w:val="00022CF4"/>
    <w:rsid w:val="00025AF9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B7A7C"/>
    <w:rsid w:val="000B7FDA"/>
    <w:rsid w:val="000C01AD"/>
    <w:rsid w:val="000C3B2C"/>
    <w:rsid w:val="000C4854"/>
    <w:rsid w:val="000E0E8F"/>
    <w:rsid w:val="000E1616"/>
    <w:rsid w:val="000E1FDC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7B0D"/>
    <w:rsid w:val="001277BB"/>
    <w:rsid w:val="0013079E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4943"/>
    <w:rsid w:val="00197A36"/>
    <w:rsid w:val="001A0DEB"/>
    <w:rsid w:val="001A58C8"/>
    <w:rsid w:val="001A7D45"/>
    <w:rsid w:val="001B0763"/>
    <w:rsid w:val="001B3E5E"/>
    <w:rsid w:val="001B47DB"/>
    <w:rsid w:val="001C7B77"/>
    <w:rsid w:val="001D51B7"/>
    <w:rsid w:val="001E0467"/>
    <w:rsid w:val="001F437E"/>
    <w:rsid w:val="001F667B"/>
    <w:rsid w:val="002000A4"/>
    <w:rsid w:val="002008D6"/>
    <w:rsid w:val="00203B31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0B52"/>
    <w:rsid w:val="002A0BCD"/>
    <w:rsid w:val="002A451C"/>
    <w:rsid w:val="002B01A8"/>
    <w:rsid w:val="002C143B"/>
    <w:rsid w:val="002C2A81"/>
    <w:rsid w:val="002C45E7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516F"/>
    <w:rsid w:val="002F6A94"/>
    <w:rsid w:val="00302C52"/>
    <w:rsid w:val="00304FF7"/>
    <w:rsid w:val="00307D0A"/>
    <w:rsid w:val="00311846"/>
    <w:rsid w:val="00311F85"/>
    <w:rsid w:val="00312F41"/>
    <w:rsid w:val="00315C1E"/>
    <w:rsid w:val="00321505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57003"/>
    <w:rsid w:val="00362FBC"/>
    <w:rsid w:val="0036320C"/>
    <w:rsid w:val="00363503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267"/>
    <w:rsid w:val="003B2750"/>
    <w:rsid w:val="003B41C4"/>
    <w:rsid w:val="003C1C89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107C5"/>
    <w:rsid w:val="00414597"/>
    <w:rsid w:val="00431E94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C27A2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152E"/>
    <w:rsid w:val="00553C2B"/>
    <w:rsid w:val="00562104"/>
    <w:rsid w:val="0056679D"/>
    <w:rsid w:val="00567630"/>
    <w:rsid w:val="00567878"/>
    <w:rsid w:val="005741D4"/>
    <w:rsid w:val="005744A7"/>
    <w:rsid w:val="005768B9"/>
    <w:rsid w:val="00581387"/>
    <w:rsid w:val="005823C4"/>
    <w:rsid w:val="00583E22"/>
    <w:rsid w:val="00586A73"/>
    <w:rsid w:val="00587D50"/>
    <w:rsid w:val="0059254D"/>
    <w:rsid w:val="005958C0"/>
    <w:rsid w:val="00596323"/>
    <w:rsid w:val="00597B1B"/>
    <w:rsid w:val="005A2525"/>
    <w:rsid w:val="005A597B"/>
    <w:rsid w:val="005A5B4C"/>
    <w:rsid w:val="005A6377"/>
    <w:rsid w:val="005A73D1"/>
    <w:rsid w:val="005B3133"/>
    <w:rsid w:val="005B4CCE"/>
    <w:rsid w:val="005C0CA9"/>
    <w:rsid w:val="005D32C0"/>
    <w:rsid w:val="005D3D21"/>
    <w:rsid w:val="005E776A"/>
    <w:rsid w:val="005F10D0"/>
    <w:rsid w:val="005F3C95"/>
    <w:rsid w:val="0060651A"/>
    <w:rsid w:val="0062156C"/>
    <w:rsid w:val="00624BE3"/>
    <w:rsid w:val="00624EBD"/>
    <w:rsid w:val="00633C17"/>
    <w:rsid w:val="00636076"/>
    <w:rsid w:val="006470B1"/>
    <w:rsid w:val="00650EAE"/>
    <w:rsid w:val="00651BDE"/>
    <w:rsid w:val="00651E83"/>
    <w:rsid w:val="0065343A"/>
    <w:rsid w:val="00655A08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67264"/>
    <w:rsid w:val="006751B2"/>
    <w:rsid w:val="00682952"/>
    <w:rsid w:val="00683F6E"/>
    <w:rsid w:val="0068547A"/>
    <w:rsid w:val="00695B03"/>
    <w:rsid w:val="00695F31"/>
    <w:rsid w:val="0069704F"/>
    <w:rsid w:val="0069796C"/>
    <w:rsid w:val="00697D16"/>
    <w:rsid w:val="006B0F02"/>
    <w:rsid w:val="006B1787"/>
    <w:rsid w:val="006B6E23"/>
    <w:rsid w:val="006B6FE4"/>
    <w:rsid w:val="006C35BF"/>
    <w:rsid w:val="006C3BB3"/>
    <w:rsid w:val="006C4577"/>
    <w:rsid w:val="006C4EA2"/>
    <w:rsid w:val="006D27BB"/>
    <w:rsid w:val="006D404C"/>
    <w:rsid w:val="006D625E"/>
    <w:rsid w:val="006E2499"/>
    <w:rsid w:val="006E6C66"/>
    <w:rsid w:val="006F6D9F"/>
    <w:rsid w:val="00702D45"/>
    <w:rsid w:val="007038E8"/>
    <w:rsid w:val="00704D6D"/>
    <w:rsid w:val="007200A3"/>
    <w:rsid w:val="00722B6E"/>
    <w:rsid w:val="00725269"/>
    <w:rsid w:val="00725270"/>
    <w:rsid w:val="00732BE8"/>
    <w:rsid w:val="00740FC6"/>
    <w:rsid w:val="0074118C"/>
    <w:rsid w:val="00743327"/>
    <w:rsid w:val="00744491"/>
    <w:rsid w:val="0075044C"/>
    <w:rsid w:val="00754B21"/>
    <w:rsid w:val="007557A2"/>
    <w:rsid w:val="007565FC"/>
    <w:rsid w:val="007618A5"/>
    <w:rsid w:val="00764744"/>
    <w:rsid w:val="007815C1"/>
    <w:rsid w:val="00785690"/>
    <w:rsid w:val="00786D0C"/>
    <w:rsid w:val="00794C2D"/>
    <w:rsid w:val="00795EE3"/>
    <w:rsid w:val="007974F1"/>
    <w:rsid w:val="007A5F80"/>
    <w:rsid w:val="007B5023"/>
    <w:rsid w:val="007B555E"/>
    <w:rsid w:val="007B7306"/>
    <w:rsid w:val="007C33F8"/>
    <w:rsid w:val="007C4C45"/>
    <w:rsid w:val="007C6D89"/>
    <w:rsid w:val="007D606A"/>
    <w:rsid w:val="007D7ECF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46768"/>
    <w:rsid w:val="008529CB"/>
    <w:rsid w:val="008573C7"/>
    <w:rsid w:val="00857BC0"/>
    <w:rsid w:val="00865CAE"/>
    <w:rsid w:val="008809F2"/>
    <w:rsid w:val="00884EC8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2904"/>
    <w:rsid w:val="00903793"/>
    <w:rsid w:val="00910022"/>
    <w:rsid w:val="009150AE"/>
    <w:rsid w:val="00917394"/>
    <w:rsid w:val="00922193"/>
    <w:rsid w:val="0092298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8511C"/>
    <w:rsid w:val="00995745"/>
    <w:rsid w:val="009A1F70"/>
    <w:rsid w:val="009A7737"/>
    <w:rsid w:val="009B1C3E"/>
    <w:rsid w:val="009B258C"/>
    <w:rsid w:val="009B7BF0"/>
    <w:rsid w:val="009C0942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0414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0AA5"/>
    <w:rsid w:val="00AE3730"/>
    <w:rsid w:val="00AE768B"/>
    <w:rsid w:val="00AE7F66"/>
    <w:rsid w:val="00AF1FEF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B1BBA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24A59"/>
    <w:rsid w:val="00C25031"/>
    <w:rsid w:val="00C31225"/>
    <w:rsid w:val="00C31ED5"/>
    <w:rsid w:val="00C33D93"/>
    <w:rsid w:val="00C42981"/>
    <w:rsid w:val="00C551B4"/>
    <w:rsid w:val="00C558BE"/>
    <w:rsid w:val="00C60DA4"/>
    <w:rsid w:val="00C62784"/>
    <w:rsid w:val="00C67F1D"/>
    <w:rsid w:val="00C73756"/>
    <w:rsid w:val="00C77E94"/>
    <w:rsid w:val="00C81B7C"/>
    <w:rsid w:val="00C93AE2"/>
    <w:rsid w:val="00C96760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E357B"/>
    <w:rsid w:val="00CF16DA"/>
    <w:rsid w:val="00CF5827"/>
    <w:rsid w:val="00CF5A1F"/>
    <w:rsid w:val="00CF677C"/>
    <w:rsid w:val="00CF6A32"/>
    <w:rsid w:val="00D02FD2"/>
    <w:rsid w:val="00D05BF5"/>
    <w:rsid w:val="00D060BF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7A36"/>
    <w:rsid w:val="00D61EFC"/>
    <w:rsid w:val="00D629F6"/>
    <w:rsid w:val="00D67B7C"/>
    <w:rsid w:val="00D7535C"/>
    <w:rsid w:val="00D75B5F"/>
    <w:rsid w:val="00D81B05"/>
    <w:rsid w:val="00D83618"/>
    <w:rsid w:val="00D83A32"/>
    <w:rsid w:val="00D83C99"/>
    <w:rsid w:val="00D8795A"/>
    <w:rsid w:val="00D90127"/>
    <w:rsid w:val="00D92D0D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47D7"/>
    <w:rsid w:val="00DC5570"/>
    <w:rsid w:val="00DD119F"/>
    <w:rsid w:val="00DD6664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4758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918B6"/>
    <w:rsid w:val="00EA7150"/>
    <w:rsid w:val="00EB19D5"/>
    <w:rsid w:val="00EB4978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7C65"/>
    <w:rsid w:val="00F00AAE"/>
    <w:rsid w:val="00F016CC"/>
    <w:rsid w:val="00F0276F"/>
    <w:rsid w:val="00F12816"/>
    <w:rsid w:val="00F16D95"/>
    <w:rsid w:val="00F21DD8"/>
    <w:rsid w:val="00F260A3"/>
    <w:rsid w:val="00F277E0"/>
    <w:rsid w:val="00F30593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18CD"/>
    <w:rsid w:val="00F7639C"/>
    <w:rsid w:val="00F804CB"/>
    <w:rsid w:val="00F80C07"/>
    <w:rsid w:val="00F841D0"/>
    <w:rsid w:val="00F8514D"/>
    <w:rsid w:val="00F851B9"/>
    <w:rsid w:val="00F91801"/>
    <w:rsid w:val="00F92C7E"/>
    <w:rsid w:val="00F972B7"/>
    <w:rsid w:val="00FA16E1"/>
    <w:rsid w:val="00FA1C7C"/>
    <w:rsid w:val="00FA42AF"/>
    <w:rsid w:val="00FB0A91"/>
    <w:rsid w:val="00FB439B"/>
    <w:rsid w:val="00FB486F"/>
    <w:rsid w:val="00FC0623"/>
    <w:rsid w:val="00FC385B"/>
    <w:rsid w:val="00FC4D78"/>
    <w:rsid w:val="00FC50E5"/>
    <w:rsid w:val="00FD0659"/>
    <w:rsid w:val="00FD121D"/>
    <w:rsid w:val="00FD4874"/>
    <w:rsid w:val="00FD786D"/>
    <w:rsid w:val="00FE0958"/>
    <w:rsid w:val="00FE5104"/>
    <w:rsid w:val="00FE593F"/>
    <w:rsid w:val="00FE71E7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AFEFE6-9BDF-44C6-8595-A89D1382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basedOn w:val="a0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basedOn w:val="a0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basedOn w:val="a0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F60073"/>
    <w:rPr>
      <w:vertAlign w:val="superscript"/>
    </w:rPr>
  </w:style>
  <w:style w:type="character" w:styleId="ac">
    <w:name w:val="Strong"/>
    <w:basedOn w:val="a0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uiPriority w:val="99"/>
    <w:rsid w:val="0062156C"/>
    <w:pPr>
      <w:spacing w:before="100" w:beforeAutospacing="1" w:after="100" w:afterAutospacing="1"/>
    </w:pPr>
  </w:style>
  <w:style w:type="paragraph" w:customStyle="1" w:styleId="13">
    <w:name w:val="Обычный1"/>
    <w:rsid w:val="00D060B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D060BF"/>
    <w:pPr>
      <w:ind w:left="720"/>
      <w:contextualSpacing/>
    </w:pPr>
  </w:style>
  <w:style w:type="paragraph" w:styleId="af0">
    <w:name w:val="Balloon Text"/>
    <w:basedOn w:val="a"/>
    <w:link w:val="af1"/>
    <w:rsid w:val="00D060B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60B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0AA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quare.github.io/okhttp/interceptor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ndroid.info/povtornoe-sozdanie-deyatelnosti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oidbyme.medium.com/android-recyclerview-with-multiple-view-type-multiple-view-holder-af798458763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java/android/8.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ndroid.info/lektsiya-1-vvedenie-v-arhitekturu-klient-servernyh-android-prilozhenij-chast-2/" TargetMode="External"/><Relationship Id="rId10" Type="http://schemas.openxmlformats.org/officeDocument/2006/relationships/hyperlink" Target="https://developer.android.com/guide/fragmen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spdfkit.com/blog/2019/retaining-objects-using-a-fragmen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30149.0eefb770-1072-11ec-b376-f363245334ef.&#1056;&#1072;&#1079;&#1088;&#1072;&#1073;&#1086;&#1090;&#1082;&#1072;%20&#1084;&#1086;&#1073;&#1080;&#1083;&#1100;&#1085;&#1099;&#1093;%20&#1087;&#1088;&#1080;&#1083;&#1086;&#1078;&#1077;&#1085;&#1080;&#1081;%20&#1083;&#1072;&#1073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8E70C-F1EB-4A47-AC87-D3715902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30149.0eefb770-1072-11ec-b376-f363245334ef.Разработка мобильных приложений лаб 1.dotx</Template>
  <TotalTime>285</TotalTime>
  <Pages>1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13133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_Toc335507956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_Toc335507955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_Toc335507954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_Toc335507953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_Toc335507952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22</cp:revision>
  <cp:lastPrinted>2009-03-12T02:27:00Z</cp:lastPrinted>
  <dcterms:created xsi:type="dcterms:W3CDTF">2021-09-20T05:09:00Z</dcterms:created>
  <dcterms:modified xsi:type="dcterms:W3CDTF">2022-02-18T16:39:00Z</dcterms:modified>
</cp:coreProperties>
</file>
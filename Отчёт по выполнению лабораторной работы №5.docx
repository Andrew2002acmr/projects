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25" w:rsidRPr="0069796C" w:rsidRDefault="00C31225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МИНИСТЕРСТВО ОБРАЗОВАНИЯ И НАУКИ РОССИЙСКОЙ ФЕДЕРАЦИИ</w:t>
      </w:r>
    </w:p>
    <w:p w:rsidR="00C31225" w:rsidRPr="0069796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69796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  <w:r w:rsidRPr="0069796C">
        <w:rPr>
          <w:b/>
        </w:rPr>
        <w:br/>
        <w:t xml:space="preserve"> «Кемеровский государственный университет»</w:t>
      </w:r>
      <w:bookmarkEnd w:id="0"/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667264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Институт фунд</w:t>
      </w:r>
      <w:r w:rsidR="00D060BF" w:rsidRPr="0069796C">
        <w:rPr>
          <w:b/>
        </w:rPr>
        <w:t>аментальных наук</w:t>
      </w:r>
    </w:p>
    <w:p w:rsidR="00D060BF" w:rsidRPr="0069796C" w:rsidRDefault="00D060BF" w:rsidP="00C81B7C">
      <w:pPr>
        <w:pStyle w:val="a9"/>
        <w:spacing w:line="240" w:lineRule="auto"/>
        <w:jc w:val="center"/>
        <w:rPr>
          <w:b/>
        </w:rPr>
      </w:pPr>
      <w:r w:rsidRPr="0069796C">
        <w:rPr>
          <w:b/>
        </w:rPr>
        <w:t>Кафедра ЮНЕСКО по ИВТ</w:t>
      </w:r>
    </w:p>
    <w:p w:rsidR="000813D0" w:rsidRPr="0069796C" w:rsidRDefault="000813D0" w:rsidP="00C81B7C">
      <w:pPr>
        <w:pStyle w:val="a9"/>
        <w:spacing w:line="240" w:lineRule="auto"/>
        <w:jc w:val="center"/>
        <w:rPr>
          <w:b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rPr>
          <w:sz w:val="28"/>
          <w:szCs w:val="28"/>
        </w:rPr>
      </w:pPr>
    </w:p>
    <w:p w:rsidR="00A454FB" w:rsidRPr="0069796C" w:rsidRDefault="00E34758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ЛАБОРАТОРНАЯ РАБОТА №</w:t>
      </w:r>
      <w:r w:rsidR="00865CAE">
        <w:rPr>
          <w:b/>
          <w:bCs/>
          <w:sz w:val="44"/>
        </w:rPr>
        <w:t>5</w:t>
      </w:r>
    </w:p>
    <w:p w:rsidR="000813D0" w:rsidRPr="0069796C" w:rsidRDefault="00C31225" w:rsidP="000813D0">
      <w:pPr>
        <w:pStyle w:val="a9"/>
        <w:jc w:val="center"/>
        <w:rPr>
          <w:b/>
          <w:bCs/>
          <w:sz w:val="44"/>
        </w:rPr>
      </w:pPr>
      <w:r w:rsidRPr="0069796C">
        <w:rPr>
          <w:b/>
          <w:bCs/>
          <w:sz w:val="44"/>
        </w:rPr>
        <w:t>ПО ДИСЦИПЛИНЕ “</w:t>
      </w:r>
      <w:r w:rsidR="006D27BB" w:rsidRPr="0069796C">
        <w:rPr>
          <w:b/>
          <w:bCs/>
          <w:sz w:val="44"/>
        </w:rPr>
        <w:t>РАЗРАБОТКА МОБИЛЬНЫХ ПРИЛОЖЕНИЙ</w:t>
      </w:r>
      <w:r w:rsidRPr="0069796C">
        <w:rPr>
          <w:b/>
          <w:bCs/>
          <w:sz w:val="44"/>
        </w:rPr>
        <w:t>”</w:t>
      </w:r>
    </w:p>
    <w:p w:rsidR="0029635F" w:rsidRPr="0069796C" w:rsidRDefault="0029635F" w:rsidP="000813D0">
      <w:pPr>
        <w:pStyle w:val="a9"/>
        <w:jc w:val="center"/>
        <w:rPr>
          <w:b/>
          <w:bCs/>
          <w:sz w:val="24"/>
        </w:rPr>
      </w:pPr>
    </w:p>
    <w:p w:rsidR="000813D0" w:rsidRPr="0069796C" w:rsidRDefault="000813D0" w:rsidP="000813D0">
      <w:pPr>
        <w:pStyle w:val="a9"/>
        <w:jc w:val="center"/>
      </w:pPr>
    </w:p>
    <w:p w:rsidR="000813D0" w:rsidRPr="0069796C" w:rsidRDefault="00A454FB" w:rsidP="000813D0">
      <w:pPr>
        <w:pStyle w:val="a9"/>
        <w:jc w:val="center"/>
      </w:pPr>
      <w:r w:rsidRPr="0069796C">
        <w:t>студента</w:t>
      </w:r>
      <w:r w:rsidR="000813D0" w:rsidRPr="0069796C">
        <w:t xml:space="preserve"> </w:t>
      </w:r>
      <w:r w:rsidRPr="0069796C">
        <w:t>2</w:t>
      </w:r>
      <w:r w:rsidR="000813D0" w:rsidRPr="0069796C">
        <w:t xml:space="preserve"> курса</w:t>
      </w:r>
    </w:p>
    <w:p w:rsidR="000813D0" w:rsidRPr="0069796C" w:rsidRDefault="00667264" w:rsidP="000813D0">
      <w:pPr>
        <w:pStyle w:val="a9"/>
        <w:jc w:val="center"/>
        <w:rPr>
          <w:b/>
        </w:rPr>
      </w:pPr>
      <w:r w:rsidRPr="0069796C">
        <w:rPr>
          <w:b/>
        </w:rPr>
        <w:t>Крючков</w:t>
      </w:r>
      <w:r w:rsidR="00EB4978" w:rsidRPr="0069796C">
        <w:rPr>
          <w:b/>
        </w:rPr>
        <w:t>а Андрея</w:t>
      </w:r>
      <w:r w:rsidRPr="0069796C">
        <w:rPr>
          <w:b/>
        </w:rPr>
        <w:t xml:space="preserve"> Олегович</w:t>
      </w:r>
      <w:r w:rsidR="00EB4978" w:rsidRPr="0069796C">
        <w:rPr>
          <w:b/>
        </w:rPr>
        <w:t>а</w:t>
      </w:r>
    </w:p>
    <w:p w:rsidR="00C31225" w:rsidRPr="0069796C" w:rsidRDefault="00321E3C" w:rsidP="00C31225">
      <w:pPr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Направление</w:t>
      </w:r>
      <w:r w:rsidR="000813D0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09.03.03</w:t>
      </w:r>
      <w:r w:rsidR="00C31225" w:rsidRPr="0069796C">
        <w:rPr>
          <w:sz w:val="28"/>
          <w:szCs w:val="28"/>
        </w:rPr>
        <w:t xml:space="preserve"> </w:t>
      </w:r>
      <w:r w:rsidRPr="0069796C">
        <w:rPr>
          <w:sz w:val="28"/>
          <w:szCs w:val="28"/>
        </w:rPr>
        <w:t>–</w:t>
      </w:r>
      <w:r w:rsidR="00C31225" w:rsidRPr="0069796C">
        <w:rPr>
          <w:sz w:val="28"/>
          <w:szCs w:val="28"/>
        </w:rPr>
        <w:t xml:space="preserve"> </w:t>
      </w:r>
      <w:r w:rsidR="00667264" w:rsidRPr="0069796C">
        <w:rPr>
          <w:sz w:val="28"/>
          <w:szCs w:val="28"/>
        </w:rPr>
        <w:t>Прикладная</w:t>
      </w:r>
      <w:r w:rsidR="00D92D0D" w:rsidRPr="0069796C">
        <w:rPr>
          <w:sz w:val="28"/>
          <w:szCs w:val="28"/>
        </w:rPr>
        <w:t xml:space="preserve"> информатика</w:t>
      </w:r>
      <w:r w:rsidR="00667264" w:rsidRPr="0069796C">
        <w:rPr>
          <w:sz w:val="28"/>
          <w:szCs w:val="28"/>
        </w:rPr>
        <w:t xml:space="preserve"> в экономике</w:t>
      </w:r>
    </w:p>
    <w:p w:rsidR="000813D0" w:rsidRPr="0069796C" w:rsidRDefault="000813D0" w:rsidP="000813D0">
      <w:pPr>
        <w:ind w:left="4253"/>
        <w:rPr>
          <w:sz w:val="28"/>
          <w:szCs w:val="28"/>
        </w:rPr>
      </w:pPr>
    </w:p>
    <w:p w:rsidR="00321E3C" w:rsidRPr="0069796C" w:rsidRDefault="00321E3C" w:rsidP="000813D0">
      <w:pPr>
        <w:ind w:left="5040"/>
        <w:rPr>
          <w:sz w:val="28"/>
          <w:szCs w:val="28"/>
        </w:rPr>
      </w:pPr>
    </w:p>
    <w:p w:rsidR="000813D0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Преподаватель</w:t>
      </w:r>
      <w:r w:rsidR="000813D0" w:rsidRPr="0069796C">
        <w:rPr>
          <w:sz w:val="28"/>
          <w:szCs w:val="28"/>
        </w:rPr>
        <w:t>: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доцент</w:t>
      </w:r>
    </w:p>
    <w:p w:rsidR="000813D0" w:rsidRPr="0069796C" w:rsidRDefault="006D27BB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С.Ю. Завозкин</w:t>
      </w:r>
    </w:p>
    <w:p w:rsidR="000813D0" w:rsidRPr="0069796C" w:rsidRDefault="000813D0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_____________________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Работа защищена: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“____”_______________20</w:t>
      </w:r>
      <w:r w:rsidR="00EB4978" w:rsidRPr="0069796C">
        <w:rPr>
          <w:sz w:val="28"/>
          <w:szCs w:val="28"/>
        </w:rPr>
        <w:t>2</w:t>
      </w:r>
      <w:r w:rsidRPr="0069796C">
        <w:rPr>
          <w:sz w:val="28"/>
          <w:szCs w:val="28"/>
        </w:rPr>
        <w:t>_г.</w:t>
      </w:r>
    </w:p>
    <w:p w:rsidR="00C31225" w:rsidRPr="0069796C" w:rsidRDefault="00C31225" w:rsidP="000813D0">
      <w:pPr>
        <w:ind w:left="5040"/>
        <w:rPr>
          <w:sz w:val="28"/>
          <w:szCs w:val="28"/>
        </w:rPr>
      </w:pPr>
    </w:p>
    <w:p w:rsidR="00C31225" w:rsidRPr="0069796C" w:rsidRDefault="00C31225" w:rsidP="000813D0">
      <w:pPr>
        <w:ind w:left="5040"/>
        <w:rPr>
          <w:sz w:val="28"/>
          <w:szCs w:val="28"/>
        </w:rPr>
      </w:pPr>
      <w:r w:rsidRPr="0069796C">
        <w:rPr>
          <w:sz w:val="28"/>
          <w:szCs w:val="28"/>
        </w:rPr>
        <w:t>с оценкой _____________</w:t>
      </w:r>
    </w:p>
    <w:p w:rsidR="000813D0" w:rsidRPr="0069796C" w:rsidRDefault="000813D0" w:rsidP="000813D0">
      <w:pPr>
        <w:rPr>
          <w:sz w:val="28"/>
          <w:szCs w:val="28"/>
        </w:rPr>
      </w:pPr>
    </w:p>
    <w:p w:rsidR="000813D0" w:rsidRPr="0069796C" w:rsidRDefault="000813D0" w:rsidP="000813D0">
      <w:pPr>
        <w:spacing w:before="120"/>
        <w:jc w:val="center"/>
        <w:rPr>
          <w:sz w:val="28"/>
          <w:szCs w:val="28"/>
        </w:rPr>
      </w:pPr>
    </w:p>
    <w:p w:rsidR="00C31225" w:rsidRPr="0069796C" w:rsidRDefault="00C31225" w:rsidP="000813D0">
      <w:pPr>
        <w:spacing w:before="120"/>
        <w:jc w:val="center"/>
        <w:rPr>
          <w:sz w:val="28"/>
          <w:szCs w:val="28"/>
        </w:rPr>
      </w:pPr>
    </w:p>
    <w:p w:rsidR="00C81B7C" w:rsidRPr="0069796C" w:rsidRDefault="000813D0" w:rsidP="00A03D52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t>Кемерово 20</w:t>
      </w:r>
      <w:r w:rsidR="00EB4978" w:rsidRPr="0069796C">
        <w:rPr>
          <w:sz w:val="28"/>
          <w:szCs w:val="28"/>
        </w:rPr>
        <w:t>2</w:t>
      </w:r>
      <w:r w:rsidR="00C31225" w:rsidRPr="0069796C">
        <w:rPr>
          <w:sz w:val="28"/>
          <w:szCs w:val="28"/>
        </w:rPr>
        <w:t>_</w:t>
      </w:r>
    </w:p>
    <w:p w:rsidR="00C81B7C" w:rsidRPr="0069796C" w:rsidRDefault="00C81B7C" w:rsidP="00C81B7C">
      <w:pPr>
        <w:spacing w:before="120"/>
        <w:jc w:val="center"/>
        <w:rPr>
          <w:sz w:val="28"/>
          <w:szCs w:val="28"/>
        </w:rPr>
      </w:pPr>
      <w:r w:rsidRPr="0069796C">
        <w:rPr>
          <w:sz w:val="28"/>
          <w:szCs w:val="28"/>
        </w:rPr>
        <w:br w:type="page"/>
      </w:r>
      <w:r w:rsidRPr="0069796C">
        <w:rPr>
          <w:sz w:val="28"/>
          <w:szCs w:val="28"/>
        </w:rPr>
        <w:lastRenderedPageBreak/>
        <w:t>СОДЕРЖАНИЕ</w:t>
      </w:r>
    </w:p>
    <w:p w:rsidR="00C96760" w:rsidRDefault="00DD666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9796C">
        <w:fldChar w:fldCharType="begin"/>
      </w:r>
      <w:r w:rsidR="00C81B7C" w:rsidRPr="0069796C">
        <w:instrText xml:space="preserve"> TOC \o "1-3" \h \z \u </w:instrText>
      </w:r>
      <w:r w:rsidRPr="0069796C">
        <w:fldChar w:fldCharType="separate"/>
      </w:r>
      <w:hyperlink w:anchor="_Toc86597544" w:history="1">
        <w:r w:rsidR="00C96760" w:rsidRPr="003E4981">
          <w:rPr>
            <w:rStyle w:val="a3"/>
            <w:noProof/>
          </w:rPr>
          <w:t>1. Постановка задач</w:t>
        </w:r>
        <w:r w:rsidR="00C96760">
          <w:rPr>
            <w:noProof/>
            <w:webHidden/>
          </w:rPr>
          <w:tab/>
        </w:r>
        <w:r w:rsidR="00C96760">
          <w:rPr>
            <w:noProof/>
            <w:webHidden/>
          </w:rPr>
          <w:fldChar w:fldCharType="begin"/>
        </w:r>
        <w:r w:rsidR="00C96760">
          <w:rPr>
            <w:noProof/>
            <w:webHidden/>
          </w:rPr>
          <w:instrText xml:space="preserve"> PAGEREF _Toc86597544 \h </w:instrText>
        </w:r>
        <w:r w:rsidR="00C96760">
          <w:rPr>
            <w:noProof/>
            <w:webHidden/>
          </w:rPr>
        </w:r>
        <w:r w:rsidR="00C96760">
          <w:rPr>
            <w:noProof/>
            <w:webHidden/>
          </w:rPr>
          <w:fldChar w:fldCharType="separate"/>
        </w:r>
        <w:r w:rsidR="00C96760">
          <w:rPr>
            <w:noProof/>
            <w:webHidden/>
          </w:rPr>
          <w:t>2</w:t>
        </w:r>
        <w:r w:rsidR="00C96760">
          <w:rPr>
            <w:noProof/>
            <w:webHidden/>
          </w:rPr>
          <w:fldChar w:fldCharType="end"/>
        </w:r>
      </w:hyperlink>
    </w:p>
    <w:p w:rsidR="00C96760" w:rsidRDefault="00C967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6597545" w:history="1">
        <w:r w:rsidRPr="003E4981">
          <w:rPr>
            <w:rStyle w:val="a3"/>
            <w:noProof/>
          </w:rPr>
          <w:t>2. Реализация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6760" w:rsidRDefault="00C9676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6597546" w:history="1">
        <w:r w:rsidRPr="003E4981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3D52" w:rsidRPr="0069796C" w:rsidRDefault="00DD6664" w:rsidP="00C81B7C">
      <w:pPr>
        <w:spacing w:before="120"/>
        <w:jc w:val="center"/>
      </w:pPr>
      <w:r w:rsidRPr="0069796C">
        <w:fldChar w:fldCharType="end"/>
      </w:r>
    </w:p>
    <w:p w:rsidR="00C31225" w:rsidRPr="0069796C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1" w:name="_Toc86597544"/>
      <w:r w:rsidRPr="0069796C">
        <w:rPr>
          <w:rFonts w:ascii="Times New Roman" w:hAnsi="Times New Roman" w:cs="Times New Roman"/>
        </w:rPr>
        <w:t>1. Постановка задач</w:t>
      </w:r>
      <w:bookmarkEnd w:id="1"/>
    </w:p>
    <w:p w:rsidR="00732BE8" w:rsidRDefault="00732BE8" w:rsidP="00732BE8">
      <w:pPr>
        <w:pStyle w:val="ae"/>
        <w:numPr>
          <w:ilvl w:val="0"/>
          <w:numId w:val="4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особенностями работы библиотеки GSON</w:t>
      </w:r>
    </w:p>
    <w:p w:rsidR="00732BE8" w:rsidRDefault="00732BE8" w:rsidP="00732BE8">
      <w:pPr>
        <w:pStyle w:val="ae"/>
        <w:numPr>
          <w:ilvl w:val="0"/>
          <w:numId w:val="46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процессом динамического обновления данных в RecyclerView.</w:t>
      </w:r>
    </w:p>
    <w:p w:rsidR="00C81B7C" w:rsidRPr="0069796C" w:rsidRDefault="00C81B7C" w:rsidP="00C31225">
      <w:pPr>
        <w:rPr>
          <w:sz w:val="28"/>
          <w:szCs w:val="28"/>
        </w:rPr>
      </w:pPr>
    </w:p>
    <w:p w:rsidR="00D060BF" w:rsidRPr="0069796C" w:rsidRDefault="00D060BF">
      <w:pPr>
        <w:rPr>
          <w:b/>
          <w:bCs/>
          <w:kern w:val="32"/>
          <w:sz w:val="32"/>
          <w:szCs w:val="32"/>
        </w:rPr>
      </w:pPr>
      <w:r w:rsidRPr="0069796C">
        <w:br w:type="page"/>
      </w: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86597545"/>
      <w:r w:rsidRPr="0069796C">
        <w:rPr>
          <w:rFonts w:ascii="Times New Roman" w:hAnsi="Times New Roman" w:cs="Times New Roman"/>
        </w:rPr>
        <w:lastRenderedPageBreak/>
        <w:t xml:space="preserve">2. </w:t>
      </w:r>
      <w:r w:rsidR="00D060BF" w:rsidRPr="0069796C">
        <w:rPr>
          <w:rFonts w:ascii="Times New Roman" w:hAnsi="Times New Roman" w:cs="Times New Roman"/>
        </w:rPr>
        <w:t>Реализация задач</w:t>
      </w:r>
      <w:bookmarkEnd w:id="2"/>
    </w:p>
    <w:p w:rsidR="0069796C" w:rsidRPr="0069796C" w:rsidRDefault="0069796C" w:rsidP="0069796C">
      <w:pPr>
        <w:jc w:val="center"/>
        <w:rPr>
          <w:b/>
          <w:sz w:val="32"/>
        </w:rPr>
      </w:pPr>
      <w:r w:rsidRPr="002A0BCD">
        <w:rPr>
          <w:b/>
          <w:sz w:val="32"/>
        </w:rPr>
        <w:t xml:space="preserve">1 </w:t>
      </w:r>
      <w:r w:rsidRPr="0069796C">
        <w:rPr>
          <w:b/>
          <w:sz w:val="32"/>
        </w:rPr>
        <w:t>Задание</w:t>
      </w:r>
    </w:p>
    <w:p w:rsidR="002A0BCD" w:rsidRDefault="00732BE8" w:rsidP="00E3475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приложение, содержащее в себе динамически наполняемый RecyclerView данными, полученными из Интернета с использованием библиотеки GSON;</w:t>
      </w:r>
    </w:p>
    <w:p w:rsidR="00732BE8" w:rsidRDefault="00732BE8" w:rsidP="00E34758">
      <w:pPr>
        <w:rPr>
          <w:sz w:val="28"/>
        </w:rPr>
      </w:pPr>
    </w:p>
    <w:p w:rsidR="002A0BCD" w:rsidRPr="00732BE8" w:rsidRDefault="002A0BCD" w:rsidP="00E34758">
      <w:pPr>
        <w:rPr>
          <w:sz w:val="28"/>
        </w:rPr>
      </w:pPr>
    </w:p>
    <w:p w:rsidR="00E34758" w:rsidRPr="002A0BCD" w:rsidRDefault="00E34758" w:rsidP="00E34758">
      <w:pPr>
        <w:rPr>
          <w:sz w:val="28"/>
        </w:rPr>
      </w:pPr>
    </w:p>
    <w:p w:rsidR="00E34758" w:rsidRPr="00E34758" w:rsidRDefault="00E34758" w:rsidP="00E34758">
      <w:pPr>
        <w:pStyle w:val="af"/>
        <w:numPr>
          <w:ilvl w:val="0"/>
          <w:numId w:val="42"/>
        </w:numPr>
        <w:rPr>
          <w:sz w:val="28"/>
          <w:lang w:val="en-US"/>
        </w:rPr>
      </w:pPr>
      <w:r>
        <w:rPr>
          <w:sz w:val="28"/>
        </w:rPr>
        <w:t>Добавлен</w:t>
      </w:r>
      <w:r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E34758">
        <w:rPr>
          <w:sz w:val="28"/>
          <w:lang w:val="en-US"/>
        </w:rPr>
        <w:t xml:space="preserve"> </w:t>
      </w:r>
      <w:r>
        <w:rPr>
          <w:sz w:val="28"/>
          <w:lang w:val="en-US"/>
        </w:rPr>
        <w:t>Activity_main.xml</w:t>
      </w:r>
      <w:r w:rsidRPr="00E34758">
        <w:rPr>
          <w:sz w:val="28"/>
          <w:lang w:val="en-US"/>
        </w:rPr>
        <w:t xml:space="preserve"> </w:t>
      </w:r>
      <w:r>
        <w:rPr>
          <w:sz w:val="28"/>
        </w:rPr>
        <w:t>объект</w:t>
      </w:r>
      <w:r w:rsidRPr="00E34758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recyclerView </w:t>
      </w:r>
      <w:r>
        <w:rPr>
          <w:sz w:val="28"/>
        </w:rPr>
        <w:t>с</w:t>
      </w:r>
      <w:r w:rsidRPr="00E34758">
        <w:rPr>
          <w:sz w:val="28"/>
          <w:lang w:val="en-US"/>
        </w:rPr>
        <w:t xml:space="preserve"> </w:t>
      </w:r>
      <w:r>
        <w:rPr>
          <w:sz w:val="28"/>
          <w:lang w:val="en-US"/>
        </w:rPr>
        <w:t>id “rView”</w:t>
      </w:r>
    </w:p>
    <w:p w:rsidR="00732BE8" w:rsidRPr="00732BE8" w:rsidRDefault="00732BE8" w:rsidP="00732BE8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732BE8">
        <w:rPr>
          <w:color w:val="E8BF6A"/>
          <w:lang w:val="en-US"/>
        </w:rPr>
        <w:t>&lt;?</w:t>
      </w:r>
      <w:r w:rsidRPr="00732BE8">
        <w:rPr>
          <w:color w:val="BABABA"/>
          <w:lang w:val="en-US"/>
        </w:rPr>
        <w:t>xml version</w:t>
      </w:r>
      <w:r w:rsidRPr="00732BE8">
        <w:rPr>
          <w:color w:val="6A8759"/>
          <w:lang w:val="en-US"/>
        </w:rPr>
        <w:t xml:space="preserve">="1.0" </w:t>
      </w:r>
      <w:r w:rsidRPr="00732BE8">
        <w:rPr>
          <w:color w:val="BABABA"/>
          <w:lang w:val="en-US"/>
        </w:rPr>
        <w:t>encoding</w:t>
      </w:r>
      <w:r w:rsidRPr="00732BE8">
        <w:rPr>
          <w:color w:val="6A8759"/>
          <w:lang w:val="en-US"/>
        </w:rPr>
        <w:t>="utf-8"</w:t>
      </w:r>
      <w:r w:rsidRPr="00732BE8">
        <w:rPr>
          <w:color w:val="E8BF6A"/>
          <w:lang w:val="en-US"/>
        </w:rPr>
        <w:t>?&gt;</w:t>
      </w:r>
      <w:r w:rsidRPr="00732BE8">
        <w:rPr>
          <w:color w:val="E8BF6A"/>
          <w:lang w:val="en-US"/>
        </w:rPr>
        <w:br/>
        <w:t xml:space="preserve">&lt;LinearLayout </w:t>
      </w:r>
      <w:r w:rsidRPr="00732BE8">
        <w:rPr>
          <w:color w:val="BABABA"/>
          <w:lang w:val="en-US"/>
        </w:rPr>
        <w:t>xmlns:</w:t>
      </w:r>
      <w:r w:rsidRPr="00732BE8">
        <w:rPr>
          <w:color w:val="9876AA"/>
          <w:lang w:val="en-US"/>
        </w:rPr>
        <w:t>android</w:t>
      </w:r>
      <w:r w:rsidRPr="00732BE8">
        <w:rPr>
          <w:color w:val="6A8759"/>
          <w:lang w:val="en-US"/>
        </w:rPr>
        <w:t>="http://schemas.android.com/apk/res/android"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BABABA"/>
          <w:lang w:val="en-US"/>
        </w:rPr>
        <w:t>xmlns:</w:t>
      </w:r>
      <w:r w:rsidRPr="00732BE8">
        <w:rPr>
          <w:color w:val="9876AA"/>
          <w:lang w:val="en-US"/>
        </w:rPr>
        <w:t>app</w:t>
      </w:r>
      <w:r w:rsidRPr="00732BE8">
        <w:rPr>
          <w:color w:val="6A8759"/>
          <w:lang w:val="en-US"/>
        </w:rPr>
        <w:t>="http://schemas.android.com/apk/res-auto"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BABABA"/>
          <w:lang w:val="en-US"/>
        </w:rPr>
        <w:t>xmlns:</w:t>
      </w:r>
      <w:r w:rsidRPr="00732BE8">
        <w:rPr>
          <w:color w:val="9876AA"/>
          <w:lang w:val="en-US"/>
        </w:rPr>
        <w:t>tools</w:t>
      </w:r>
      <w:r w:rsidRPr="00732BE8">
        <w:rPr>
          <w:color w:val="6A8759"/>
          <w:lang w:val="en-US"/>
        </w:rPr>
        <w:t>="http://schemas.android.com/tools"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:orientation</w:t>
      </w:r>
      <w:r w:rsidRPr="00732BE8">
        <w:rPr>
          <w:color w:val="6A8759"/>
          <w:lang w:val="en-US"/>
        </w:rPr>
        <w:t>="vertical"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:layout_width</w:t>
      </w:r>
      <w:r w:rsidRPr="00732BE8">
        <w:rPr>
          <w:color w:val="6A8759"/>
          <w:lang w:val="en-US"/>
        </w:rPr>
        <w:t>="match_parent"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:layout_height</w:t>
      </w:r>
      <w:r w:rsidRPr="00732BE8">
        <w:rPr>
          <w:color w:val="6A8759"/>
          <w:lang w:val="en-US"/>
        </w:rPr>
        <w:t>="match_parent"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9876AA"/>
          <w:lang w:val="en-US"/>
        </w:rPr>
        <w:t>tools</w:t>
      </w:r>
      <w:r w:rsidRPr="00732BE8">
        <w:rPr>
          <w:color w:val="BABABA"/>
          <w:lang w:val="en-US"/>
        </w:rPr>
        <w:t>:context</w:t>
      </w:r>
      <w:r w:rsidRPr="00732BE8">
        <w:rPr>
          <w:color w:val="6A8759"/>
          <w:lang w:val="en-US"/>
        </w:rPr>
        <w:t>=".MainActivity"</w:t>
      </w:r>
      <w:r w:rsidRPr="00732BE8">
        <w:rPr>
          <w:color w:val="E8BF6A"/>
          <w:lang w:val="en-US"/>
        </w:rPr>
        <w:t>&gt;</w:t>
      </w:r>
      <w:r w:rsidRPr="00732BE8">
        <w:rPr>
          <w:color w:val="E8BF6A"/>
          <w:lang w:val="en-US"/>
        </w:rPr>
        <w:br/>
      </w:r>
      <w:r w:rsidRPr="00732BE8">
        <w:rPr>
          <w:color w:val="E8BF6A"/>
          <w:lang w:val="en-US"/>
        </w:rPr>
        <w:br/>
        <w:t xml:space="preserve">    &lt;androidx.recyclerview.widget.RecyclerView</w:t>
      </w:r>
      <w:r w:rsidRPr="00732BE8">
        <w:rPr>
          <w:color w:val="E8BF6A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:id</w:t>
      </w:r>
      <w:r w:rsidRPr="00732BE8">
        <w:rPr>
          <w:color w:val="6A8759"/>
          <w:lang w:val="en-US"/>
        </w:rPr>
        <w:t>="@+id/rView"</w:t>
      </w:r>
      <w:r w:rsidRPr="00732BE8">
        <w:rPr>
          <w:color w:val="6A8759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:layout_width</w:t>
      </w:r>
      <w:r w:rsidRPr="00732BE8">
        <w:rPr>
          <w:color w:val="6A8759"/>
          <w:lang w:val="en-US"/>
        </w:rPr>
        <w:t>="match_parent"</w:t>
      </w:r>
      <w:r w:rsidRPr="00732BE8">
        <w:rPr>
          <w:color w:val="6A8759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:layout_height</w:t>
      </w:r>
      <w:r w:rsidRPr="00732BE8">
        <w:rPr>
          <w:color w:val="6A8759"/>
          <w:lang w:val="en-US"/>
        </w:rPr>
        <w:t xml:space="preserve">="wrap_content" </w:t>
      </w:r>
      <w:r w:rsidRPr="00732BE8">
        <w:rPr>
          <w:color w:val="E8BF6A"/>
          <w:lang w:val="en-US"/>
        </w:rPr>
        <w:t>/&gt;</w:t>
      </w:r>
      <w:r w:rsidRPr="00732BE8">
        <w:rPr>
          <w:color w:val="E8BF6A"/>
          <w:lang w:val="en-US"/>
        </w:rPr>
        <w:br/>
        <w:t>&lt;/LinearLayout&gt;</w:t>
      </w:r>
    </w:p>
    <w:p w:rsidR="00E34758" w:rsidRPr="00E34758" w:rsidRDefault="00E34758" w:rsidP="00E34758">
      <w:pPr>
        <w:jc w:val="center"/>
      </w:pPr>
      <w:r>
        <w:rPr>
          <w:sz w:val="28"/>
        </w:rPr>
        <w:t xml:space="preserve">Код </w:t>
      </w:r>
      <w:r>
        <w:rPr>
          <w:sz w:val="28"/>
          <w:lang w:val="en-US"/>
        </w:rPr>
        <w:t>Activity_main.xml</w:t>
      </w:r>
    </w:p>
    <w:p w:rsidR="00E34758" w:rsidRPr="00E34758" w:rsidRDefault="00E34758" w:rsidP="00E34758"/>
    <w:p w:rsidR="00E34758" w:rsidRPr="00E34758" w:rsidRDefault="00E34758" w:rsidP="00E34758"/>
    <w:p w:rsidR="00E34758" w:rsidRDefault="00E34758" w:rsidP="00E34758">
      <w:pPr>
        <w:pStyle w:val="af"/>
        <w:numPr>
          <w:ilvl w:val="0"/>
          <w:numId w:val="42"/>
        </w:numPr>
      </w:pPr>
      <w:r>
        <w:t xml:space="preserve">Создана новая схема компановки для объектов </w:t>
      </w:r>
      <w:r>
        <w:rPr>
          <w:lang w:val="en-US"/>
        </w:rPr>
        <w:t>recyclerView</w:t>
      </w:r>
      <w:r w:rsidRPr="00E34758">
        <w:t xml:space="preserve"> </w:t>
      </w:r>
    </w:p>
    <w:p w:rsidR="00732BE8" w:rsidRPr="00732BE8" w:rsidRDefault="00732BE8" w:rsidP="00732BE8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732BE8">
        <w:rPr>
          <w:color w:val="E8BF6A"/>
          <w:lang w:val="en-US"/>
        </w:rPr>
        <w:t>&lt;?</w:t>
      </w:r>
      <w:r w:rsidRPr="00732BE8">
        <w:rPr>
          <w:color w:val="BABABA"/>
          <w:lang w:val="en-US"/>
        </w:rPr>
        <w:t>xml version</w:t>
      </w:r>
      <w:r w:rsidRPr="00732BE8">
        <w:rPr>
          <w:color w:val="6A8759"/>
          <w:lang w:val="en-US"/>
        </w:rPr>
        <w:t xml:space="preserve">="1.0" </w:t>
      </w:r>
      <w:r w:rsidRPr="00732BE8">
        <w:rPr>
          <w:color w:val="BABABA"/>
          <w:lang w:val="en-US"/>
        </w:rPr>
        <w:t>encoding</w:t>
      </w:r>
      <w:r w:rsidRPr="00732BE8">
        <w:rPr>
          <w:color w:val="6A8759"/>
          <w:lang w:val="en-US"/>
        </w:rPr>
        <w:t>="utf-8"</w:t>
      </w:r>
      <w:r w:rsidRPr="00732BE8">
        <w:rPr>
          <w:color w:val="E8BF6A"/>
          <w:lang w:val="en-US"/>
        </w:rPr>
        <w:t>?&gt;</w:t>
      </w:r>
      <w:r w:rsidRPr="00732BE8">
        <w:rPr>
          <w:color w:val="E8BF6A"/>
          <w:lang w:val="en-US"/>
        </w:rPr>
        <w:br/>
        <w:t xml:space="preserve">&lt;LinearLayout </w:t>
      </w:r>
      <w:r w:rsidRPr="00732BE8">
        <w:rPr>
          <w:color w:val="BABABA"/>
          <w:lang w:val="en-US"/>
        </w:rPr>
        <w:t>xmlns:</w:t>
      </w:r>
      <w:r w:rsidRPr="00732BE8">
        <w:rPr>
          <w:color w:val="9876AA"/>
          <w:lang w:val="en-US"/>
        </w:rPr>
        <w:t>android</w:t>
      </w:r>
      <w:r w:rsidRPr="00732BE8">
        <w:rPr>
          <w:color w:val="6A8759"/>
          <w:lang w:val="en-US"/>
        </w:rPr>
        <w:t>="http://schemas.android.com/apk/res/android"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BABABA"/>
          <w:lang w:val="en-US"/>
        </w:rPr>
        <w:t>xmlns:</w:t>
      </w:r>
      <w:r w:rsidRPr="00732BE8">
        <w:rPr>
          <w:color w:val="9876AA"/>
          <w:lang w:val="en-US"/>
        </w:rPr>
        <w:t>app</w:t>
      </w:r>
      <w:r w:rsidRPr="00732BE8">
        <w:rPr>
          <w:color w:val="6A8759"/>
          <w:lang w:val="en-US"/>
        </w:rPr>
        <w:t>="http://schemas.android.com/apk/res-auto"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BABABA"/>
          <w:lang w:val="en-US"/>
        </w:rPr>
        <w:t>xmlns:</w:t>
      </w:r>
      <w:r w:rsidRPr="00732BE8">
        <w:rPr>
          <w:color w:val="9876AA"/>
          <w:lang w:val="en-US"/>
        </w:rPr>
        <w:t>tools</w:t>
      </w:r>
      <w:r w:rsidRPr="00732BE8">
        <w:rPr>
          <w:color w:val="6A8759"/>
          <w:lang w:val="en-US"/>
        </w:rPr>
        <w:t>="http://schemas.android.com/tools"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:id</w:t>
      </w:r>
      <w:r w:rsidRPr="00732BE8">
        <w:rPr>
          <w:color w:val="6A8759"/>
          <w:lang w:val="en-US"/>
        </w:rPr>
        <w:t>="@+id/rview_item"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:layout_width</w:t>
      </w:r>
      <w:r w:rsidRPr="00732BE8">
        <w:rPr>
          <w:color w:val="6A8759"/>
          <w:lang w:val="en-US"/>
        </w:rPr>
        <w:t>="200dp"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:layout_height</w:t>
      </w:r>
      <w:r w:rsidRPr="00732BE8">
        <w:rPr>
          <w:color w:val="6A8759"/>
          <w:lang w:val="en-US"/>
        </w:rPr>
        <w:t>="200dp"</w:t>
      </w:r>
      <w:r w:rsidRPr="00732BE8">
        <w:rPr>
          <w:color w:val="E8BF6A"/>
          <w:lang w:val="en-US"/>
        </w:rPr>
        <w:t>&gt;</w:t>
      </w:r>
      <w:r w:rsidRPr="00732BE8">
        <w:rPr>
          <w:color w:val="E8BF6A"/>
          <w:lang w:val="en-US"/>
        </w:rPr>
        <w:br/>
      </w:r>
      <w:r w:rsidRPr="00732BE8">
        <w:rPr>
          <w:color w:val="E8BF6A"/>
          <w:lang w:val="en-US"/>
        </w:rPr>
        <w:br/>
        <w:t xml:space="preserve">    &lt;ImageView</w:t>
      </w:r>
      <w:r w:rsidRPr="00732BE8">
        <w:rPr>
          <w:color w:val="E8BF6A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:id</w:t>
      </w:r>
      <w:r w:rsidRPr="00732BE8">
        <w:rPr>
          <w:color w:val="6A8759"/>
          <w:lang w:val="en-US"/>
        </w:rPr>
        <w:t>="@+id/imageView"</w:t>
      </w:r>
      <w:r w:rsidRPr="00732BE8">
        <w:rPr>
          <w:color w:val="6A8759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:layout_width</w:t>
      </w:r>
      <w:r w:rsidRPr="00732BE8">
        <w:rPr>
          <w:color w:val="6A8759"/>
          <w:lang w:val="en-US"/>
        </w:rPr>
        <w:t>="150dp"</w:t>
      </w:r>
      <w:r w:rsidRPr="00732BE8">
        <w:rPr>
          <w:color w:val="6A8759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:layout_height</w:t>
      </w:r>
      <w:r w:rsidRPr="00732BE8">
        <w:rPr>
          <w:color w:val="6A8759"/>
          <w:lang w:val="en-US"/>
        </w:rPr>
        <w:t>="150dp"</w:t>
      </w:r>
      <w:r w:rsidRPr="00732BE8">
        <w:rPr>
          <w:color w:val="6A8759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:layout_marginLeft</w:t>
      </w:r>
      <w:r w:rsidRPr="00732BE8">
        <w:rPr>
          <w:color w:val="6A8759"/>
          <w:lang w:val="en-US"/>
        </w:rPr>
        <w:t>="25dp"</w:t>
      </w:r>
      <w:r w:rsidRPr="00732BE8">
        <w:rPr>
          <w:color w:val="6A8759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android</w:t>
      </w:r>
      <w:r w:rsidRPr="00732BE8">
        <w:rPr>
          <w:color w:val="BABABA"/>
          <w:lang w:val="en-US"/>
        </w:rPr>
        <w:t>:layout_marginRight</w:t>
      </w:r>
      <w:r w:rsidRPr="00732BE8">
        <w:rPr>
          <w:color w:val="6A8759"/>
          <w:lang w:val="en-US"/>
        </w:rPr>
        <w:t>="25dp"</w:t>
      </w:r>
      <w:r w:rsidRPr="00732BE8">
        <w:rPr>
          <w:color w:val="6A8759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app</w:t>
      </w:r>
      <w:r w:rsidRPr="00732BE8">
        <w:rPr>
          <w:color w:val="BABABA"/>
          <w:lang w:val="en-US"/>
        </w:rPr>
        <w:t>:layout_constraintStart_toStartOf</w:t>
      </w:r>
      <w:r w:rsidRPr="00732BE8">
        <w:rPr>
          <w:color w:val="6A8759"/>
          <w:lang w:val="en-US"/>
        </w:rPr>
        <w:t>="parent"</w:t>
      </w:r>
      <w:r w:rsidRPr="00732BE8">
        <w:rPr>
          <w:color w:val="6A8759"/>
          <w:lang w:val="en-US"/>
        </w:rPr>
        <w:br/>
        <w:t xml:space="preserve">        </w:t>
      </w:r>
      <w:r w:rsidRPr="00732BE8">
        <w:rPr>
          <w:color w:val="9876AA"/>
          <w:lang w:val="en-US"/>
        </w:rPr>
        <w:t>app</w:t>
      </w:r>
      <w:r w:rsidRPr="00732BE8">
        <w:rPr>
          <w:color w:val="BABABA"/>
          <w:lang w:val="en-US"/>
        </w:rPr>
        <w:t>:layout_constraintTop_toTopOf</w:t>
      </w:r>
      <w:r w:rsidRPr="00732BE8">
        <w:rPr>
          <w:color w:val="6A8759"/>
          <w:lang w:val="en-US"/>
        </w:rPr>
        <w:t xml:space="preserve">="parent" </w:t>
      </w:r>
      <w:r w:rsidRPr="00732BE8">
        <w:rPr>
          <w:color w:val="E8BF6A"/>
          <w:lang w:val="en-US"/>
        </w:rPr>
        <w:t>/&gt;</w:t>
      </w:r>
      <w:r w:rsidRPr="00732BE8">
        <w:rPr>
          <w:color w:val="E8BF6A"/>
          <w:lang w:val="en-US"/>
        </w:rPr>
        <w:br/>
        <w:t>&lt;/LinearLayout&gt;</w:t>
      </w:r>
    </w:p>
    <w:p w:rsidR="00E34758" w:rsidRDefault="00E34758" w:rsidP="00E34758">
      <w:pPr>
        <w:pStyle w:val="af"/>
        <w:jc w:val="center"/>
      </w:pPr>
      <w:r>
        <w:t>Код</w:t>
      </w:r>
      <w:r>
        <w:rPr>
          <w:lang w:val="en-US"/>
        </w:rPr>
        <w:t xml:space="preserve"> rview_item.xml</w:t>
      </w:r>
    </w:p>
    <w:p w:rsidR="00E34758" w:rsidRDefault="00E34758" w:rsidP="00E34758">
      <w:pPr>
        <w:pStyle w:val="af"/>
      </w:pPr>
    </w:p>
    <w:p w:rsidR="00E34758" w:rsidRPr="002A0BCD" w:rsidRDefault="002A0BCD" w:rsidP="00E34758">
      <w:pPr>
        <w:pStyle w:val="af"/>
        <w:numPr>
          <w:ilvl w:val="0"/>
          <w:numId w:val="42"/>
        </w:numPr>
      </w:pPr>
      <w:r>
        <w:t>Реализованы</w:t>
      </w:r>
      <w:r w:rsidRPr="002A0BCD">
        <w:t>:</w:t>
      </w:r>
      <w:r>
        <w:t xml:space="preserve"> класс Адаптер, наполнение </w:t>
      </w:r>
      <w:r>
        <w:rPr>
          <w:lang w:val="en-US"/>
        </w:rPr>
        <w:t>recyclerView</w:t>
      </w:r>
      <w:r w:rsidRPr="002A0BCD">
        <w:t xml:space="preserve"> объектами, </w:t>
      </w:r>
      <w:r w:rsidR="00732BE8">
        <w:t>копирование ссылки в буфер обмена и её вывод в логи при нажатии на элемент списка фото.</w:t>
      </w:r>
    </w:p>
    <w:p w:rsidR="00732BE8" w:rsidRPr="00732BE8" w:rsidRDefault="00732BE8" w:rsidP="00732BE8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732BE8">
        <w:rPr>
          <w:color w:val="CC7832"/>
          <w:lang w:val="en-US"/>
        </w:rPr>
        <w:t xml:space="preserve">package </w:t>
      </w:r>
      <w:r w:rsidRPr="00732BE8">
        <w:rPr>
          <w:color w:val="A9B7C6"/>
          <w:lang w:val="en-US"/>
        </w:rPr>
        <w:t>com.example.gson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android.content.ClipData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android.content.ClipboardManager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android.content.Context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android.graphics.BitmapFactory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androidx.appcompat.app.AppCompatActivity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lastRenderedPageBreak/>
        <w:t xml:space="preserve">import </w:t>
      </w:r>
      <w:r w:rsidRPr="00732BE8">
        <w:rPr>
          <w:color w:val="A9B7C6"/>
          <w:lang w:val="en-US"/>
        </w:rPr>
        <w:t>android.os.Bundle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android.os.StrictMode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android.view.LayoutInflater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android.view.View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android.view.ViewGroup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android.widget.ImageView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androidx.recyclerview.widget.GridLayoutManager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androidx.recyclerview.widget.RecyclerView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com.google.gson.Gson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com.google.gson.JsonArray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com.google.gson.JsonObject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okhttp3.*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timber.log.Timber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java.io.InputStream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java.lang.Exception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java.net.HttpURLConnection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import </w:t>
      </w:r>
      <w:r w:rsidRPr="00732BE8">
        <w:rPr>
          <w:color w:val="A9B7C6"/>
          <w:lang w:val="en-US"/>
        </w:rPr>
        <w:t>java.net.URL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class </w:t>
      </w:r>
      <w:r w:rsidRPr="00732BE8">
        <w:rPr>
          <w:color w:val="A9B7C6"/>
          <w:lang w:val="en-US"/>
        </w:rPr>
        <w:t>MainActivity : AppCompatActivity() {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9876AA"/>
          <w:lang w:val="en-US"/>
        </w:rPr>
        <w:t xml:space="preserve">url </w:t>
      </w:r>
      <w:r w:rsidRPr="00732BE8">
        <w:rPr>
          <w:color w:val="A9B7C6"/>
          <w:lang w:val="en-US"/>
        </w:rPr>
        <w:t xml:space="preserve">= </w:t>
      </w:r>
      <w:r w:rsidRPr="00732BE8">
        <w:rPr>
          <w:color w:val="6A8759"/>
          <w:lang w:val="en-US"/>
        </w:rPr>
        <w:t>"https://api.flickr.com/services/rest/?method=flickr.photos.search&amp;api_key=ff49fcd4d4a08aa6aafb6ea3de826464&amp;tags=cat&amp;format=json&amp;nojsoncallback=1"</w:t>
      </w:r>
      <w:r w:rsidRPr="00732BE8">
        <w:rPr>
          <w:color w:val="6A8759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override fun </w:t>
      </w:r>
      <w:r w:rsidRPr="00732BE8">
        <w:rPr>
          <w:color w:val="FFC66D"/>
          <w:lang w:val="en-US"/>
        </w:rPr>
        <w:t>onCreate</w:t>
      </w:r>
      <w:r w:rsidRPr="00732BE8">
        <w:rPr>
          <w:color w:val="A9B7C6"/>
          <w:lang w:val="en-US"/>
        </w:rPr>
        <w:t>(savedInstanceState: Bundle?) {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>super</w:t>
      </w:r>
      <w:r w:rsidRPr="00732BE8">
        <w:rPr>
          <w:color w:val="A9B7C6"/>
          <w:lang w:val="en-US"/>
        </w:rPr>
        <w:t>.onCreate(savedInstanceState)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policy = StrictMode.ThreadPolicy.Builder().permitAll().build()</w:t>
      </w:r>
      <w:r w:rsidRPr="00732BE8">
        <w:rPr>
          <w:color w:val="A9B7C6"/>
          <w:lang w:val="en-US"/>
        </w:rPr>
        <w:br/>
        <w:t xml:space="preserve">        StrictMode.setThreadPolicy(policy)</w:t>
      </w:r>
      <w:r w:rsidRPr="00732BE8">
        <w:rPr>
          <w:color w:val="A9B7C6"/>
          <w:lang w:val="en-US"/>
        </w:rPr>
        <w:br/>
        <w:t xml:space="preserve">        setContentView(R.layout.</w:t>
      </w:r>
      <w:r w:rsidRPr="00732BE8">
        <w:rPr>
          <w:i/>
          <w:iCs/>
          <w:color w:val="9876AA"/>
          <w:lang w:val="en-US"/>
        </w:rPr>
        <w:t>activity_main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recyclerView: RecyclerView = findViewById(R.id.</w:t>
      </w:r>
      <w:r w:rsidRPr="00732BE8">
        <w:rPr>
          <w:i/>
          <w:iCs/>
          <w:color w:val="9876AA"/>
          <w:lang w:val="en-US"/>
        </w:rPr>
        <w:t>rView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gridLayoutManager = GridLayoutManager(</w:t>
      </w:r>
      <w:r w:rsidRPr="00732BE8">
        <w:rPr>
          <w:color w:val="CC7832"/>
          <w:lang w:val="en-US"/>
        </w:rPr>
        <w:t>this,</w:t>
      </w:r>
      <w:r w:rsidRPr="00732BE8">
        <w:rPr>
          <w:color w:val="6897BB"/>
          <w:lang w:val="en-US"/>
        </w:rPr>
        <w:t>2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Timber.plant(Timber.DebugTree())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 xml:space="preserve">listPhoto = </w:t>
      </w:r>
      <w:r w:rsidRPr="00732BE8">
        <w:rPr>
          <w:i/>
          <w:iCs/>
          <w:color w:val="A9B7C6"/>
          <w:lang w:val="en-US"/>
        </w:rPr>
        <w:t>arrayListOf</w:t>
      </w:r>
      <w:r w:rsidRPr="00732BE8">
        <w:rPr>
          <w:color w:val="A9B7C6"/>
          <w:lang w:val="en-US"/>
        </w:rPr>
        <w:t>&lt;String&gt;()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Thread </w:t>
      </w:r>
      <w:r w:rsidRPr="00732BE8">
        <w:rPr>
          <w:b/>
          <w:bCs/>
          <w:color w:val="A9B7C6"/>
          <w:lang w:val="en-US"/>
        </w:rPr>
        <w:t>{</w:t>
      </w:r>
      <w:r w:rsidRPr="00732BE8">
        <w:rPr>
          <w:b/>
          <w:bCs/>
          <w:color w:val="A9B7C6"/>
          <w:lang w:val="en-US"/>
        </w:rPr>
        <w:br/>
        <w:t xml:space="preserve">    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connection = URL(</w:t>
      </w:r>
      <w:r w:rsidRPr="00732BE8">
        <w:rPr>
          <w:color w:val="9876AA"/>
          <w:lang w:val="en-US"/>
        </w:rPr>
        <w:t>url</w:t>
      </w:r>
      <w:r w:rsidRPr="00732BE8">
        <w:rPr>
          <w:color w:val="A9B7C6"/>
          <w:lang w:val="en-US"/>
        </w:rPr>
        <w:t xml:space="preserve">).openConnection() </w:t>
      </w:r>
      <w:r w:rsidRPr="00732BE8">
        <w:rPr>
          <w:color w:val="CC7832"/>
          <w:lang w:val="en-US"/>
        </w:rPr>
        <w:t xml:space="preserve">as </w:t>
      </w:r>
      <w:r w:rsidRPr="00732BE8">
        <w:rPr>
          <w:color w:val="A9B7C6"/>
          <w:lang w:val="en-US"/>
        </w:rPr>
        <w:t>HttpURLConnection</w:t>
      </w:r>
      <w:r w:rsidRPr="00732BE8">
        <w:rPr>
          <w:color w:val="A9B7C6"/>
          <w:lang w:val="en-US"/>
        </w:rPr>
        <w:br/>
        <w:t xml:space="preserve">            </w:t>
      </w:r>
      <w:r w:rsidRPr="00732BE8">
        <w:rPr>
          <w:color w:val="CC7832"/>
          <w:lang w:val="en-US"/>
        </w:rPr>
        <w:t xml:space="preserve">try </w:t>
      </w:r>
      <w:r w:rsidRPr="00732BE8">
        <w:rPr>
          <w:color w:val="A9B7C6"/>
          <w:lang w:val="en-US"/>
        </w:rPr>
        <w:t>{</w:t>
      </w:r>
      <w:r w:rsidRPr="00732BE8">
        <w:rPr>
          <w:color w:val="A9B7C6"/>
          <w:lang w:val="en-US"/>
        </w:rPr>
        <w:br/>
        <w:t xml:space="preserve">        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data = connection.</w:t>
      </w:r>
      <w:r w:rsidRPr="00732BE8">
        <w:rPr>
          <w:i/>
          <w:iCs/>
          <w:color w:val="9876AA"/>
          <w:lang w:val="en-US"/>
        </w:rPr>
        <w:t>inputStream</w:t>
      </w:r>
      <w:r w:rsidRPr="00732BE8">
        <w:rPr>
          <w:color w:val="A9B7C6"/>
          <w:lang w:val="en-US"/>
        </w:rPr>
        <w:t>.</w:t>
      </w:r>
      <w:r w:rsidRPr="00732BE8">
        <w:rPr>
          <w:i/>
          <w:iCs/>
          <w:color w:val="FFC66D"/>
          <w:lang w:val="en-US"/>
        </w:rPr>
        <w:t>bufferedReader</w:t>
      </w:r>
      <w:r w:rsidRPr="00732BE8">
        <w:rPr>
          <w:color w:val="A9B7C6"/>
          <w:lang w:val="en-US"/>
        </w:rPr>
        <w:t>().</w:t>
      </w:r>
      <w:r w:rsidRPr="00732BE8">
        <w:rPr>
          <w:i/>
          <w:iCs/>
          <w:color w:val="FFC66D"/>
          <w:lang w:val="en-US"/>
        </w:rPr>
        <w:t>readText</w:t>
      </w:r>
      <w:r w:rsidRPr="00732BE8">
        <w:rPr>
          <w:color w:val="A9B7C6"/>
          <w:lang w:val="en-US"/>
        </w:rPr>
        <w:t>()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wrapper: Wrapper = Gson().fromJson(data</w:t>
      </w:r>
      <w:r w:rsidRPr="00732BE8">
        <w:rPr>
          <w:color w:val="CC7832"/>
          <w:lang w:val="en-US"/>
        </w:rPr>
        <w:t xml:space="preserve">, </w:t>
      </w:r>
      <w:r w:rsidRPr="00732BE8">
        <w:rPr>
          <w:color w:val="A9B7C6"/>
          <w:lang w:val="en-US"/>
        </w:rPr>
        <w:t>Wrapper::</w:t>
      </w:r>
      <w:r w:rsidRPr="00732BE8">
        <w:rPr>
          <w:color w:val="CC7832"/>
          <w:lang w:val="en-US"/>
        </w:rPr>
        <w:t>class</w:t>
      </w:r>
      <w:r w:rsidRPr="00732BE8">
        <w:rPr>
          <w:color w:val="A9B7C6"/>
          <w:lang w:val="en-US"/>
        </w:rPr>
        <w:t>.</w:t>
      </w:r>
      <w:r w:rsidRPr="00732BE8">
        <w:rPr>
          <w:i/>
          <w:iCs/>
          <w:color w:val="9876AA"/>
          <w:lang w:val="en-US"/>
        </w:rPr>
        <w:t>java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  <w:t xml:space="preserve">        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page: PhotoPage = Gson().fromJson(wrapper.</w:t>
      </w:r>
      <w:r w:rsidRPr="00732BE8">
        <w:rPr>
          <w:color w:val="9876AA"/>
          <w:lang w:val="en-US"/>
        </w:rPr>
        <w:t>photos</w:t>
      </w:r>
      <w:r w:rsidRPr="00732BE8">
        <w:rPr>
          <w:color w:val="CC7832"/>
          <w:lang w:val="en-US"/>
        </w:rPr>
        <w:t xml:space="preserve">, </w:t>
      </w:r>
      <w:r w:rsidRPr="00732BE8">
        <w:rPr>
          <w:color w:val="A9B7C6"/>
          <w:lang w:val="en-US"/>
        </w:rPr>
        <w:t>PhotoPage::</w:t>
      </w:r>
      <w:r w:rsidRPr="00732BE8">
        <w:rPr>
          <w:color w:val="CC7832"/>
          <w:lang w:val="en-US"/>
        </w:rPr>
        <w:t>class</w:t>
      </w:r>
      <w:r w:rsidRPr="00732BE8">
        <w:rPr>
          <w:color w:val="A9B7C6"/>
          <w:lang w:val="en-US"/>
        </w:rPr>
        <w:t>.</w:t>
      </w:r>
      <w:r w:rsidRPr="00732BE8">
        <w:rPr>
          <w:i/>
          <w:iCs/>
          <w:color w:val="9876AA"/>
          <w:lang w:val="en-US"/>
        </w:rPr>
        <w:t>java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  <w:t xml:space="preserve">        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photo = Gson().fromJson(page.</w:t>
      </w:r>
      <w:r w:rsidRPr="00732BE8">
        <w:rPr>
          <w:color w:val="9876AA"/>
          <w:lang w:val="en-US"/>
        </w:rPr>
        <w:t>photo</w:t>
      </w:r>
      <w:r w:rsidRPr="00732BE8">
        <w:rPr>
          <w:color w:val="CC7832"/>
          <w:lang w:val="en-US"/>
        </w:rPr>
        <w:t xml:space="preserve">, </w:t>
      </w:r>
      <w:r w:rsidRPr="00732BE8">
        <w:rPr>
          <w:color w:val="A9B7C6"/>
          <w:lang w:val="en-US"/>
        </w:rPr>
        <w:t>Array&lt;Photo&gt;::</w:t>
      </w:r>
      <w:r w:rsidRPr="00732BE8">
        <w:rPr>
          <w:color w:val="CC7832"/>
          <w:lang w:val="en-US"/>
        </w:rPr>
        <w:t>class</w:t>
      </w:r>
      <w:r w:rsidRPr="00732BE8">
        <w:rPr>
          <w:color w:val="A9B7C6"/>
          <w:lang w:val="en-US"/>
        </w:rPr>
        <w:t>.</w:t>
      </w:r>
      <w:r w:rsidRPr="00732BE8">
        <w:rPr>
          <w:i/>
          <w:iCs/>
          <w:color w:val="9876AA"/>
          <w:lang w:val="en-US"/>
        </w:rPr>
        <w:t>java</w:t>
      </w:r>
      <w:r w:rsidRPr="00732BE8">
        <w:rPr>
          <w:color w:val="A9B7C6"/>
          <w:lang w:val="en-US"/>
        </w:rPr>
        <w:t>).</w:t>
      </w:r>
      <w:r w:rsidRPr="00732BE8">
        <w:rPr>
          <w:i/>
          <w:iCs/>
          <w:color w:val="FFC66D"/>
          <w:lang w:val="en-US"/>
        </w:rPr>
        <w:t>toList</w:t>
      </w:r>
      <w:r w:rsidRPr="00732BE8">
        <w:rPr>
          <w:color w:val="A9B7C6"/>
          <w:lang w:val="en-US"/>
        </w:rPr>
        <w:t>()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        </w:t>
      </w:r>
      <w:r w:rsidRPr="00732BE8">
        <w:rPr>
          <w:color w:val="CC7832"/>
          <w:lang w:val="en-US"/>
        </w:rPr>
        <w:t xml:space="preserve">for </w:t>
      </w:r>
      <w:r w:rsidRPr="00732BE8">
        <w:rPr>
          <w:color w:val="A9B7C6"/>
          <w:lang w:val="en-US"/>
        </w:rPr>
        <w:t xml:space="preserve">(i </w:t>
      </w:r>
      <w:r w:rsidRPr="00732BE8">
        <w:rPr>
          <w:color w:val="CC7832"/>
          <w:lang w:val="en-US"/>
        </w:rPr>
        <w:t xml:space="preserve">in </w:t>
      </w:r>
      <w:r w:rsidRPr="00732BE8">
        <w:rPr>
          <w:color w:val="A9B7C6"/>
          <w:lang w:val="en-US"/>
        </w:rPr>
        <w:t>photo.</w:t>
      </w:r>
      <w:r w:rsidRPr="00732BE8">
        <w:rPr>
          <w:i/>
          <w:iCs/>
          <w:color w:val="9876AA"/>
          <w:lang w:val="en-US"/>
        </w:rPr>
        <w:t>indices</w:t>
      </w:r>
      <w:r w:rsidRPr="00732BE8">
        <w:rPr>
          <w:color w:val="A9B7C6"/>
          <w:lang w:val="en-US"/>
        </w:rPr>
        <w:t>) {</w:t>
      </w:r>
      <w:r w:rsidRPr="00732BE8">
        <w:rPr>
          <w:color w:val="A9B7C6"/>
          <w:lang w:val="en-US"/>
        </w:rPr>
        <w:br/>
        <w:t xml:space="preserve">                    </w:t>
      </w:r>
      <w:r w:rsidRPr="00732BE8">
        <w:rPr>
          <w:color w:val="CC7832"/>
          <w:lang w:val="en-US"/>
        </w:rPr>
        <w:t xml:space="preserve">if </w:t>
      </w:r>
      <w:r w:rsidRPr="00732BE8">
        <w:rPr>
          <w:color w:val="A9B7C6"/>
          <w:lang w:val="en-US"/>
        </w:rPr>
        <w:t xml:space="preserve">(i % </w:t>
      </w:r>
      <w:r w:rsidRPr="00732BE8">
        <w:rPr>
          <w:color w:val="6897BB"/>
          <w:lang w:val="en-US"/>
        </w:rPr>
        <w:t xml:space="preserve">5 </w:t>
      </w:r>
      <w:r w:rsidRPr="00732BE8">
        <w:rPr>
          <w:color w:val="A9B7C6"/>
          <w:lang w:val="en-US"/>
        </w:rPr>
        <w:t xml:space="preserve">== </w:t>
      </w:r>
      <w:r w:rsidRPr="00732BE8">
        <w:rPr>
          <w:color w:val="6897BB"/>
          <w:lang w:val="en-US"/>
        </w:rPr>
        <w:t>4</w:t>
      </w:r>
      <w:r w:rsidRPr="00732BE8">
        <w:rPr>
          <w:color w:val="A9B7C6"/>
          <w:lang w:val="en-US"/>
        </w:rPr>
        <w:t>) {</w:t>
      </w:r>
      <w:r w:rsidRPr="00732BE8">
        <w:rPr>
          <w:color w:val="A9B7C6"/>
          <w:lang w:val="en-US"/>
        </w:rPr>
        <w:br/>
        <w:t xml:space="preserve">                        Timber.d(photo[i].toString())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            }</w:t>
      </w:r>
      <w:r w:rsidRPr="00732BE8">
        <w:rPr>
          <w:color w:val="A9B7C6"/>
          <w:lang w:val="en-US"/>
        </w:rPr>
        <w:br/>
        <w:t xml:space="preserve">                    listPhoto.add(</w:t>
      </w:r>
      <w:r w:rsidRPr="00732BE8">
        <w:rPr>
          <w:color w:val="6A8759"/>
          <w:lang w:val="en-US"/>
        </w:rPr>
        <w:t>"https://farm</w:t>
      </w:r>
      <w:r w:rsidRPr="00732BE8">
        <w:rPr>
          <w:color w:val="CC7832"/>
          <w:lang w:val="en-US"/>
        </w:rPr>
        <w:t>${</w:t>
      </w:r>
      <w:r w:rsidRPr="00732BE8">
        <w:rPr>
          <w:color w:val="A9B7C6"/>
          <w:lang w:val="en-US"/>
        </w:rPr>
        <w:t>photo[i].</w:t>
      </w:r>
      <w:r w:rsidRPr="00732BE8">
        <w:rPr>
          <w:color w:val="9876AA"/>
          <w:lang w:val="en-US"/>
        </w:rPr>
        <w:t>farm</w:t>
      </w:r>
      <w:r w:rsidRPr="00732BE8">
        <w:rPr>
          <w:color w:val="CC7832"/>
          <w:lang w:val="en-US"/>
        </w:rPr>
        <w:t>}</w:t>
      </w:r>
      <w:r w:rsidRPr="00732BE8">
        <w:rPr>
          <w:color w:val="6A8759"/>
          <w:lang w:val="en-US"/>
        </w:rPr>
        <w:t>.staticflickr.com/</w:t>
      </w:r>
      <w:r w:rsidRPr="00732BE8">
        <w:rPr>
          <w:color w:val="CC7832"/>
          <w:lang w:val="en-US"/>
        </w:rPr>
        <w:t>${</w:t>
      </w:r>
      <w:r w:rsidRPr="00732BE8">
        <w:rPr>
          <w:color w:val="A9B7C6"/>
          <w:lang w:val="en-US"/>
        </w:rPr>
        <w:t>photo[i].</w:t>
      </w:r>
      <w:r w:rsidRPr="00732BE8">
        <w:rPr>
          <w:color w:val="9876AA"/>
          <w:lang w:val="en-US"/>
        </w:rPr>
        <w:t>server</w:t>
      </w:r>
      <w:r w:rsidRPr="00732BE8">
        <w:rPr>
          <w:color w:val="CC7832"/>
          <w:lang w:val="en-US"/>
        </w:rPr>
        <w:t>}</w:t>
      </w:r>
      <w:r w:rsidRPr="00732BE8">
        <w:rPr>
          <w:color w:val="6A8759"/>
          <w:lang w:val="en-US"/>
        </w:rPr>
        <w:t>/</w:t>
      </w:r>
      <w:r w:rsidRPr="00732BE8">
        <w:rPr>
          <w:color w:val="CC7832"/>
          <w:lang w:val="en-US"/>
        </w:rPr>
        <w:t>${</w:t>
      </w:r>
      <w:r w:rsidRPr="00732BE8">
        <w:rPr>
          <w:color w:val="A9B7C6"/>
          <w:lang w:val="en-US"/>
        </w:rPr>
        <w:t>photo[i].</w:t>
      </w:r>
      <w:r w:rsidRPr="00732BE8">
        <w:rPr>
          <w:color w:val="9876AA"/>
          <w:lang w:val="en-US"/>
        </w:rPr>
        <w:t>id</w:t>
      </w:r>
      <w:r w:rsidRPr="00732BE8">
        <w:rPr>
          <w:color w:val="CC7832"/>
          <w:lang w:val="en-US"/>
        </w:rPr>
        <w:t>}</w:t>
      </w:r>
      <w:r w:rsidRPr="00732BE8">
        <w:rPr>
          <w:color w:val="6A8759"/>
          <w:lang w:val="en-US"/>
        </w:rPr>
        <w:t>_</w:t>
      </w:r>
      <w:r w:rsidRPr="00732BE8">
        <w:rPr>
          <w:color w:val="CC7832"/>
          <w:lang w:val="en-US"/>
        </w:rPr>
        <w:t>${</w:t>
      </w:r>
      <w:r w:rsidRPr="00732BE8">
        <w:rPr>
          <w:color w:val="A9B7C6"/>
          <w:lang w:val="en-US"/>
        </w:rPr>
        <w:t>photo[i].</w:t>
      </w:r>
      <w:r w:rsidRPr="00732BE8">
        <w:rPr>
          <w:color w:val="9876AA"/>
          <w:lang w:val="en-US"/>
        </w:rPr>
        <w:t>secret</w:t>
      </w:r>
      <w:r w:rsidRPr="00732BE8">
        <w:rPr>
          <w:color w:val="CC7832"/>
          <w:lang w:val="en-US"/>
        </w:rPr>
        <w:t>}</w:t>
      </w:r>
      <w:r w:rsidRPr="00732BE8">
        <w:rPr>
          <w:color w:val="6A8759"/>
          <w:lang w:val="en-US"/>
        </w:rPr>
        <w:t>_z.jpg"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        }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        runOnUiThread</w:t>
      </w:r>
      <w:r w:rsidRPr="00732BE8">
        <w:rPr>
          <w:color w:val="72737A"/>
          <w:lang w:val="en-US"/>
        </w:rPr>
        <w:t xml:space="preserve">() </w:t>
      </w:r>
      <w:r w:rsidRPr="00732BE8">
        <w:rPr>
          <w:b/>
          <w:bCs/>
          <w:color w:val="A9B7C6"/>
          <w:lang w:val="en-US"/>
        </w:rPr>
        <w:t>{</w:t>
      </w:r>
      <w:r w:rsidRPr="00732BE8">
        <w:rPr>
          <w:b/>
          <w:bCs/>
          <w:color w:val="A9B7C6"/>
          <w:lang w:val="en-US"/>
        </w:rPr>
        <w:br/>
      </w:r>
      <w:r w:rsidRPr="00732BE8">
        <w:rPr>
          <w:b/>
          <w:bCs/>
          <w:color w:val="A9B7C6"/>
          <w:lang w:val="en-US"/>
        </w:rPr>
        <w:lastRenderedPageBreak/>
        <w:t xml:space="preserve">                    </w:t>
      </w:r>
      <w:r w:rsidRPr="00732BE8">
        <w:rPr>
          <w:color w:val="A9B7C6"/>
          <w:lang w:val="en-US"/>
        </w:rPr>
        <w:t>recyclerView.setHasFixedSize(</w:t>
      </w:r>
      <w:r w:rsidRPr="00732BE8">
        <w:rPr>
          <w:color w:val="CC7832"/>
          <w:lang w:val="en-US"/>
        </w:rPr>
        <w:t>true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  <w:t xml:space="preserve">                    recyclerView.</w:t>
      </w:r>
      <w:r w:rsidRPr="00732BE8">
        <w:rPr>
          <w:i/>
          <w:iCs/>
          <w:color w:val="9876AA"/>
          <w:lang w:val="en-US"/>
        </w:rPr>
        <w:t xml:space="preserve">layoutManager </w:t>
      </w:r>
      <w:r w:rsidRPr="00732BE8">
        <w:rPr>
          <w:color w:val="A9B7C6"/>
          <w:lang w:val="en-US"/>
        </w:rPr>
        <w:t>= gridLayoutManager</w:t>
      </w:r>
      <w:r w:rsidRPr="00732BE8">
        <w:rPr>
          <w:color w:val="A9B7C6"/>
          <w:lang w:val="en-US"/>
        </w:rPr>
        <w:br/>
        <w:t xml:space="preserve">                    recyclerView.</w:t>
      </w:r>
      <w:r w:rsidRPr="00732BE8">
        <w:rPr>
          <w:i/>
          <w:iCs/>
          <w:color w:val="9876AA"/>
          <w:lang w:val="en-US"/>
        </w:rPr>
        <w:t xml:space="preserve">adapter </w:t>
      </w:r>
      <w:r w:rsidRPr="00732BE8">
        <w:rPr>
          <w:color w:val="A9B7C6"/>
          <w:lang w:val="en-US"/>
        </w:rPr>
        <w:t>= Adapter(</w:t>
      </w:r>
      <w:r w:rsidRPr="00732BE8">
        <w:rPr>
          <w:color w:val="CC7832"/>
          <w:lang w:val="en-US"/>
        </w:rPr>
        <w:t xml:space="preserve">this, </w:t>
      </w:r>
      <w:r w:rsidRPr="00732BE8">
        <w:rPr>
          <w:color w:val="A9B7C6"/>
          <w:lang w:val="en-US"/>
        </w:rPr>
        <w:t>listPhoto</w:t>
      </w:r>
      <w:r w:rsidRPr="00732BE8">
        <w:rPr>
          <w:color w:val="CC7832"/>
          <w:lang w:val="en-US"/>
        </w:rPr>
        <w:t>, this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  <w:t xml:space="preserve">                </w:t>
      </w:r>
      <w:r w:rsidRPr="00732BE8">
        <w:rPr>
          <w:b/>
          <w:bCs/>
          <w:color w:val="A9B7C6"/>
          <w:lang w:val="en-US"/>
        </w:rPr>
        <w:t>}</w:t>
      </w:r>
      <w:r w:rsidRPr="00732BE8">
        <w:rPr>
          <w:b/>
          <w:bCs/>
          <w:color w:val="A9B7C6"/>
          <w:lang w:val="en-US"/>
        </w:rPr>
        <w:br/>
        <w:t xml:space="preserve">            </w:t>
      </w:r>
      <w:r w:rsidRPr="00732BE8">
        <w:rPr>
          <w:color w:val="A9B7C6"/>
          <w:lang w:val="en-US"/>
        </w:rPr>
        <w:t xml:space="preserve">} </w:t>
      </w:r>
      <w:r w:rsidRPr="00732BE8">
        <w:rPr>
          <w:color w:val="CC7832"/>
          <w:lang w:val="en-US"/>
        </w:rPr>
        <w:t xml:space="preserve">catch </w:t>
      </w:r>
      <w:r w:rsidRPr="00732BE8">
        <w:rPr>
          <w:color w:val="A9B7C6"/>
          <w:lang w:val="en-US"/>
        </w:rPr>
        <w:t>(e: Exception) {</w:t>
      </w:r>
      <w:r w:rsidRPr="00732BE8">
        <w:rPr>
          <w:color w:val="A9B7C6"/>
          <w:lang w:val="en-US"/>
        </w:rPr>
        <w:br/>
        <w:t xml:space="preserve">                Timber.e(e.toString())</w:t>
      </w:r>
      <w:r w:rsidRPr="00732BE8">
        <w:rPr>
          <w:color w:val="A9B7C6"/>
          <w:lang w:val="en-US"/>
        </w:rPr>
        <w:br/>
        <w:t xml:space="preserve">            } </w:t>
      </w:r>
      <w:r w:rsidRPr="00732BE8">
        <w:rPr>
          <w:color w:val="CC7832"/>
          <w:lang w:val="en-US"/>
        </w:rPr>
        <w:t xml:space="preserve">finally </w:t>
      </w:r>
      <w:r w:rsidRPr="00732BE8">
        <w:rPr>
          <w:color w:val="A9B7C6"/>
          <w:lang w:val="en-US"/>
        </w:rPr>
        <w:t>{</w:t>
      </w:r>
      <w:r w:rsidRPr="00732BE8">
        <w:rPr>
          <w:color w:val="A9B7C6"/>
          <w:lang w:val="en-US"/>
        </w:rPr>
        <w:br/>
        <w:t xml:space="preserve">                connection.disconnect()</w:t>
      </w:r>
      <w:r w:rsidRPr="00732BE8">
        <w:rPr>
          <w:color w:val="A9B7C6"/>
          <w:lang w:val="en-US"/>
        </w:rPr>
        <w:br/>
        <w:t xml:space="preserve">            }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b/>
          <w:bCs/>
          <w:color w:val="A9B7C6"/>
          <w:lang w:val="en-US"/>
        </w:rPr>
        <w:t>}</w:t>
      </w:r>
      <w:r w:rsidRPr="00732BE8">
        <w:rPr>
          <w:color w:val="A9B7C6"/>
          <w:lang w:val="en-US"/>
        </w:rPr>
        <w:t>.start()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}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fun </w:t>
      </w:r>
      <w:r w:rsidRPr="00732BE8">
        <w:rPr>
          <w:color w:val="FFC66D"/>
          <w:lang w:val="en-US"/>
        </w:rPr>
        <w:t>onCellClickListener</w:t>
      </w:r>
      <w:r w:rsidRPr="00732BE8">
        <w:rPr>
          <w:color w:val="A9B7C6"/>
          <w:lang w:val="en-US"/>
        </w:rPr>
        <w:t>(data: String){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clipboardmanager: ClipboardManager = getSystemService(</w:t>
      </w:r>
      <w:r w:rsidRPr="00732BE8">
        <w:rPr>
          <w:i/>
          <w:iCs/>
          <w:color w:val="9876AA"/>
          <w:lang w:val="en-US"/>
        </w:rPr>
        <w:t>CLIPBOARD_SERVICE</w:t>
      </w:r>
      <w:r w:rsidRPr="00732BE8">
        <w:rPr>
          <w:color w:val="A9B7C6"/>
          <w:lang w:val="en-US"/>
        </w:rPr>
        <w:t xml:space="preserve">) </w:t>
      </w:r>
      <w:r w:rsidRPr="00732BE8">
        <w:rPr>
          <w:color w:val="CC7832"/>
          <w:lang w:val="en-US"/>
        </w:rPr>
        <w:t xml:space="preserve">as </w:t>
      </w:r>
      <w:r w:rsidRPr="00732BE8">
        <w:rPr>
          <w:color w:val="A9B7C6"/>
          <w:lang w:val="en-US"/>
        </w:rPr>
        <w:t>ClipboardManager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clipBoard = ClipData.newPlainText(</w:t>
      </w:r>
      <w:r w:rsidRPr="00732BE8">
        <w:rPr>
          <w:color w:val="6A8759"/>
          <w:lang w:val="en-US"/>
        </w:rPr>
        <w:t>"Link"</w:t>
      </w:r>
      <w:r w:rsidRPr="00732BE8">
        <w:rPr>
          <w:color w:val="CC7832"/>
          <w:lang w:val="en-US"/>
        </w:rPr>
        <w:t xml:space="preserve">, </w:t>
      </w:r>
      <w:r w:rsidRPr="00732BE8">
        <w:rPr>
          <w:color w:val="A9B7C6"/>
          <w:lang w:val="en-US"/>
        </w:rPr>
        <w:t>data)</w:t>
      </w:r>
      <w:r w:rsidRPr="00732BE8">
        <w:rPr>
          <w:color w:val="A9B7C6"/>
          <w:lang w:val="en-US"/>
        </w:rPr>
        <w:br/>
        <w:t xml:space="preserve">        clipboardmanager.setPrimaryClip(clipBoard)</w:t>
      </w:r>
      <w:r w:rsidRPr="00732BE8">
        <w:rPr>
          <w:color w:val="A9B7C6"/>
          <w:lang w:val="en-US"/>
        </w:rPr>
        <w:br/>
        <w:t xml:space="preserve">        Timber.i(data)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}</w:t>
      </w:r>
      <w:r w:rsidRPr="00732BE8">
        <w:rPr>
          <w:color w:val="A9B7C6"/>
          <w:lang w:val="en-US"/>
        </w:rPr>
        <w:br/>
        <w:t>}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data class </w:t>
      </w:r>
      <w:r w:rsidRPr="00732BE8">
        <w:rPr>
          <w:color w:val="A9B7C6"/>
          <w:lang w:val="en-US"/>
        </w:rPr>
        <w:t>Photo(</w:t>
      </w:r>
      <w:r w:rsidRPr="00732BE8">
        <w:rPr>
          <w:color w:val="A9B7C6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9876AA"/>
          <w:lang w:val="en-US"/>
        </w:rPr>
        <w:t>id</w:t>
      </w:r>
      <w:r w:rsidRPr="00732BE8">
        <w:rPr>
          <w:color w:val="A9B7C6"/>
          <w:lang w:val="en-US"/>
        </w:rPr>
        <w:t>: String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owner</w:t>
      </w:r>
      <w:r w:rsidRPr="00732BE8">
        <w:rPr>
          <w:color w:val="A9B7C6"/>
          <w:lang w:val="en-US"/>
        </w:rPr>
        <w:t>: String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secret</w:t>
      </w:r>
      <w:r w:rsidRPr="00732BE8">
        <w:rPr>
          <w:color w:val="A9B7C6"/>
          <w:lang w:val="en-US"/>
        </w:rPr>
        <w:t>: String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server</w:t>
      </w:r>
      <w:r w:rsidRPr="00732BE8">
        <w:rPr>
          <w:color w:val="A9B7C6"/>
          <w:lang w:val="en-US"/>
        </w:rPr>
        <w:t>: String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farm</w:t>
      </w:r>
      <w:r w:rsidRPr="00732BE8">
        <w:rPr>
          <w:color w:val="A9B7C6"/>
          <w:lang w:val="en-US"/>
        </w:rPr>
        <w:t>: Int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title</w:t>
      </w:r>
      <w:r w:rsidRPr="00732BE8">
        <w:rPr>
          <w:color w:val="A9B7C6"/>
          <w:lang w:val="en-US"/>
        </w:rPr>
        <w:t>: String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ispublic</w:t>
      </w:r>
      <w:r w:rsidRPr="00732BE8">
        <w:rPr>
          <w:color w:val="A9B7C6"/>
          <w:lang w:val="en-US"/>
        </w:rPr>
        <w:t>: Int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isfriend</w:t>
      </w:r>
      <w:r w:rsidRPr="00732BE8">
        <w:rPr>
          <w:color w:val="A9B7C6"/>
          <w:lang w:val="en-US"/>
        </w:rPr>
        <w:t>: Int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isfamily</w:t>
      </w:r>
      <w:r w:rsidRPr="00732BE8">
        <w:rPr>
          <w:color w:val="A9B7C6"/>
          <w:lang w:val="en-US"/>
        </w:rPr>
        <w:t>: Int</w:t>
      </w:r>
      <w:r w:rsidRPr="00732BE8">
        <w:rPr>
          <w:color w:val="A9B7C6"/>
          <w:lang w:val="en-US"/>
        </w:rPr>
        <w:br/>
        <w:t>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data class </w:t>
      </w:r>
      <w:r w:rsidRPr="00732BE8">
        <w:rPr>
          <w:color w:val="A9B7C6"/>
          <w:lang w:val="en-US"/>
        </w:rPr>
        <w:t>PhotoPage(</w:t>
      </w:r>
      <w:r w:rsidRPr="00732BE8">
        <w:rPr>
          <w:color w:val="A9B7C6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9876AA"/>
          <w:lang w:val="en-US"/>
        </w:rPr>
        <w:t>page</w:t>
      </w:r>
      <w:r w:rsidRPr="00732BE8">
        <w:rPr>
          <w:color w:val="A9B7C6"/>
          <w:lang w:val="en-US"/>
        </w:rPr>
        <w:t>: Int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pages</w:t>
      </w:r>
      <w:r w:rsidRPr="00732BE8">
        <w:rPr>
          <w:color w:val="A9B7C6"/>
          <w:lang w:val="en-US"/>
        </w:rPr>
        <w:t>: Int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perpages</w:t>
      </w:r>
      <w:r w:rsidRPr="00732BE8">
        <w:rPr>
          <w:color w:val="A9B7C6"/>
          <w:lang w:val="en-US"/>
        </w:rPr>
        <w:t>: Int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total</w:t>
      </w:r>
      <w:r w:rsidRPr="00732BE8">
        <w:rPr>
          <w:color w:val="A9B7C6"/>
          <w:lang w:val="en-US"/>
        </w:rPr>
        <w:t>: Int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photo</w:t>
      </w:r>
      <w:r w:rsidRPr="00732BE8">
        <w:rPr>
          <w:color w:val="A9B7C6"/>
          <w:lang w:val="en-US"/>
        </w:rPr>
        <w:t>: JsonArray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>)</w:t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data class </w:t>
      </w:r>
      <w:r w:rsidRPr="00732BE8">
        <w:rPr>
          <w:color w:val="A9B7C6"/>
          <w:lang w:val="en-US"/>
        </w:rPr>
        <w:t>Wrapper(</w:t>
      </w:r>
      <w:r w:rsidRPr="00732BE8">
        <w:rPr>
          <w:color w:val="A9B7C6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9876AA"/>
          <w:lang w:val="en-US"/>
        </w:rPr>
        <w:t>photos</w:t>
      </w:r>
      <w:r w:rsidRPr="00732BE8">
        <w:rPr>
          <w:color w:val="A9B7C6"/>
          <w:lang w:val="en-US"/>
        </w:rPr>
        <w:t>: JsonObject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val </w:t>
      </w:r>
      <w:r w:rsidRPr="00732BE8">
        <w:rPr>
          <w:color w:val="9876AA"/>
          <w:lang w:val="en-US"/>
        </w:rPr>
        <w:t>stat</w:t>
      </w:r>
      <w:r w:rsidRPr="00732BE8">
        <w:rPr>
          <w:color w:val="A9B7C6"/>
          <w:lang w:val="en-US"/>
        </w:rPr>
        <w:t>: String</w:t>
      </w:r>
      <w:r w:rsidRPr="00732BE8">
        <w:rPr>
          <w:color w:val="A9B7C6"/>
          <w:lang w:val="en-US"/>
        </w:rPr>
        <w:br/>
        <w:t>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CC7832"/>
          <w:lang w:val="en-US"/>
        </w:rPr>
        <w:t xml:space="preserve">class </w:t>
      </w:r>
      <w:r w:rsidRPr="00732BE8">
        <w:rPr>
          <w:color w:val="A9B7C6"/>
          <w:lang w:val="en-US"/>
        </w:rPr>
        <w:t>Adapter(</w:t>
      </w:r>
      <w:r w:rsidRPr="00732BE8">
        <w:rPr>
          <w:color w:val="A9B7C6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private val </w:t>
      </w:r>
      <w:r w:rsidRPr="00732BE8">
        <w:rPr>
          <w:color w:val="9876AA"/>
          <w:lang w:val="en-US"/>
        </w:rPr>
        <w:t>context</w:t>
      </w:r>
      <w:r w:rsidRPr="00732BE8">
        <w:rPr>
          <w:color w:val="A9B7C6"/>
          <w:lang w:val="en-US"/>
        </w:rPr>
        <w:t>: Context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private val </w:t>
      </w:r>
      <w:r w:rsidRPr="00732BE8">
        <w:rPr>
          <w:color w:val="9876AA"/>
          <w:lang w:val="en-US"/>
        </w:rPr>
        <w:t>list</w:t>
      </w:r>
      <w:r w:rsidRPr="00732BE8">
        <w:rPr>
          <w:color w:val="A9B7C6"/>
          <w:lang w:val="en-US"/>
        </w:rPr>
        <w:t>: ArrayList&lt;String&gt;</w:t>
      </w:r>
      <w:r w:rsidRPr="00732BE8">
        <w:rPr>
          <w:color w:val="CC7832"/>
          <w:lang w:val="en-US"/>
        </w:rPr>
        <w:t>,</w:t>
      </w:r>
      <w:r w:rsidRPr="00732BE8">
        <w:rPr>
          <w:color w:val="CC7832"/>
          <w:lang w:val="en-US"/>
        </w:rPr>
        <w:br/>
        <w:t xml:space="preserve">    private val </w:t>
      </w:r>
      <w:r w:rsidRPr="00732BE8">
        <w:rPr>
          <w:color w:val="9876AA"/>
          <w:lang w:val="en-US"/>
        </w:rPr>
        <w:t>cellClickListener</w:t>
      </w:r>
      <w:r w:rsidRPr="00732BE8">
        <w:rPr>
          <w:color w:val="A9B7C6"/>
          <w:lang w:val="en-US"/>
        </w:rPr>
        <w:t>: MainActivity</w:t>
      </w:r>
      <w:r w:rsidRPr="00732BE8">
        <w:rPr>
          <w:color w:val="A9B7C6"/>
          <w:lang w:val="en-US"/>
        </w:rPr>
        <w:br/>
        <w:t>): RecyclerView.Adapter&lt;Adapter.ViewHolder&gt;(){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lastRenderedPageBreak/>
        <w:t xml:space="preserve">    </w:t>
      </w:r>
      <w:r w:rsidRPr="00732BE8">
        <w:rPr>
          <w:color w:val="CC7832"/>
          <w:lang w:val="en-US"/>
        </w:rPr>
        <w:t xml:space="preserve">class </w:t>
      </w:r>
      <w:r w:rsidRPr="00732BE8">
        <w:rPr>
          <w:color w:val="A9B7C6"/>
          <w:lang w:val="en-US"/>
        </w:rPr>
        <w:t>ViewHolder(view: View): RecyclerView.ViewHolder(view){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9876AA"/>
          <w:lang w:val="en-US"/>
        </w:rPr>
        <w:t>image</w:t>
      </w:r>
      <w:r w:rsidRPr="00732BE8">
        <w:rPr>
          <w:color w:val="A9B7C6"/>
          <w:lang w:val="en-US"/>
        </w:rPr>
        <w:t>: ImageView = view.findViewById(R.id.</w:t>
      </w:r>
      <w:r w:rsidRPr="00732BE8">
        <w:rPr>
          <w:i/>
          <w:iCs/>
          <w:color w:val="9876AA"/>
          <w:lang w:val="en-US"/>
        </w:rPr>
        <w:t>imageView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  <w:t xml:space="preserve">    }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override fun </w:t>
      </w:r>
      <w:r w:rsidRPr="00732BE8">
        <w:rPr>
          <w:color w:val="FFC66D"/>
          <w:lang w:val="en-US"/>
        </w:rPr>
        <w:t>onCreateViewHolder</w:t>
      </w:r>
      <w:r w:rsidRPr="00732BE8">
        <w:rPr>
          <w:color w:val="A9B7C6"/>
          <w:lang w:val="en-US"/>
        </w:rPr>
        <w:t>(parent: ViewGroup</w:t>
      </w:r>
      <w:r w:rsidRPr="00732BE8">
        <w:rPr>
          <w:color w:val="CC7832"/>
          <w:lang w:val="en-US"/>
        </w:rPr>
        <w:t xml:space="preserve">, </w:t>
      </w:r>
      <w:r w:rsidRPr="00732BE8">
        <w:rPr>
          <w:color w:val="A9B7C6"/>
          <w:lang w:val="en-US"/>
        </w:rPr>
        <w:t>viewType: Int): ViewHolder {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view = LayoutInflater.from(</w:t>
      </w:r>
      <w:r w:rsidRPr="00732BE8">
        <w:rPr>
          <w:color w:val="9876AA"/>
          <w:lang w:val="en-US"/>
        </w:rPr>
        <w:t>context</w:t>
      </w:r>
      <w:r w:rsidRPr="00732BE8">
        <w:rPr>
          <w:color w:val="A9B7C6"/>
          <w:lang w:val="en-US"/>
        </w:rPr>
        <w:t>).inflate(R.layout.</w:t>
      </w:r>
      <w:r w:rsidRPr="00732BE8">
        <w:rPr>
          <w:i/>
          <w:iCs/>
          <w:color w:val="9876AA"/>
          <w:lang w:val="en-US"/>
        </w:rPr>
        <w:t>rview_item</w:t>
      </w:r>
      <w:r w:rsidRPr="00732BE8">
        <w:rPr>
          <w:color w:val="CC7832"/>
          <w:lang w:val="en-US"/>
        </w:rPr>
        <w:t xml:space="preserve">, </w:t>
      </w:r>
      <w:r w:rsidRPr="00732BE8">
        <w:rPr>
          <w:color w:val="A9B7C6"/>
          <w:lang w:val="en-US"/>
        </w:rPr>
        <w:t>parent</w:t>
      </w:r>
      <w:r w:rsidRPr="00732BE8">
        <w:rPr>
          <w:color w:val="CC7832"/>
          <w:lang w:val="en-US"/>
        </w:rPr>
        <w:t>, false</w:t>
      </w:r>
      <w:r w:rsidRPr="00732BE8">
        <w:rPr>
          <w:color w:val="A9B7C6"/>
          <w:lang w:val="en-US"/>
        </w:rPr>
        <w:t>)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return </w:t>
      </w:r>
      <w:r w:rsidRPr="00732BE8">
        <w:rPr>
          <w:color w:val="A9B7C6"/>
          <w:lang w:val="en-US"/>
        </w:rPr>
        <w:t>ViewHolder(view)</w:t>
      </w:r>
      <w:r w:rsidRPr="00732BE8">
        <w:rPr>
          <w:color w:val="A9B7C6"/>
          <w:lang w:val="en-US"/>
        </w:rPr>
        <w:br/>
        <w:t xml:space="preserve">    }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override fun </w:t>
      </w:r>
      <w:r w:rsidRPr="00732BE8">
        <w:rPr>
          <w:color w:val="FFC66D"/>
          <w:lang w:val="en-US"/>
        </w:rPr>
        <w:t>getItemCount</w:t>
      </w:r>
      <w:r w:rsidRPr="00732BE8">
        <w:rPr>
          <w:color w:val="A9B7C6"/>
          <w:lang w:val="en-US"/>
        </w:rPr>
        <w:t>(): Int {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return </w:t>
      </w:r>
      <w:r w:rsidRPr="00732BE8">
        <w:rPr>
          <w:color w:val="9876AA"/>
          <w:lang w:val="en-US"/>
        </w:rPr>
        <w:t>list</w:t>
      </w:r>
      <w:r w:rsidRPr="00732BE8">
        <w:rPr>
          <w:color w:val="A9B7C6"/>
          <w:lang w:val="en-US"/>
        </w:rPr>
        <w:t>.</w:t>
      </w:r>
      <w:r w:rsidRPr="00732BE8">
        <w:rPr>
          <w:i/>
          <w:iCs/>
          <w:color w:val="FFC66D"/>
          <w:lang w:val="en-US"/>
        </w:rPr>
        <w:t>count</w:t>
      </w:r>
      <w:r w:rsidRPr="00732BE8">
        <w:rPr>
          <w:color w:val="A9B7C6"/>
          <w:lang w:val="en-US"/>
        </w:rPr>
        <w:t>()</w:t>
      </w:r>
      <w:r w:rsidRPr="00732BE8">
        <w:rPr>
          <w:color w:val="A9B7C6"/>
          <w:lang w:val="en-US"/>
        </w:rPr>
        <w:br/>
        <w:t xml:space="preserve">    }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</w:t>
      </w:r>
      <w:r w:rsidRPr="00732BE8">
        <w:rPr>
          <w:color w:val="CC7832"/>
          <w:lang w:val="en-US"/>
        </w:rPr>
        <w:t xml:space="preserve">override fun </w:t>
      </w:r>
      <w:r w:rsidRPr="00732BE8">
        <w:rPr>
          <w:color w:val="FFC66D"/>
          <w:lang w:val="en-US"/>
        </w:rPr>
        <w:t>onBindViewHolder</w:t>
      </w:r>
      <w:r w:rsidRPr="00732BE8">
        <w:rPr>
          <w:color w:val="A9B7C6"/>
          <w:lang w:val="en-US"/>
        </w:rPr>
        <w:t>(holder: ViewHolder</w:t>
      </w:r>
      <w:r w:rsidRPr="00732BE8">
        <w:rPr>
          <w:color w:val="CC7832"/>
          <w:lang w:val="en-US"/>
        </w:rPr>
        <w:t xml:space="preserve">, </w:t>
      </w:r>
      <w:r w:rsidRPr="00732BE8">
        <w:rPr>
          <w:color w:val="A9B7C6"/>
          <w:lang w:val="en-US"/>
        </w:rPr>
        <w:t>position: Int) {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 xml:space="preserve">rViewList = </w:t>
      </w:r>
      <w:r w:rsidRPr="00732BE8">
        <w:rPr>
          <w:color w:val="9876AA"/>
          <w:lang w:val="en-US"/>
        </w:rPr>
        <w:t>list</w:t>
      </w:r>
      <w:r w:rsidRPr="00732BE8">
        <w:rPr>
          <w:color w:val="A9B7C6"/>
          <w:lang w:val="en-US"/>
        </w:rPr>
        <w:t>[position]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inptStream: InputStream = URL(rViewList).openStream()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color w:val="CC7832"/>
          <w:lang w:val="en-US"/>
        </w:rPr>
        <w:t xml:space="preserve">val </w:t>
      </w:r>
      <w:r w:rsidRPr="00732BE8">
        <w:rPr>
          <w:color w:val="A9B7C6"/>
          <w:lang w:val="en-US"/>
        </w:rPr>
        <w:t>bmp = BitmapFactory.decodeStream(inptStream)</w:t>
      </w:r>
      <w:r w:rsidRPr="00732BE8">
        <w:rPr>
          <w:color w:val="A9B7C6"/>
          <w:lang w:val="en-US"/>
        </w:rPr>
        <w:br/>
        <w:t xml:space="preserve">        holder.</w:t>
      </w:r>
      <w:r w:rsidRPr="00732BE8">
        <w:rPr>
          <w:color w:val="9876AA"/>
          <w:lang w:val="en-US"/>
        </w:rPr>
        <w:t>image</w:t>
      </w:r>
      <w:r w:rsidRPr="00732BE8">
        <w:rPr>
          <w:color w:val="A9B7C6"/>
          <w:lang w:val="en-US"/>
        </w:rPr>
        <w:t>.setImageBitmap(bmp)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 xml:space="preserve">        holder.</w:t>
      </w:r>
      <w:r w:rsidRPr="00732BE8">
        <w:rPr>
          <w:color w:val="9876AA"/>
          <w:lang w:val="en-US"/>
        </w:rPr>
        <w:t>itemView</w:t>
      </w:r>
      <w:r w:rsidRPr="00732BE8">
        <w:rPr>
          <w:color w:val="A9B7C6"/>
          <w:lang w:val="en-US"/>
        </w:rPr>
        <w:t>.setOnClickListener</w:t>
      </w:r>
      <w:r w:rsidRPr="00732BE8">
        <w:rPr>
          <w:b/>
          <w:bCs/>
          <w:color w:val="A9B7C6"/>
          <w:lang w:val="en-US"/>
        </w:rPr>
        <w:t>{</w:t>
      </w:r>
      <w:r w:rsidRPr="00732BE8">
        <w:rPr>
          <w:b/>
          <w:bCs/>
          <w:color w:val="A9B7C6"/>
          <w:lang w:val="en-US"/>
        </w:rPr>
        <w:br/>
        <w:t xml:space="preserve">            </w:t>
      </w:r>
      <w:r w:rsidRPr="00732BE8">
        <w:rPr>
          <w:color w:val="9876AA"/>
          <w:lang w:val="en-US"/>
        </w:rPr>
        <w:t>cellClickListener</w:t>
      </w:r>
      <w:r w:rsidRPr="00732BE8">
        <w:rPr>
          <w:color w:val="A9B7C6"/>
          <w:lang w:val="en-US"/>
        </w:rPr>
        <w:t>.onCellClickListener(rViewList)</w:t>
      </w:r>
      <w:r w:rsidRPr="00732BE8">
        <w:rPr>
          <w:color w:val="A9B7C6"/>
          <w:lang w:val="en-US"/>
        </w:rPr>
        <w:br/>
        <w:t xml:space="preserve">        </w:t>
      </w:r>
      <w:r w:rsidRPr="00732BE8">
        <w:rPr>
          <w:b/>
          <w:bCs/>
          <w:color w:val="A9B7C6"/>
          <w:lang w:val="en-US"/>
        </w:rPr>
        <w:t>}</w:t>
      </w:r>
      <w:r w:rsidRPr="00732BE8">
        <w:rPr>
          <w:b/>
          <w:bCs/>
          <w:color w:val="A9B7C6"/>
          <w:lang w:val="en-US"/>
        </w:rPr>
        <w:br/>
      </w:r>
      <w:r w:rsidRPr="00732BE8">
        <w:rPr>
          <w:b/>
          <w:bCs/>
          <w:color w:val="A9B7C6"/>
          <w:lang w:val="en-US"/>
        </w:rPr>
        <w:br/>
      </w:r>
      <w:r w:rsidRPr="00732BE8">
        <w:rPr>
          <w:b/>
          <w:bCs/>
          <w:color w:val="A9B7C6"/>
          <w:lang w:val="en-US"/>
        </w:rPr>
        <w:br/>
        <w:t xml:space="preserve">    </w:t>
      </w:r>
      <w:r w:rsidRPr="00732BE8">
        <w:rPr>
          <w:color w:val="A9B7C6"/>
          <w:lang w:val="en-US"/>
        </w:rPr>
        <w:t>}</w:t>
      </w:r>
      <w:r w:rsidRPr="00732BE8">
        <w:rPr>
          <w:color w:val="A9B7C6"/>
          <w:lang w:val="en-US"/>
        </w:rPr>
        <w:br/>
      </w:r>
      <w:r w:rsidRPr="00732BE8">
        <w:rPr>
          <w:color w:val="A9B7C6"/>
          <w:lang w:val="en-US"/>
        </w:rPr>
        <w:br/>
        <w:t>}</w:t>
      </w:r>
    </w:p>
    <w:p w:rsidR="00E34758" w:rsidRPr="00922983" w:rsidRDefault="002A0BCD" w:rsidP="002A0BCD">
      <w:pPr>
        <w:pStyle w:val="af"/>
        <w:jc w:val="center"/>
        <w:rPr>
          <w:lang w:val="en-US"/>
        </w:rPr>
      </w:pPr>
      <w:r w:rsidRPr="002A0BCD">
        <w:t>Код</w:t>
      </w:r>
      <w:r w:rsidRPr="00922983">
        <w:rPr>
          <w:lang w:val="en-US"/>
        </w:rPr>
        <w:t xml:space="preserve"> </w:t>
      </w:r>
      <w:r w:rsidRPr="00732BE8">
        <w:rPr>
          <w:lang w:val="en-US"/>
        </w:rPr>
        <w:t>MainActivity</w:t>
      </w:r>
      <w:r w:rsidRPr="00922983">
        <w:rPr>
          <w:lang w:val="en-US"/>
        </w:rPr>
        <w:t>.</w:t>
      </w:r>
      <w:r w:rsidRPr="00732BE8">
        <w:rPr>
          <w:lang w:val="en-US"/>
        </w:rPr>
        <w:t>kt</w:t>
      </w:r>
    </w:p>
    <w:p w:rsidR="002A0BCD" w:rsidRPr="00922983" w:rsidRDefault="002A0BCD" w:rsidP="002A0BCD">
      <w:pPr>
        <w:pStyle w:val="af"/>
        <w:rPr>
          <w:lang w:val="en-US"/>
        </w:rPr>
      </w:pPr>
      <w:r w:rsidRPr="00922983">
        <w:rPr>
          <w:lang w:val="en-US"/>
        </w:rPr>
        <w:t xml:space="preserve">4) </w:t>
      </w:r>
      <w:r w:rsidR="00732BE8">
        <w:rPr>
          <w:noProof/>
        </w:rPr>
        <w:drawing>
          <wp:inline distT="0" distB="0" distL="0" distR="0" wp14:anchorId="46C97AD5" wp14:editId="50DF2391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58" w:rsidRPr="00922983" w:rsidRDefault="002A0BCD" w:rsidP="002A0BCD">
      <w:pPr>
        <w:jc w:val="center"/>
        <w:rPr>
          <w:lang w:val="en-US"/>
        </w:rPr>
      </w:pPr>
      <w:r>
        <w:t>Итоговое</w:t>
      </w:r>
      <w:r w:rsidRPr="00922983">
        <w:rPr>
          <w:lang w:val="en-US"/>
        </w:rPr>
        <w:t xml:space="preserve"> </w:t>
      </w:r>
      <w:r>
        <w:t>приложение</w:t>
      </w:r>
    </w:p>
    <w:p w:rsidR="002A0BCD" w:rsidRPr="00922983" w:rsidRDefault="002A0BCD" w:rsidP="002A0BCD">
      <w:pPr>
        <w:rPr>
          <w:lang w:val="en-US"/>
        </w:rPr>
      </w:pPr>
    </w:p>
    <w:p w:rsidR="002A0BCD" w:rsidRPr="00922983" w:rsidRDefault="002A0BCD" w:rsidP="002A0BCD">
      <w:pPr>
        <w:jc w:val="center"/>
        <w:rPr>
          <w:b/>
          <w:sz w:val="32"/>
          <w:lang w:val="en-US"/>
        </w:rPr>
      </w:pPr>
      <w:r w:rsidRPr="00922983">
        <w:rPr>
          <w:b/>
          <w:sz w:val="32"/>
          <w:lang w:val="en-US"/>
        </w:rPr>
        <w:t xml:space="preserve">2 </w:t>
      </w:r>
      <w:r w:rsidRPr="0069796C">
        <w:rPr>
          <w:b/>
          <w:sz w:val="32"/>
        </w:rPr>
        <w:t>Задание</w:t>
      </w:r>
    </w:p>
    <w:p w:rsidR="00922983" w:rsidRDefault="00922983" w:rsidP="00922983">
      <w:pPr>
        <w:rPr>
          <w:color w:val="000000"/>
          <w:sz w:val="28"/>
          <w:szCs w:val="28"/>
        </w:rPr>
      </w:pPr>
      <w:r w:rsidRPr="00922983">
        <w:rPr>
          <w:color w:val="000000"/>
          <w:sz w:val="28"/>
          <w:szCs w:val="28"/>
        </w:rPr>
        <w:t>Реализовать</w:t>
      </w:r>
      <w:r w:rsidRPr="00C96760">
        <w:rPr>
          <w:color w:val="000000"/>
          <w:sz w:val="28"/>
          <w:szCs w:val="28"/>
        </w:rPr>
        <w:t xml:space="preserve"> </w:t>
      </w:r>
      <w:r w:rsidRPr="00922983">
        <w:rPr>
          <w:color w:val="000000"/>
          <w:sz w:val="28"/>
          <w:szCs w:val="28"/>
        </w:rPr>
        <w:t>приложение</w:t>
      </w:r>
      <w:r w:rsidRPr="00C96760">
        <w:rPr>
          <w:color w:val="000000"/>
          <w:sz w:val="28"/>
          <w:szCs w:val="28"/>
        </w:rPr>
        <w:t xml:space="preserve">, </w:t>
      </w:r>
      <w:r w:rsidRPr="00922983">
        <w:rPr>
          <w:color w:val="000000"/>
          <w:sz w:val="28"/>
          <w:szCs w:val="28"/>
        </w:rPr>
        <w:t>содержащее</w:t>
      </w:r>
      <w:r w:rsidRPr="00C96760">
        <w:rPr>
          <w:color w:val="000000"/>
          <w:sz w:val="28"/>
          <w:szCs w:val="28"/>
        </w:rPr>
        <w:t xml:space="preserve"> </w:t>
      </w:r>
      <w:r w:rsidRPr="00922983">
        <w:rPr>
          <w:color w:val="000000"/>
          <w:sz w:val="28"/>
          <w:szCs w:val="28"/>
        </w:rPr>
        <w:t>в</w:t>
      </w:r>
      <w:r w:rsidRPr="00C96760">
        <w:rPr>
          <w:color w:val="000000"/>
          <w:sz w:val="28"/>
          <w:szCs w:val="28"/>
        </w:rPr>
        <w:t xml:space="preserve"> </w:t>
      </w:r>
      <w:r w:rsidRPr="00922983">
        <w:rPr>
          <w:color w:val="000000"/>
          <w:sz w:val="28"/>
          <w:szCs w:val="28"/>
        </w:rPr>
        <w:t>себе</w:t>
      </w:r>
      <w:r w:rsidRPr="00C96760">
        <w:rPr>
          <w:color w:val="000000"/>
          <w:sz w:val="28"/>
          <w:szCs w:val="28"/>
        </w:rPr>
        <w:t xml:space="preserve"> </w:t>
      </w:r>
      <w:r w:rsidRPr="00922983">
        <w:rPr>
          <w:color w:val="000000"/>
          <w:sz w:val="28"/>
          <w:szCs w:val="28"/>
        </w:rPr>
        <w:t>динамически</w:t>
      </w:r>
      <w:r w:rsidRPr="00C96760">
        <w:rPr>
          <w:color w:val="000000"/>
          <w:sz w:val="28"/>
          <w:szCs w:val="28"/>
        </w:rPr>
        <w:t xml:space="preserve"> </w:t>
      </w:r>
      <w:r w:rsidRPr="00922983">
        <w:rPr>
          <w:color w:val="000000"/>
          <w:sz w:val="28"/>
          <w:szCs w:val="28"/>
        </w:rPr>
        <w:t>обновляемый</w:t>
      </w:r>
      <w:r w:rsidRPr="00C96760">
        <w:rPr>
          <w:color w:val="000000"/>
          <w:sz w:val="28"/>
          <w:szCs w:val="28"/>
        </w:rPr>
        <w:t xml:space="preserve"> </w:t>
      </w:r>
      <w:r w:rsidRPr="00922983">
        <w:rPr>
          <w:color w:val="000000"/>
          <w:sz w:val="28"/>
          <w:szCs w:val="28"/>
          <w:lang w:val="en-US"/>
        </w:rPr>
        <w:t>Recycler</w:t>
      </w:r>
      <w:r w:rsidRPr="00922983">
        <w:rPr>
          <w:color w:val="000000"/>
          <w:sz w:val="28"/>
          <w:szCs w:val="28"/>
        </w:rPr>
        <w:t>View.</w:t>
      </w:r>
    </w:p>
    <w:p w:rsidR="00922983" w:rsidRDefault="00922983" w:rsidP="00922983">
      <w:pPr>
        <w:rPr>
          <w:color w:val="000000"/>
          <w:sz w:val="28"/>
          <w:szCs w:val="28"/>
        </w:rPr>
      </w:pPr>
    </w:p>
    <w:p w:rsidR="00922983" w:rsidRPr="00922983" w:rsidRDefault="00922983" w:rsidP="00922983">
      <w:pPr>
        <w:pStyle w:val="af"/>
        <w:numPr>
          <w:ilvl w:val="0"/>
          <w:numId w:val="4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Создан основной макет приложения</w:t>
      </w:r>
    </w:p>
    <w:p w:rsidR="00922983" w:rsidRPr="00922983" w:rsidRDefault="00922983" w:rsidP="00922983">
      <w:pPr>
        <w:pStyle w:val="HTML"/>
        <w:shd w:val="clear" w:color="auto" w:fill="2B2B2B"/>
        <w:rPr>
          <w:color w:val="A9B7C6"/>
          <w:lang w:val="en-US"/>
        </w:rPr>
      </w:pPr>
      <w:r w:rsidRPr="00922983">
        <w:rPr>
          <w:color w:val="E8BF6A"/>
          <w:lang w:val="en-US"/>
        </w:rPr>
        <w:t>&lt;?</w:t>
      </w:r>
      <w:r w:rsidRPr="00922983">
        <w:rPr>
          <w:color w:val="BABABA"/>
          <w:lang w:val="en-US"/>
        </w:rPr>
        <w:t>xml version</w:t>
      </w:r>
      <w:r w:rsidRPr="00922983">
        <w:rPr>
          <w:color w:val="6A8759"/>
          <w:lang w:val="en-US"/>
        </w:rPr>
        <w:t xml:space="preserve">="1.0" </w:t>
      </w:r>
      <w:r w:rsidRPr="00922983">
        <w:rPr>
          <w:color w:val="BABABA"/>
          <w:lang w:val="en-US"/>
        </w:rPr>
        <w:t>encoding</w:t>
      </w:r>
      <w:r w:rsidRPr="00922983">
        <w:rPr>
          <w:color w:val="6A8759"/>
          <w:lang w:val="en-US"/>
        </w:rPr>
        <w:t>="utf-8"</w:t>
      </w:r>
      <w:r w:rsidRPr="00922983">
        <w:rPr>
          <w:color w:val="E8BF6A"/>
          <w:lang w:val="en-US"/>
        </w:rPr>
        <w:t>?&gt;</w:t>
      </w:r>
      <w:r w:rsidRPr="00922983">
        <w:rPr>
          <w:color w:val="E8BF6A"/>
          <w:lang w:val="en-US"/>
        </w:rPr>
        <w:br/>
        <w:t xml:space="preserve">&lt;LinearLayout </w:t>
      </w:r>
      <w:r w:rsidRPr="00922983">
        <w:rPr>
          <w:color w:val="BABABA"/>
          <w:lang w:val="en-US"/>
        </w:rPr>
        <w:t>xmlns:</w:t>
      </w:r>
      <w:r w:rsidRPr="00922983">
        <w:rPr>
          <w:color w:val="9876AA"/>
          <w:lang w:val="en-US"/>
        </w:rPr>
        <w:t>android</w:t>
      </w:r>
      <w:r w:rsidRPr="00922983">
        <w:rPr>
          <w:color w:val="6A8759"/>
          <w:lang w:val="en-US"/>
        </w:rPr>
        <w:t>="http://schemas.android.com/apk/res/android"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BABABA"/>
          <w:lang w:val="en-US"/>
        </w:rPr>
        <w:t>xmlns:</w:t>
      </w:r>
      <w:r w:rsidRPr="00922983">
        <w:rPr>
          <w:color w:val="9876AA"/>
          <w:lang w:val="en-US"/>
        </w:rPr>
        <w:t>app</w:t>
      </w:r>
      <w:r w:rsidRPr="00922983">
        <w:rPr>
          <w:color w:val="6A8759"/>
          <w:lang w:val="en-US"/>
        </w:rPr>
        <w:t>="http://schemas.android.com/apk/res-auto"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BABABA"/>
          <w:lang w:val="en-US"/>
        </w:rPr>
        <w:t>xmlns:</w:t>
      </w:r>
      <w:r w:rsidRPr="00922983">
        <w:rPr>
          <w:color w:val="9876AA"/>
          <w:lang w:val="en-US"/>
        </w:rPr>
        <w:t>tools</w:t>
      </w:r>
      <w:r w:rsidRPr="00922983">
        <w:rPr>
          <w:color w:val="6A8759"/>
          <w:lang w:val="en-US"/>
        </w:rPr>
        <w:t>="http://schemas.android.com/tools"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:orientation</w:t>
      </w:r>
      <w:r w:rsidRPr="00922983">
        <w:rPr>
          <w:color w:val="6A8759"/>
          <w:lang w:val="en-US"/>
        </w:rPr>
        <w:t>="vertical"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:layout_width</w:t>
      </w:r>
      <w:r w:rsidRPr="00922983">
        <w:rPr>
          <w:color w:val="6A8759"/>
          <w:lang w:val="en-US"/>
        </w:rPr>
        <w:t>="match_parent"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:layout_height</w:t>
      </w:r>
      <w:r w:rsidRPr="00922983">
        <w:rPr>
          <w:color w:val="6A8759"/>
          <w:lang w:val="en-US"/>
        </w:rPr>
        <w:t>="match_parent"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9876AA"/>
          <w:lang w:val="en-US"/>
        </w:rPr>
        <w:t>tools</w:t>
      </w:r>
      <w:r w:rsidRPr="00922983">
        <w:rPr>
          <w:color w:val="BABABA"/>
          <w:lang w:val="en-US"/>
        </w:rPr>
        <w:t>:context</w:t>
      </w:r>
      <w:r w:rsidRPr="00922983">
        <w:rPr>
          <w:color w:val="6A8759"/>
          <w:lang w:val="en-US"/>
        </w:rPr>
        <w:t>=".MainActivity"</w:t>
      </w:r>
      <w:r w:rsidRPr="00922983">
        <w:rPr>
          <w:color w:val="E8BF6A"/>
          <w:lang w:val="en-US"/>
        </w:rPr>
        <w:t>&gt;</w:t>
      </w:r>
      <w:r w:rsidRPr="00922983">
        <w:rPr>
          <w:color w:val="E8BF6A"/>
          <w:lang w:val="en-US"/>
        </w:rPr>
        <w:br/>
      </w:r>
      <w:r w:rsidRPr="00922983">
        <w:rPr>
          <w:color w:val="E8BF6A"/>
          <w:lang w:val="en-US"/>
        </w:rPr>
        <w:br/>
        <w:t xml:space="preserve">    &lt;EditText</w:t>
      </w:r>
      <w:r w:rsidRPr="00922983">
        <w:rPr>
          <w:color w:val="E8BF6A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:id</w:t>
      </w:r>
      <w:r w:rsidRPr="00922983">
        <w:rPr>
          <w:color w:val="6A8759"/>
          <w:lang w:val="en-US"/>
        </w:rPr>
        <w:t>="@+id/et_search"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:layout_width</w:t>
      </w:r>
      <w:r w:rsidRPr="00922983">
        <w:rPr>
          <w:color w:val="6A8759"/>
          <w:lang w:val="en-US"/>
        </w:rPr>
        <w:t>="wrap_content"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:layout_height</w:t>
      </w:r>
      <w:r w:rsidRPr="00922983">
        <w:rPr>
          <w:color w:val="6A8759"/>
          <w:lang w:val="en-US"/>
        </w:rPr>
        <w:t>="wrap_content"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:ems</w:t>
      </w:r>
      <w:r w:rsidRPr="00922983">
        <w:rPr>
          <w:color w:val="6A8759"/>
          <w:lang w:val="en-US"/>
        </w:rPr>
        <w:t>="10"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:inputType</w:t>
      </w:r>
      <w:r w:rsidRPr="00922983">
        <w:rPr>
          <w:color w:val="6A8759"/>
          <w:lang w:val="en-US"/>
        </w:rPr>
        <w:t>="textPersonName"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app</w:t>
      </w:r>
      <w:r w:rsidRPr="00922983">
        <w:rPr>
          <w:color w:val="BABABA"/>
          <w:lang w:val="en-US"/>
        </w:rPr>
        <w:t>:layout_constraintStart_toStartOf</w:t>
      </w:r>
      <w:r w:rsidRPr="00922983">
        <w:rPr>
          <w:color w:val="6A8759"/>
          <w:lang w:val="en-US"/>
        </w:rPr>
        <w:t>="parent"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app</w:t>
      </w:r>
      <w:r w:rsidRPr="00922983">
        <w:rPr>
          <w:color w:val="BABABA"/>
          <w:lang w:val="en-US"/>
        </w:rPr>
        <w:t>:layout_constraintTop_toTopOf</w:t>
      </w:r>
      <w:r w:rsidRPr="00922983">
        <w:rPr>
          <w:color w:val="6A8759"/>
          <w:lang w:val="en-US"/>
        </w:rPr>
        <w:t xml:space="preserve">="parent" </w:t>
      </w:r>
      <w:r w:rsidRPr="00922983">
        <w:rPr>
          <w:color w:val="E8BF6A"/>
          <w:lang w:val="en-US"/>
        </w:rPr>
        <w:t>/&gt;</w:t>
      </w:r>
      <w:r w:rsidRPr="00922983">
        <w:rPr>
          <w:color w:val="E8BF6A"/>
          <w:lang w:val="en-US"/>
        </w:rPr>
        <w:br/>
      </w:r>
      <w:r w:rsidRPr="00922983">
        <w:rPr>
          <w:color w:val="E8BF6A"/>
          <w:lang w:val="en-US"/>
        </w:rPr>
        <w:br/>
        <w:t xml:space="preserve">    &lt;Button</w:t>
      </w:r>
      <w:r w:rsidRPr="00922983">
        <w:rPr>
          <w:color w:val="E8BF6A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:id</w:t>
      </w:r>
      <w:r w:rsidRPr="00922983">
        <w:rPr>
          <w:color w:val="6A8759"/>
          <w:lang w:val="en-US"/>
        </w:rPr>
        <w:t>="@+id/btn_search"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:layout_width</w:t>
      </w:r>
      <w:r w:rsidRPr="00922983">
        <w:rPr>
          <w:color w:val="6A8759"/>
          <w:lang w:val="en-US"/>
        </w:rPr>
        <w:t>="210dp"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:layout_height</w:t>
      </w:r>
      <w:r w:rsidRPr="00922983">
        <w:rPr>
          <w:color w:val="6A8759"/>
          <w:lang w:val="en-US"/>
        </w:rPr>
        <w:t>="60dp"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:layout_marginTop</w:t>
      </w:r>
      <w:r w:rsidRPr="00922983">
        <w:rPr>
          <w:color w:val="6A8759"/>
          <w:lang w:val="en-US"/>
        </w:rPr>
        <w:t>="44dp"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:text</w:t>
      </w:r>
      <w:r w:rsidRPr="00922983">
        <w:rPr>
          <w:color w:val="6A8759"/>
          <w:lang w:val="en-US"/>
        </w:rPr>
        <w:t>="</w:t>
      </w:r>
      <w:r>
        <w:rPr>
          <w:color w:val="6A8759"/>
        </w:rPr>
        <w:t>Найти</w:t>
      </w:r>
      <w:r w:rsidRPr="00922983">
        <w:rPr>
          <w:color w:val="6A8759"/>
          <w:lang w:val="en-US"/>
        </w:rPr>
        <w:t>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app</w:t>
      </w:r>
      <w:r w:rsidRPr="00922983">
        <w:rPr>
          <w:color w:val="BABABA"/>
          <w:lang w:val="en-US"/>
        </w:rPr>
        <w:t>:layout_constraintStart_toStartOf</w:t>
      </w:r>
      <w:r w:rsidRPr="00922983">
        <w:rPr>
          <w:color w:val="6A8759"/>
          <w:lang w:val="en-US"/>
        </w:rPr>
        <w:t>="parent"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app</w:t>
      </w:r>
      <w:r w:rsidRPr="00922983">
        <w:rPr>
          <w:color w:val="BABABA"/>
          <w:lang w:val="en-US"/>
        </w:rPr>
        <w:t>:layout_constraintTop_toTopOf</w:t>
      </w:r>
      <w:r w:rsidRPr="00922983">
        <w:rPr>
          <w:color w:val="6A8759"/>
          <w:lang w:val="en-US"/>
        </w:rPr>
        <w:t xml:space="preserve">="parent" </w:t>
      </w:r>
      <w:r w:rsidRPr="00922983">
        <w:rPr>
          <w:color w:val="E8BF6A"/>
          <w:lang w:val="en-US"/>
        </w:rPr>
        <w:t>/&gt;</w:t>
      </w:r>
      <w:r w:rsidRPr="00922983">
        <w:rPr>
          <w:color w:val="E8BF6A"/>
          <w:lang w:val="en-US"/>
        </w:rPr>
        <w:br/>
      </w:r>
      <w:r w:rsidRPr="00922983">
        <w:rPr>
          <w:color w:val="E8BF6A"/>
          <w:lang w:val="en-US"/>
        </w:rPr>
        <w:br/>
        <w:t xml:space="preserve">    &lt;androidx.recyclerview.widget.RecyclerView</w:t>
      </w:r>
      <w:r w:rsidRPr="00922983">
        <w:rPr>
          <w:color w:val="E8BF6A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:id</w:t>
      </w:r>
      <w:r w:rsidRPr="00922983">
        <w:rPr>
          <w:color w:val="6A8759"/>
          <w:lang w:val="en-US"/>
        </w:rPr>
        <w:t>="@+id/rView"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:layout_width</w:t>
      </w:r>
      <w:r w:rsidRPr="00922983">
        <w:rPr>
          <w:color w:val="6A8759"/>
          <w:lang w:val="en-US"/>
        </w:rPr>
        <w:t>="match_parent"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:layout_height</w:t>
      </w:r>
      <w:r w:rsidRPr="00922983">
        <w:rPr>
          <w:color w:val="6A8759"/>
          <w:lang w:val="en-US"/>
        </w:rPr>
        <w:t xml:space="preserve">="match_parent" </w:t>
      </w:r>
      <w:r w:rsidRPr="00922983">
        <w:rPr>
          <w:color w:val="E8BF6A"/>
          <w:lang w:val="en-US"/>
        </w:rPr>
        <w:t>/&gt;</w:t>
      </w:r>
      <w:r w:rsidRPr="00922983">
        <w:rPr>
          <w:color w:val="E8BF6A"/>
          <w:lang w:val="en-US"/>
        </w:rPr>
        <w:br/>
        <w:t>&lt;/LinearLayout&gt;</w:t>
      </w:r>
    </w:p>
    <w:p w:rsidR="004C27A2" w:rsidRDefault="004C27A2" w:rsidP="004C27A2">
      <w:pPr>
        <w:pStyle w:val="af"/>
        <w:rPr>
          <w:lang w:val="en-US"/>
        </w:rPr>
      </w:pPr>
      <w:r w:rsidRPr="004C27A2">
        <w:rPr>
          <w:lang w:val="en-US"/>
        </w:rPr>
        <w:t xml:space="preserve">                                                      </w:t>
      </w:r>
      <w:r>
        <w:t xml:space="preserve">Код </w:t>
      </w:r>
      <w:r>
        <w:rPr>
          <w:lang w:val="en-US"/>
        </w:rPr>
        <w:t>Activity_main.xml</w:t>
      </w:r>
    </w:p>
    <w:p w:rsidR="00922983" w:rsidRDefault="00922983" w:rsidP="00922983">
      <w:pPr>
        <w:rPr>
          <w:lang w:val="en-US"/>
        </w:rPr>
      </w:pPr>
    </w:p>
    <w:p w:rsidR="00922983" w:rsidRPr="00922983" w:rsidRDefault="00922983" w:rsidP="00922983">
      <w:pPr>
        <w:pStyle w:val="af"/>
        <w:numPr>
          <w:ilvl w:val="0"/>
          <w:numId w:val="47"/>
        </w:numPr>
      </w:pPr>
      <w:r>
        <w:t xml:space="preserve">Создан макет элементов </w:t>
      </w:r>
      <w:r>
        <w:rPr>
          <w:lang w:val="en-US"/>
        </w:rPr>
        <w:t>RecycleVIew</w:t>
      </w:r>
    </w:p>
    <w:p w:rsidR="00922983" w:rsidRPr="00922983" w:rsidRDefault="00922983" w:rsidP="0092298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22983">
        <w:rPr>
          <w:color w:val="E8BF6A"/>
          <w:lang w:val="en-US"/>
        </w:rPr>
        <w:t>&lt;?</w:t>
      </w:r>
      <w:r w:rsidRPr="00922983">
        <w:rPr>
          <w:color w:val="BABABA"/>
          <w:lang w:val="en-US"/>
        </w:rPr>
        <w:t>xml version</w:t>
      </w:r>
      <w:r w:rsidRPr="00922983">
        <w:rPr>
          <w:color w:val="6A8759"/>
          <w:lang w:val="en-US"/>
        </w:rPr>
        <w:t xml:space="preserve">="1.0" </w:t>
      </w:r>
      <w:r w:rsidRPr="00922983">
        <w:rPr>
          <w:color w:val="BABABA"/>
          <w:lang w:val="en-US"/>
        </w:rPr>
        <w:t>encoding</w:t>
      </w:r>
      <w:r w:rsidRPr="00922983">
        <w:rPr>
          <w:color w:val="6A8759"/>
          <w:lang w:val="en-US"/>
        </w:rPr>
        <w:t>="utf-8"</w:t>
      </w:r>
      <w:r w:rsidRPr="00922983">
        <w:rPr>
          <w:color w:val="E8BF6A"/>
          <w:lang w:val="en-US"/>
        </w:rPr>
        <w:t>?&gt;</w:t>
      </w:r>
      <w:r w:rsidRPr="00922983">
        <w:rPr>
          <w:color w:val="E8BF6A"/>
          <w:lang w:val="en-US"/>
        </w:rPr>
        <w:br/>
        <w:t xml:space="preserve">&lt;LinearLayout </w:t>
      </w:r>
      <w:r w:rsidRPr="00922983">
        <w:rPr>
          <w:color w:val="BABABA"/>
          <w:lang w:val="en-US"/>
        </w:rPr>
        <w:t>xmlns:</w:t>
      </w:r>
      <w:r w:rsidRPr="00922983">
        <w:rPr>
          <w:color w:val="9876AA"/>
          <w:lang w:val="en-US"/>
        </w:rPr>
        <w:t>android</w:t>
      </w:r>
      <w:r w:rsidRPr="00922983">
        <w:rPr>
          <w:color w:val="6A8759"/>
          <w:lang w:val="en-US"/>
        </w:rPr>
        <w:t>="http://schemas.android.com/apk/res/android"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:id</w:t>
      </w:r>
      <w:r w:rsidRPr="00922983">
        <w:rPr>
          <w:color w:val="6A8759"/>
          <w:lang w:val="en-US"/>
        </w:rPr>
        <w:t>="@+id/rview_item"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:layout_width</w:t>
      </w:r>
      <w:r w:rsidRPr="00922983">
        <w:rPr>
          <w:color w:val="6A8759"/>
          <w:lang w:val="en-US"/>
        </w:rPr>
        <w:t>="match_parent"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:layout_height</w:t>
      </w:r>
      <w:r w:rsidRPr="00922983">
        <w:rPr>
          <w:color w:val="6A8759"/>
          <w:lang w:val="en-US"/>
        </w:rPr>
        <w:t>="99dp"</w:t>
      </w:r>
      <w:r w:rsidRPr="00922983">
        <w:rPr>
          <w:color w:val="6A8759"/>
          <w:lang w:val="en-US"/>
        </w:rPr>
        <w:br/>
        <w:t xml:space="preserve">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:orientation</w:t>
      </w:r>
      <w:r w:rsidRPr="00922983">
        <w:rPr>
          <w:color w:val="6A8759"/>
          <w:lang w:val="en-US"/>
        </w:rPr>
        <w:t>="vertical"</w:t>
      </w:r>
      <w:r w:rsidRPr="00922983">
        <w:rPr>
          <w:color w:val="E8BF6A"/>
          <w:lang w:val="en-US"/>
        </w:rPr>
        <w:t>&gt;</w:t>
      </w:r>
      <w:r w:rsidRPr="00922983">
        <w:rPr>
          <w:color w:val="E8BF6A"/>
          <w:lang w:val="en-US"/>
        </w:rPr>
        <w:br/>
      </w:r>
      <w:r w:rsidRPr="00922983">
        <w:rPr>
          <w:color w:val="E8BF6A"/>
          <w:lang w:val="en-US"/>
        </w:rPr>
        <w:br/>
        <w:t xml:space="preserve">    &lt;TextView</w:t>
      </w:r>
      <w:r w:rsidRPr="00922983">
        <w:rPr>
          <w:color w:val="E8BF6A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:id</w:t>
      </w:r>
      <w:r w:rsidRPr="00922983">
        <w:rPr>
          <w:color w:val="6A8759"/>
          <w:lang w:val="en-US"/>
        </w:rPr>
        <w:t>="@+id/textName"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:layout_width</w:t>
      </w:r>
      <w:r w:rsidRPr="00922983">
        <w:rPr>
          <w:color w:val="6A8759"/>
          <w:lang w:val="en-US"/>
        </w:rPr>
        <w:t>="match_parent"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:layout_height</w:t>
      </w:r>
      <w:r w:rsidRPr="00922983">
        <w:rPr>
          <w:color w:val="6A8759"/>
          <w:lang w:val="en-US"/>
        </w:rPr>
        <w:t>="wrap_content"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:layout_weight</w:t>
      </w:r>
      <w:r w:rsidRPr="00922983">
        <w:rPr>
          <w:color w:val="6A8759"/>
          <w:lang w:val="en-US"/>
        </w:rPr>
        <w:t>="1"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:text</w:t>
      </w:r>
      <w:r w:rsidRPr="00922983">
        <w:rPr>
          <w:color w:val="6A8759"/>
          <w:lang w:val="en-US"/>
        </w:rPr>
        <w:t xml:space="preserve">="TextView" </w:t>
      </w:r>
      <w:r w:rsidRPr="00922983">
        <w:rPr>
          <w:color w:val="E8BF6A"/>
          <w:lang w:val="en-US"/>
        </w:rPr>
        <w:t>/&gt;</w:t>
      </w:r>
      <w:r w:rsidRPr="00922983">
        <w:rPr>
          <w:color w:val="E8BF6A"/>
          <w:lang w:val="en-US"/>
        </w:rPr>
        <w:br/>
      </w:r>
      <w:r w:rsidRPr="00922983">
        <w:rPr>
          <w:color w:val="E8BF6A"/>
          <w:lang w:val="en-US"/>
        </w:rPr>
        <w:br/>
        <w:t xml:space="preserve">    &lt;TextView</w:t>
      </w:r>
      <w:r w:rsidRPr="00922983">
        <w:rPr>
          <w:color w:val="E8BF6A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:id</w:t>
      </w:r>
      <w:r w:rsidRPr="00922983">
        <w:rPr>
          <w:color w:val="6A8759"/>
          <w:lang w:val="en-US"/>
        </w:rPr>
        <w:t>="@+id/textPhone"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:layout_width</w:t>
      </w:r>
      <w:r w:rsidRPr="00922983">
        <w:rPr>
          <w:color w:val="6A8759"/>
          <w:lang w:val="en-US"/>
        </w:rPr>
        <w:t>="match_parent"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:layout_height</w:t>
      </w:r>
      <w:r w:rsidRPr="00922983">
        <w:rPr>
          <w:color w:val="6A8759"/>
          <w:lang w:val="en-US"/>
        </w:rPr>
        <w:t>="wrap_content"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:layout_weight</w:t>
      </w:r>
      <w:r w:rsidRPr="00922983">
        <w:rPr>
          <w:color w:val="6A8759"/>
          <w:lang w:val="en-US"/>
        </w:rPr>
        <w:t>="1"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:text</w:t>
      </w:r>
      <w:r w:rsidRPr="00922983">
        <w:rPr>
          <w:color w:val="6A8759"/>
          <w:lang w:val="en-US"/>
        </w:rPr>
        <w:t xml:space="preserve">="TextView" </w:t>
      </w:r>
      <w:r w:rsidRPr="00922983">
        <w:rPr>
          <w:color w:val="E8BF6A"/>
          <w:lang w:val="en-US"/>
        </w:rPr>
        <w:t>/&gt;</w:t>
      </w:r>
      <w:r w:rsidRPr="00922983">
        <w:rPr>
          <w:color w:val="E8BF6A"/>
          <w:lang w:val="en-US"/>
        </w:rPr>
        <w:br/>
      </w:r>
      <w:r w:rsidRPr="00922983">
        <w:rPr>
          <w:color w:val="E8BF6A"/>
          <w:lang w:val="en-US"/>
        </w:rPr>
        <w:br/>
        <w:t xml:space="preserve">    &lt;TextView</w:t>
      </w:r>
      <w:r w:rsidRPr="00922983">
        <w:rPr>
          <w:color w:val="E8BF6A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:id</w:t>
      </w:r>
      <w:r w:rsidRPr="00922983">
        <w:rPr>
          <w:color w:val="6A8759"/>
          <w:lang w:val="en-US"/>
        </w:rPr>
        <w:t>="@+id/textType"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:layout_width</w:t>
      </w:r>
      <w:r w:rsidRPr="00922983">
        <w:rPr>
          <w:color w:val="6A8759"/>
          <w:lang w:val="en-US"/>
        </w:rPr>
        <w:t>="match_parent"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:layout_height</w:t>
      </w:r>
      <w:r w:rsidRPr="00922983">
        <w:rPr>
          <w:color w:val="6A8759"/>
          <w:lang w:val="en-US"/>
        </w:rPr>
        <w:t>="wrap_content"</w:t>
      </w:r>
      <w:r w:rsidRPr="00922983">
        <w:rPr>
          <w:color w:val="6A8759"/>
          <w:lang w:val="en-US"/>
        </w:rPr>
        <w:br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:layout_weight</w:t>
      </w:r>
      <w:r w:rsidRPr="00922983">
        <w:rPr>
          <w:color w:val="6A8759"/>
          <w:lang w:val="en-US"/>
        </w:rPr>
        <w:t>="1"</w:t>
      </w:r>
      <w:r w:rsidRPr="00922983">
        <w:rPr>
          <w:color w:val="6A8759"/>
          <w:lang w:val="en-US"/>
        </w:rPr>
        <w:br/>
      </w:r>
      <w:r w:rsidRPr="00922983">
        <w:rPr>
          <w:color w:val="6A8759"/>
          <w:lang w:val="en-US"/>
        </w:rPr>
        <w:lastRenderedPageBreak/>
        <w:t xml:space="preserve">        </w:t>
      </w:r>
      <w:r w:rsidRPr="00922983">
        <w:rPr>
          <w:color w:val="9876AA"/>
          <w:lang w:val="en-US"/>
        </w:rPr>
        <w:t>android</w:t>
      </w:r>
      <w:r w:rsidRPr="00922983">
        <w:rPr>
          <w:color w:val="BABABA"/>
          <w:lang w:val="en-US"/>
        </w:rPr>
        <w:t>:text</w:t>
      </w:r>
      <w:r w:rsidRPr="00922983">
        <w:rPr>
          <w:color w:val="6A8759"/>
          <w:lang w:val="en-US"/>
        </w:rPr>
        <w:t xml:space="preserve">="TextView" </w:t>
      </w:r>
      <w:r w:rsidRPr="00922983">
        <w:rPr>
          <w:color w:val="E8BF6A"/>
          <w:lang w:val="en-US"/>
        </w:rPr>
        <w:t>/&gt;</w:t>
      </w:r>
      <w:r w:rsidRPr="00922983">
        <w:rPr>
          <w:color w:val="E8BF6A"/>
          <w:lang w:val="en-US"/>
        </w:rPr>
        <w:br/>
        <w:t>&lt;/LinearLayout&gt;</w:t>
      </w:r>
    </w:p>
    <w:p w:rsidR="00922983" w:rsidRPr="00C96760" w:rsidRDefault="00922983" w:rsidP="00922983">
      <w:pPr>
        <w:pStyle w:val="af"/>
        <w:jc w:val="center"/>
        <w:rPr>
          <w:lang w:val="en-US"/>
        </w:rPr>
      </w:pPr>
      <w:r>
        <w:t>Код</w:t>
      </w:r>
      <w:r w:rsidRPr="00C96760">
        <w:rPr>
          <w:lang w:val="en-US"/>
        </w:rPr>
        <w:t xml:space="preserve"> </w:t>
      </w:r>
      <w:r>
        <w:rPr>
          <w:lang w:val="en-US"/>
        </w:rPr>
        <w:t>rview</w:t>
      </w:r>
      <w:r w:rsidRPr="00C96760">
        <w:rPr>
          <w:lang w:val="en-US"/>
        </w:rPr>
        <w:t>_</w:t>
      </w:r>
      <w:r>
        <w:rPr>
          <w:lang w:val="en-US"/>
        </w:rPr>
        <w:t>item</w:t>
      </w:r>
      <w:r w:rsidRPr="00C96760">
        <w:rPr>
          <w:lang w:val="en-US"/>
        </w:rPr>
        <w:t>.</w:t>
      </w:r>
      <w:r>
        <w:rPr>
          <w:lang w:val="en-US"/>
        </w:rPr>
        <w:t>xml</w:t>
      </w:r>
    </w:p>
    <w:p w:rsidR="004C27A2" w:rsidRPr="00C96760" w:rsidRDefault="00922983" w:rsidP="00922983">
      <w:pPr>
        <w:rPr>
          <w:lang w:val="en-US"/>
        </w:rPr>
      </w:pPr>
      <w:r>
        <w:t>Созданы</w:t>
      </w:r>
      <w:r w:rsidRPr="00C96760">
        <w:rPr>
          <w:lang w:val="en-US"/>
        </w:rPr>
        <w:t xml:space="preserve"> </w:t>
      </w:r>
      <w:r>
        <w:t>обработчик</w:t>
      </w:r>
      <w:r w:rsidRPr="00C96760">
        <w:rPr>
          <w:lang w:val="en-US"/>
        </w:rPr>
        <w:t xml:space="preserve"> </w:t>
      </w:r>
      <w:r>
        <w:t>кнопки</w:t>
      </w:r>
      <w:r w:rsidRPr="00C96760">
        <w:rPr>
          <w:lang w:val="en-US"/>
        </w:rPr>
        <w:t xml:space="preserve">, </w:t>
      </w:r>
      <w:r>
        <w:t>адаптер</w:t>
      </w:r>
      <w:r w:rsidRPr="00C96760">
        <w:rPr>
          <w:lang w:val="en-US"/>
        </w:rPr>
        <w:t xml:space="preserve"> </w:t>
      </w:r>
      <w:r>
        <w:t>для</w:t>
      </w:r>
      <w:r w:rsidRPr="00C96760">
        <w:rPr>
          <w:lang w:val="en-US"/>
        </w:rPr>
        <w:t xml:space="preserve"> </w:t>
      </w:r>
      <w:r>
        <w:rPr>
          <w:lang w:val="en-US"/>
        </w:rPr>
        <w:t>RecycleView</w:t>
      </w:r>
      <w:r w:rsidRPr="00C96760">
        <w:rPr>
          <w:lang w:val="en-US"/>
        </w:rPr>
        <w:t xml:space="preserve">, </w:t>
      </w:r>
      <w:r>
        <w:t>класс</w:t>
      </w:r>
      <w:r w:rsidRPr="00C96760">
        <w:rPr>
          <w:lang w:val="en-US"/>
        </w:rPr>
        <w:t xml:space="preserve"> </w:t>
      </w:r>
      <w:r>
        <w:t>данных</w:t>
      </w:r>
      <w:r w:rsidRPr="00C96760">
        <w:rPr>
          <w:lang w:val="en-US"/>
        </w:rPr>
        <w:t xml:space="preserve"> </w:t>
      </w:r>
      <w:r>
        <w:rPr>
          <w:lang w:val="en-US"/>
        </w:rPr>
        <w:t>Contact</w:t>
      </w:r>
    </w:p>
    <w:p w:rsidR="00922983" w:rsidRPr="00922983" w:rsidRDefault="00922983" w:rsidP="00922983">
      <w:pPr>
        <w:pStyle w:val="HTML"/>
        <w:shd w:val="clear" w:color="auto" w:fill="2B2B2B"/>
        <w:rPr>
          <w:color w:val="A9B7C6"/>
          <w:lang w:val="en-US"/>
        </w:rPr>
      </w:pPr>
      <w:r w:rsidRPr="00922983">
        <w:rPr>
          <w:color w:val="CC7832"/>
          <w:lang w:val="en-US"/>
        </w:rPr>
        <w:t xml:space="preserve">package </w:t>
      </w:r>
      <w:r w:rsidRPr="00922983">
        <w:rPr>
          <w:color w:val="A9B7C6"/>
          <w:lang w:val="en-US"/>
        </w:rPr>
        <w:t>com.example.mydialer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android.content.Context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androidx.appcompat.app.AppCompatActivity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android.os.Bundle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android.view.LayoutInflater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android.view.View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android.view.ViewGroup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android.widget.Button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android.widget.EditText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android.widget.TextView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androidx.recyclerview.widget.LinearLayoutManager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androidx.recyclerview.widget.RecyclerView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com.google.gson.Gson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com.google.gson.JsonArray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timber.log.Timber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java.io.IOException</w:t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import </w:t>
      </w:r>
      <w:r w:rsidRPr="00922983">
        <w:rPr>
          <w:color w:val="A9B7C6"/>
          <w:lang w:val="en-US"/>
        </w:rPr>
        <w:t>java.io.InputStream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class </w:t>
      </w:r>
      <w:r w:rsidRPr="00922983">
        <w:rPr>
          <w:color w:val="A9B7C6"/>
          <w:lang w:val="en-US"/>
        </w:rPr>
        <w:t>MainActivity : AppCompatActivity() {</w:t>
      </w:r>
      <w:r w:rsidRPr="00922983">
        <w:rPr>
          <w:color w:val="A9B7C6"/>
          <w:lang w:val="en-US"/>
        </w:rPr>
        <w:br/>
        <w:t xml:space="preserve">    </w:t>
      </w:r>
      <w:r w:rsidRPr="00922983">
        <w:rPr>
          <w:color w:val="CC7832"/>
          <w:lang w:val="en-US"/>
        </w:rPr>
        <w:t xml:space="preserve">override fun </w:t>
      </w:r>
      <w:r w:rsidRPr="00922983">
        <w:rPr>
          <w:color w:val="FFC66D"/>
          <w:lang w:val="en-US"/>
        </w:rPr>
        <w:t>onCreate</w:t>
      </w:r>
      <w:r w:rsidRPr="00922983">
        <w:rPr>
          <w:color w:val="A9B7C6"/>
          <w:lang w:val="en-US"/>
        </w:rPr>
        <w:t>(savedInstanceState: Bundle?) {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>super</w:t>
      </w:r>
      <w:r w:rsidRPr="00922983">
        <w:rPr>
          <w:color w:val="A9B7C6"/>
          <w:lang w:val="en-US"/>
        </w:rPr>
        <w:t>.onCreate(savedInstanceState)</w:t>
      </w:r>
      <w:r w:rsidRPr="00922983">
        <w:rPr>
          <w:color w:val="A9B7C6"/>
          <w:lang w:val="en-US"/>
        </w:rPr>
        <w:br/>
        <w:t xml:space="preserve">        setContentView(R.layout.</w:t>
      </w:r>
      <w:r w:rsidRPr="00922983">
        <w:rPr>
          <w:i/>
          <w:iCs/>
          <w:color w:val="9876AA"/>
          <w:lang w:val="en-US"/>
        </w:rPr>
        <w:t>activity_main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var </w:t>
      </w:r>
      <w:r w:rsidRPr="00922983">
        <w:rPr>
          <w:color w:val="A9B7C6"/>
          <w:lang w:val="en-US"/>
        </w:rPr>
        <w:t xml:space="preserve">json : String? = </w:t>
      </w:r>
      <w:r w:rsidRPr="00922983">
        <w:rPr>
          <w:color w:val="CC7832"/>
          <w:lang w:val="en-US"/>
        </w:rPr>
        <w:t>null</w:t>
      </w:r>
      <w:r w:rsidRPr="00922983">
        <w:rPr>
          <w:color w:val="CC7832"/>
          <w:lang w:val="en-US"/>
        </w:rPr>
        <w:br/>
        <w:t xml:space="preserve">        val </w:t>
      </w:r>
      <w:r w:rsidRPr="00922983">
        <w:rPr>
          <w:color w:val="A9B7C6"/>
          <w:lang w:val="en-US"/>
        </w:rPr>
        <w:t>button: Button = findViewById(R.id.</w:t>
      </w:r>
      <w:r w:rsidRPr="00922983">
        <w:rPr>
          <w:i/>
          <w:iCs/>
          <w:color w:val="9876AA"/>
          <w:lang w:val="en-US"/>
        </w:rPr>
        <w:t>btn_search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A9B7C6"/>
          <w:lang w:val="en-US"/>
        </w:rPr>
        <w:t>txt: EditText = findViewById(R.id.</w:t>
      </w:r>
      <w:r w:rsidRPr="00922983">
        <w:rPr>
          <w:i/>
          <w:iCs/>
          <w:color w:val="9876AA"/>
          <w:lang w:val="en-US"/>
        </w:rPr>
        <w:t>et_search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A9B7C6"/>
          <w:lang w:val="en-US"/>
        </w:rPr>
        <w:t>recyclerView: RecyclerView = findViewById(R.id.</w:t>
      </w:r>
      <w:r w:rsidRPr="00922983">
        <w:rPr>
          <w:i/>
          <w:iCs/>
          <w:color w:val="9876AA"/>
          <w:lang w:val="en-US"/>
        </w:rPr>
        <w:t>rView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try </w:t>
      </w:r>
      <w:r w:rsidRPr="00922983">
        <w:rPr>
          <w:color w:val="A9B7C6"/>
          <w:lang w:val="en-US"/>
        </w:rPr>
        <w:t>{</w:t>
      </w:r>
      <w:r w:rsidRPr="00922983">
        <w:rPr>
          <w:color w:val="A9B7C6"/>
          <w:lang w:val="en-US"/>
        </w:rPr>
        <w:br/>
        <w:t xml:space="preserve">    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A9B7C6"/>
          <w:lang w:val="en-US"/>
        </w:rPr>
        <w:t xml:space="preserve">inp: InputStream = </w:t>
      </w:r>
      <w:r w:rsidRPr="00922983">
        <w:rPr>
          <w:i/>
          <w:iCs/>
          <w:color w:val="9876AA"/>
          <w:lang w:val="en-US"/>
        </w:rPr>
        <w:t>assets</w:t>
      </w:r>
      <w:r w:rsidRPr="00922983">
        <w:rPr>
          <w:color w:val="A9B7C6"/>
          <w:lang w:val="en-US"/>
        </w:rPr>
        <w:t>.open(</w:t>
      </w:r>
      <w:r w:rsidRPr="00922983">
        <w:rPr>
          <w:color w:val="6A8759"/>
          <w:lang w:val="en-US"/>
        </w:rPr>
        <w:t>"phones.json"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  <w:t xml:space="preserve">            json = inp.</w:t>
      </w:r>
      <w:r w:rsidRPr="00922983">
        <w:rPr>
          <w:i/>
          <w:iCs/>
          <w:color w:val="FFC66D"/>
          <w:lang w:val="en-US"/>
        </w:rPr>
        <w:t>bufferedReader</w:t>
      </w:r>
      <w:r w:rsidRPr="00922983">
        <w:rPr>
          <w:color w:val="A9B7C6"/>
          <w:lang w:val="en-US"/>
        </w:rPr>
        <w:t>().</w:t>
      </w:r>
      <w:r w:rsidRPr="00922983">
        <w:rPr>
          <w:i/>
          <w:iCs/>
          <w:color w:val="FFC66D"/>
          <w:lang w:val="en-US"/>
        </w:rPr>
        <w:t>use</w:t>
      </w:r>
      <w:r w:rsidRPr="00922983">
        <w:rPr>
          <w:b/>
          <w:bCs/>
          <w:color w:val="A9B7C6"/>
          <w:lang w:val="en-US"/>
        </w:rPr>
        <w:t>{it</w:t>
      </w:r>
      <w:r w:rsidRPr="00922983">
        <w:rPr>
          <w:color w:val="A9B7C6"/>
          <w:lang w:val="en-US"/>
        </w:rPr>
        <w:t>.</w:t>
      </w:r>
      <w:r w:rsidRPr="00922983">
        <w:rPr>
          <w:i/>
          <w:iCs/>
          <w:color w:val="FFC66D"/>
          <w:lang w:val="en-US"/>
        </w:rPr>
        <w:t>readText</w:t>
      </w:r>
      <w:r w:rsidRPr="00922983">
        <w:rPr>
          <w:color w:val="A9B7C6"/>
          <w:lang w:val="en-US"/>
        </w:rPr>
        <w:t>()</w:t>
      </w:r>
      <w:r w:rsidRPr="00922983">
        <w:rPr>
          <w:b/>
          <w:bCs/>
          <w:color w:val="A9B7C6"/>
          <w:lang w:val="en-US"/>
        </w:rPr>
        <w:t>}</w:t>
      </w:r>
      <w:r w:rsidRPr="00922983">
        <w:rPr>
          <w:color w:val="A9B7C6"/>
          <w:lang w:val="en-US"/>
        </w:rPr>
        <w:t>.</w:t>
      </w:r>
      <w:r w:rsidRPr="00922983">
        <w:rPr>
          <w:i/>
          <w:iCs/>
          <w:color w:val="FFC66D"/>
          <w:lang w:val="en-US"/>
        </w:rPr>
        <w:t>replace</w:t>
      </w:r>
      <w:r w:rsidRPr="00922983">
        <w:rPr>
          <w:color w:val="A9B7C6"/>
          <w:lang w:val="en-US"/>
        </w:rPr>
        <w:t>(</w:t>
      </w:r>
      <w:r w:rsidRPr="00922983">
        <w:rPr>
          <w:color w:val="6A8759"/>
          <w:lang w:val="en-US"/>
        </w:rPr>
        <w:t>"</w:t>
      </w:r>
      <w:r w:rsidRPr="00922983">
        <w:rPr>
          <w:color w:val="CC7832"/>
          <w:lang w:val="en-US"/>
        </w:rPr>
        <w:t>\r\n</w:t>
      </w:r>
      <w:r w:rsidRPr="00922983">
        <w:rPr>
          <w:color w:val="6A8759"/>
          <w:lang w:val="en-US"/>
        </w:rPr>
        <w:t>"</w:t>
      </w:r>
      <w:r w:rsidRPr="00922983">
        <w:rPr>
          <w:color w:val="CC7832"/>
          <w:lang w:val="en-US"/>
        </w:rPr>
        <w:t xml:space="preserve">, </w:t>
      </w:r>
      <w:r w:rsidRPr="00922983">
        <w:rPr>
          <w:color w:val="6A8759"/>
          <w:lang w:val="en-US"/>
        </w:rPr>
        <w:t>""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A9B7C6"/>
          <w:lang w:val="en-US"/>
        </w:rPr>
        <w:t>phones = Gson().fromJson(json</w:t>
      </w:r>
      <w:r w:rsidRPr="00922983">
        <w:rPr>
          <w:color w:val="CC7832"/>
          <w:lang w:val="en-US"/>
        </w:rPr>
        <w:t xml:space="preserve">, </w:t>
      </w:r>
      <w:r w:rsidRPr="00922983">
        <w:rPr>
          <w:color w:val="A9B7C6"/>
          <w:lang w:val="en-US"/>
        </w:rPr>
        <w:t>Array&lt;Contact&gt;::</w:t>
      </w:r>
      <w:r w:rsidRPr="00922983">
        <w:rPr>
          <w:color w:val="CC7832"/>
          <w:lang w:val="en-US"/>
        </w:rPr>
        <w:t>class</w:t>
      </w:r>
      <w:r w:rsidRPr="00922983">
        <w:rPr>
          <w:color w:val="A9B7C6"/>
          <w:lang w:val="en-US"/>
        </w:rPr>
        <w:t>.</w:t>
      </w:r>
      <w:r w:rsidRPr="00922983">
        <w:rPr>
          <w:i/>
          <w:iCs/>
          <w:color w:val="9876AA"/>
          <w:lang w:val="en-US"/>
        </w:rPr>
        <w:t>java</w:t>
      </w:r>
      <w:r w:rsidRPr="00922983">
        <w:rPr>
          <w:color w:val="A9B7C6"/>
          <w:lang w:val="en-US"/>
        </w:rPr>
        <w:t>).</w:t>
      </w:r>
      <w:r w:rsidRPr="00922983">
        <w:rPr>
          <w:i/>
          <w:iCs/>
          <w:color w:val="FFC66D"/>
          <w:lang w:val="en-US"/>
        </w:rPr>
        <w:t>toList</w:t>
      </w:r>
      <w:r w:rsidRPr="00922983">
        <w:rPr>
          <w:color w:val="A9B7C6"/>
          <w:lang w:val="en-US"/>
        </w:rPr>
        <w:t>()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        recyclerView.</w:t>
      </w:r>
      <w:r w:rsidRPr="00922983">
        <w:rPr>
          <w:i/>
          <w:iCs/>
          <w:color w:val="9876AA"/>
          <w:lang w:val="en-US"/>
        </w:rPr>
        <w:t xml:space="preserve">layoutManager </w:t>
      </w:r>
      <w:r w:rsidRPr="00922983">
        <w:rPr>
          <w:color w:val="A9B7C6"/>
          <w:lang w:val="en-US"/>
        </w:rPr>
        <w:t>= LinearLayoutManager(</w:t>
      </w:r>
      <w:r w:rsidRPr="00922983">
        <w:rPr>
          <w:color w:val="CC7832"/>
          <w:lang w:val="en-US"/>
        </w:rPr>
        <w:t>this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  <w:t xml:space="preserve">            recyclerView.</w:t>
      </w:r>
      <w:r w:rsidRPr="00922983">
        <w:rPr>
          <w:i/>
          <w:iCs/>
          <w:color w:val="9876AA"/>
          <w:lang w:val="en-US"/>
        </w:rPr>
        <w:t xml:space="preserve">adapter </w:t>
      </w:r>
      <w:r w:rsidRPr="00922983">
        <w:rPr>
          <w:color w:val="A9B7C6"/>
          <w:lang w:val="en-US"/>
        </w:rPr>
        <w:t>= Adapter(</w:t>
      </w:r>
      <w:r w:rsidRPr="00922983">
        <w:rPr>
          <w:color w:val="CC7832"/>
          <w:lang w:val="en-US"/>
        </w:rPr>
        <w:t xml:space="preserve">this, </w:t>
      </w:r>
      <w:r w:rsidRPr="00922983">
        <w:rPr>
          <w:color w:val="A9B7C6"/>
          <w:lang w:val="en-US"/>
        </w:rPr>
        <w:t xml:space="preserve">phones </w:t>
      </w:r>
      <w:r w:rsidRPr="00922983">
        <w:rPr>
          <w:color w:val="CC7832"/>
          <w:lang w:val="en-US"/>
        </w:rPr>
        <w:t xml:space="preserve">as </w:t>
      </w:r>
      <w:r w:rsidRPr="00922983">
        <w:rPr>
          <w:color w:val="A9B7C6"/>
          <w:lang w:val="en-US"/>
        </w:rPr>
        <w:t>ArrayList&lt;Contact&gt;)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        button.setOnClickListener</w:t>
      </w:r>
      <w:r w:rsidRPr="00922983">
        <w:rPr>
          <w:b/>
          <w:bCs/>
          <w:color w:val="A9B7C6"/>
          <w:lang w:val="en-US"/>
        </w:rPr>
        <w:t>{</w:t>
      </w:r>
      <w:r w:rsidRPr="00922983">
        <w:rPr>
          <w:b/>
          <w:bCs/>
          <w:color w:val="A9B7C6"/>
          <w:lang w:val="en-US"/>
        </w:rPr>
        <w:br/>
        <w:t xml:space="preserve">                </w:t>
      </w:r>
      <w:r w:rsidRPr="00922983">
        <w:rPr>
          <w:color w:val="CC7832"/>
          <w:lang w:val="en-US"/>
        </w:rPr>
        <w:t>if</w:t>
      </w:r>
      <w:r w:rsidRPr="00922983">
        <w:rPr>
          <w:color w:val="A9B7C6"/>
          <w:lang w:val="en-US"/>
        </w:rPr>
        <w:t>(txt.</w:t>
      </w:r>
      <w:r w:rsidRPr="00922983">
        <w:rPr>
          <w:i/>
          <w:iCs/>
          <w:color w:val="9876AA"/>
          <w:lang w:val="en-US"/>
        </w:rPr>
        <w:t>text</w:t>
      </w:r>
      <w:r w:rsidRPr="00922983">
        <w:rPr>
          <w:color w:val="A9B7C6"/>
          <w:lang w:val="en-US"/>
        </w:rPr>
        <w:t xml:space="preserve">.toString() != </w:t>
      </w:r>
      <w:r w:rsidRPr="00922983">
        <w:rPr>
          <w:color w:val="6A8759"/>
          <w:lang w:val="en-US"/>
        </w:rPr>
        <w:t>""</w:t>
      </w:r>
      <w:r w:rsidRPr="00922983">
        <w:rPr>
          <w:color w:val="A9B7C6"/>
          <w:lang w:val="en-US"/>
        </w:rPr>
        <w:t>){</w:t>
      </w:r>
      <w:r w:rsidRPr="00922983">
        <w:rPr>
          <w:color w:val="A9B7C6"/>
          <w:lang w:val="en-US"/>
        </w:rPr>
        <w:br/>
        <w:t xml:space="preserve">            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A9B7C6"/>
          <w:lang w:val="en-US"/>
        </w:rPr>
        <w:t>newArr = ArrayList&lt;Contact&gt;()</w:t>
      </w:r>
      <w:r w:rsidRPr="00922983">
        <w:rPr>
          <w:color w:val="A9B7C6"/>
          <w:lang w:val="en-US"/>
        </w:rPr>
        <w:br/>
        <w:t xml:space="preserve">                    </w:t>
      </w:r>
      <w:r w:rsidRPr="00922983">
        <w:rPr>
          <w:color w:val="CC7832"/>
          <w:lang w:val="en-US"/>
        </w:rPr>
        <w:t>for</w:t>
      </w:r>
      <w:r w:rsidRPr="00922983">
        <w:rPr>
          <w:color w:val="A9B7C6"/>
          <w:lang w:val="en-US"/>
        </w:rPr>
        <w:t xml:space="preserve">(i </w:t>
      </w:r>
      <w:r w:rsidRPr="00922983">
        <w:rPr>
          <w:color w:val="CC7832"/>
          <w:lang w:val="en-US"/>
        </w:rPr>
        <w:t xml:space="preserve">in </w:t>
      </w:r>
      <w:r w:rsidRPr="00922983">
        <w:rPr>
          <w:color w:val="A9B7C6"/>
          <w:lang w:val="en-US"/>
        </w:rPr>
        <w:t>phones.</w:t>
      </w:r>
      <w:r w:rsidRPr="00922983">
        <w:rPr>
          <w:i/>
          <w:iCs/>
          <w:color w:val="9876AA"/>
          <w:lang w:val="en-US"/>
        </w:rPr>
        <w:t>indices</w:t>
      </w:r>
      <w:r w:rsidRPr="00922983">
        <w:rPr>
          <w:color w:val="A9B7C6"/>
          <w:lang w:val="en-US"/>
        </w:rPr>
        <w:t>){</w:t>
      </w:r>
      <w:r w:rsidRPr="00922983">
        <w:rPr>
          <w:color w:val="A9B7C6"/>
          <w:lang w:val="en-US"/>
        </w:rPr>
        <w:br/>
        <w:t xml:space="preserve">                        </w:t>
      </w:r>
      <w:r w:rsidRPr="00922983">
        <w:rPr>
          <w:color w:val="CC7832"/>
          <w:lang w:val="en-US"/>
        </w:rPr>
        <w:t>if</w:t>
      </w:r>
      <w:r w:rsidRPr="00922983">
        <w:rPr>
          <w:color w:val="A9B7C6"/>
          <w:lang w:val="en-US"/>
        </w:rPr>
        <w:t>(txt.</w:t>
      </w:r>
      <w:r w:rsidRPr="00922983">
        <w:rPr>
          <w:i/>
          <w:iCs/>
          <w:color w:val="9876AA"/>
          <w:lang w:val="en-US"/>
        </w:rPr>
        <w:t>text</w:t>
      </w:r>
      <w:r w:rsidRPr="00922983">
        <w:rPr>
          <w:color w:val="A9B7C6"/>
          <w:lang w:val="en-US"/>
        </w:rPr>
        <w:t xml:space="preserve">.toString() </w:t>
      </w:r>
      <w:r w:rsidRPr="00922983">
        <w:rPr>
          <w:color w:val="CC7832"/>
          <w:lang w:val="en-US"/>
        </w:rPr>
        <w:t xml:space="preserve">in </w:t>
      </w:r>
      <w:r w:rsidRPr="00922983">
        <w:rPr>
          <w:color w:val="A9B7C6"/>
          <w:lang w:val="en-US"/>
        </w:rPr>
        <w:t>phones[i].</w:t>
      </w:r>
      <w:r w:rsidRPr="00922983">
        <w:rPr>
          <w:color w:val="9876AA"/>
          <w:lang w:val="en-US"/>
        </w:rPr>
        <w:t xml:space="preserve">name </w:t>
      </w:r>
      <w:r w:rsidRPr="00922983">
        <w:rPr>
          <w:color w:val="A9B7C6"/>
          <w:lang w:val="en-US"/>
        </w:rPr>
        <w:t>|| txt.</w:t>
      </w:r>
      <w:r w:rsidRPr="00922983">
        <w:rPr>
          <w:i/>
          <w:iCs/>
          <w:color w:val="9876AA"/>
          <w:lang w:val="en-US"/>
        </w:rPr>
        <w:t>text</w:t>
      </w:r>
      <w:r w:rsidRPr="00922983">
        <w:rPr>
          <w:color w:val="A9B7C6"/>
          <w:lang w:val="en-US"/>
        </w:rPr>
        <w:t xml:space="preserve">.toString() </w:t>
      </w:r>
      <w:r w:rsidRPr="00922983">
        <w:rPr>
          <w:color w:val="CC7832"/>
          <w:lang w:val="en-US"/>
        </w:rPr>
        <w:t xml:space="preserve">in </w:t>
      </w:r>
      <w:r w:rsidRPr="00922983">
        <w:rPr>
          <w:color w:val="A9B7C6"/>
          <w:lang w:val="en-US"/>
        </w:rPr>
        <w:t>phones[i].</w:t>
      </w:r>
      <w:r w:rsidRPr="00922983">
        <w:rPr>
          <w:color w:val="9876AA"/>
          <w:lang w:val="en-US"/>
        </w:rPr>
        <w:t xml:space="preserve">phone </w:t>
      </w:r>
      <w:r w:rsidRPr="00922983">
        <w:rPr>
          <w:color w:val="A9B7C6"/>
          <w:lang w:val="en-US"/>
        </w:rPr>
        <w:t>|| txt.</w:t>
      </w:r>
      <w:r w:rsidRPr="00922983">
        <w:rPr>
          <w:i/>
          <w:iCs/>
          <w:color w:val="9876AA"/>
          <w:lang w:val="en-US"/>
        </w:rPr>
        <w:t>text</w:t>
      </w:r>
      <w:r w:rsidRPr="00922983">
        <w:rPr>
          <w:color w:val="A9B7C6"/>
          <w:lang w:val="en-US"/>
        </w:rPr>
        <w:t xml:space="preserve">.toString() </w:t>
      </w:r>
      <w:r w:rsidRPr="00922983">
        <w:rPr>
          <w:color w:val="CC7832"/>
          <w:lang w:val="en-US"/>
        </w:rPr>
        <w:t xml:space="preserve">in </w:t>
      </w:r>
      <w:r w:rsidRPr="00922983">
        <w:rPr>
          <w:color w:val="A9B7C6"/>
          <w:lang w:val="en-US"/>
        </w:rPr>
        <w:t>phones[i].</w:t>
      </w:r>
      <w:r w:rsidRPr="00922983">
        <w:rPr>
          <w:color w:val="9876AA"/>
          <w:lang w:val="en-US"/>
        </w:rPr>
        <w:t>type</w:t>
      </w:r>
      <w:r w:rsidRPr="00922983">
        <w:rPr>
          <w:color w:val="A9B7C6"/>
          <w:lang w:val="en-US"/>
        </w:rPr>
        <w:t>){</w:t>
      </w:r>
      <w:r w:rsidRPr="00922983">
        <w:rPr>
          <w:color w:val="A9B7C6"/>
          <w:lang w:val="en-US"/>
        </w:rPr>
        <w:br/>
        <w:t xml:space="preserve">                            newArr.add(phones[i])</w:t>
      </w:r>
      <w:r w:rsidRPr="00922983">
        <w:rPr>
          <w:color w:val="A9B7C6"/>
          <w:lang w:val="en-US"/>
        </w:rPr>
        <w:br/>
        <w:t xml:space="preserve">                        }</w:t>
      </w:r>
      <w:r w:rsidRPr="00922983">
        <w:rPr>
          <w:color w:val="A9B7C6"/>
          <w:lang w:val="en-US"/>
        </w:rPr>
        <w:br/>
        <w:t xml:space="preserve">                    }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                recyclerView.</w:t>
      </w:r>
      <w:r w:rsidRPr="00922983">
        <w:rPr>
          <w:i/>
          <w:iCs/>
          <w:color w:val="9876AA"/>
          <w:lang w:val="en-US"/>
        </w:rPr>
        <w:t xml:space="preserve">adapter </w:t>
      </w:r>
      <w:r w:rsidRPr="00922983">
        <w:rPr>
          <w:color w:val="A9B7C6"/>
          <w:lang w:val="en-US"/>
        </w:rPr>
        <w:t>= Adapter(</w:t>
      </w:r>
      <w:r w:rsidRPr="00922983">
        <w:rPr>
          <w:color w:val="CC7832"/>
          <w:lang w:val="en-US"/>
        </w:rPr>
        <w:t xml:space="preserve">this, </w:t>
      </w:r>
      <w:r w:rsidRPr="00922983">
        <w:rPr>
          <w:color w:val="A9B7C6"/>
          <w:lang w:val="en-US"/>
        </w:rPr>
        <w:t>newArr)</w:t>
      </w:r>
      <w:r w:rsidRPr="00922983">
        <w:rPr>
          <w:color w:val="A9B7C6"/>
          <w:lang w:val="en-US"/>
        </w:rPr>
        <w:br/>
        <w:t xml:space="preserve">                }</w:t>
      </w:r>
      <w:r w:rsidRPr="00922983">
        <w:rPr>
          <w:color w:val="A9B7C6"/>
          <w:lang w:val="en-US"/>
        </w:rPr>
        <w:br/>
        <w:t xml:space="preserve">                </w:t>
      </w:r>
      <w:r w:rsidRPr="00922983">
        <w:rPr>
          <w:color w:val="CC7832"/>
          <w:lang w:val="en-US"/>
        </w:rPr>
        <w:t>else</w:t>
      </w:r>
      <w:r w:rsidRPr="00922983">
        <w:rPr>
          <w:color w:val="A9B7C6"/>
          <w:lang w:val="en-US"/>
        </w:rPr>
        <w:t>{</w:t>
      </w:r>
      <w:r w:rsidRPr="00922983">
        <w:rPr>
          <w:color w:val="A9B7C6"/>
          <w:lang w:val="en-US"/>
        </w:rPr>
        <w:br/>
        <w:t xml:space="preserve">                    recyclerView.</w:t>
      </w:r>
      <w:r w:rsidRPr="00922983">
        <w:rPr>
          <w:i/>
          <w:iCs/>
          <w:color w:val="9876AA"/>
          <w:lang w:val="en-US"/>
        </w:rPr>
        <w:t xml:space="preserve">adapter </w:t>
      </w:r>
      <w:r w:rsidRPr="00922983">
        <w:rPr>
          <w:color w:val="A9B7C6"/>
          <w:lang w:val="en-US"/>
        </w:rPr>
        <w:t>= Adapter(</w:t>
      </w:r>
      <w:r w:rsidRPr="00922983">
        <w:rPr>
          <w:color w:val="CC7832"/>
          <w:lang w:val="en-US"/>
        </w:rPr>
        <w:t xml:space="preserve">this, </w:t>
      </w:r>
      <w:r w:rsidRPr="00922983">
        <w:rPr>
          <w:color w:val="A9B7C6"/>
          <w:shd w:val="clear" w:color="auto" w:fill="223C23"/>
          <w:lang w:val="en-US"/>
        </w:rPr>
        <w:t>phones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  <w:t xml:space="preserve">                }</w:t>
      </w:r>
      <w:r w:rsidRPr="00922983">
        <w:rPr>
          <w:color w:val="A9B7C6"/>
          <w:lang w:val="en-US"/>
        </w:rPr>
        <w:br/>
        <w:t xml:space="preserve">            </w:t>
      </w:r>
      <w:r w:rsidRPr="00922983">
        <w:rPr>
          <w:b/>
          <w:bCs/>
          <w:color w:val="A9B7C6"/>
          <w:lang w:val="en-US"/>
        </w:rPr>
        <w:t>}</w:t>
      </w:r>
      <w:r w:rsidRPr="00922983">
        <w:rPr>
          <w:b/>
          <w:bCs/>
          <w:color w:val="A9B7C6"/>
          <w:lang w:val="en-US"/>
        </w:rPr>
        <w:br/>
        <w:t xml:space="preserve">        </w:t>
      </w:r>
      <w:r w:rsidRPr="00922983">
        <w:rPr>
          <w:color w:val="A9B7C6"/>
          <w:lang w:val="en-US"/>
        </w:rPr>
        <w:t>}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lastRenderedPageBreak/>
        <w:t xml:space="preserve">        </w:t>
      </w:r>
      <w:r w:rsidRPr="00922983">
        <w:rPr>
          <w:color w:val="CC7832"/>
          <w:lang w:val="en-US"/>
        </w:rPr>
        <w:t xml:space="preserve">catch </w:t>
      </w:r>
      <w:r w:rsidRPr="00922983">
        <w:rPr>
          <w:color w:val="A9B7C6"/>
          <w:lang w:val="en-US"/>
        </w:rPr>
        <w:t>(e: IOException){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    }</w:t>
      </w:r>
      <w:r w:rsidRPr="00922983">
        <w:rPr>
          <w:color w:val="A9B7C6"/>
          <w:lang w:val="en-US"/>
        </w:rPr>
        <w:br/>
        <w:t xml:space="preserve">    }</w:t>
      </w:r>
      <w:r w:rsidRPr="00922983">
        <w:rPr>
          <w:color w:val="A9B7C6"/>
          <w:lang w:val="en-US"/>
        </w:rPr>
        <w:br/>
        <w:t>}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data class </w:t>
      </w:r>
      <w:r w:rsidRPr="00922983">
        <w:rPr>
          <w:color w:val="A9B7C6"/>
          <w:lang w:val="en-US"/>
        </w:rPr>
        <w:t>Contact(</w:t>
      </w:r>
      <w:r w:rsidRPr="00922983">
        <w:rPr>
          <w:color w:val="A9B7C6"/>
          <w:lang w:val="en-US"/>
        </w:rPr>
        <w:br/>
        <w:t xml:space="preserve">    </w:t>
      </w:r>
      <w:r w:rsidRPr="00922983">
        <w:rPr>
          <w:color w:val="CC7832"/>
          <w:lang w:val="en-US"/>
        </w:rPr>
        <w:t xml:space="preserve">var </w:t>
      </w:r>
      <w:r w:rsidRPr="00922983">
        <w:rPr>
          <w:color w:val="9876AA"/>
          <w:lang w:val="en-US"/>
        </w:rPr>
        <w:t>name</w:t>
      </w:r>
      <w:r w:rsidRPr="00922983">
        <w:rPr>
          <w:color w:val="A9B7C6"/>
          <w:lang w:val="en-US"/>
        </w:rPr>
        <w:t>: String</w:t>
      </w:r>
      <w:r w:rsidRPr="00922983">
        <w:rPr>
          <w:color w:val="CC7832"/>
          <w:lang w:val="en-US"/>
        </w:rPr>
        <w:t>,</w:t>
      </w:r>
      <w:r w:rsidRPr="00922983">
        <w:rPr>
          <w:color w:val="CC7832"/>
          <w:lang w:val="en-US"/>
        </w:rPr>
        <w:br/>
        <w:t xml:space="preserve">    var </w:t>
      </w:r>
      <w:r w:rsidRPr="00922983">
        <w:rPr>
          <w:color w:val="9876AA"/>
          <w:lang w:val="en-US"/>
        </w:rPr>
        <w:t>phone</w:t>
      </w:r>
      <w:r w:rsidRPr="00922983">
        <w:rPr>
          <w:color w:val="A9B7C6"/>
          <w:lang w:val="en-US"/>
        </w:rPr>
        <w:t>: String</w:t>
      </w:r>
      <w:r w:rsidRPr="00922983">
        <w:rPr>
          <w:color w:val="CC7832"/>
          <w:lang w:val="en-US"/>
        </w:rPr>
        <w:t>,</w:t>
      </w:r>
      <w:r w:rsidRPr="00922983">
        <w:rPr>
          <w:color w:val="CC7832"/>
          <w:lang w:val="en-US"/>
        </w:rPr>
        <w:br/>
        <w:t xml:space="preserve">    var </w:t>
      </w:r>
      <w:r w:rsidRPr="00922983">
        <w:rPr>
          <w:color w:val="9876AA"/>
          <w:lang w:val="en-US"/>
        </w:rPr>
        <w:t>type</w:t>
      </w:r>
      <w:r w:rsidRPr="00922983">
        <w:rPr>
          <w:color w:val="A9B7C6"/>
          <w:lang w:val="en-US"/>
        </w:rPr>
        <w:t>: String</w:t>
      </w:r>
      <w:r w:rsidRPr="00922983">
        <w:rPr>
          <w:color w:val="A9B7C6"/>
          <w:lang w:val="en-US"/>
        </w:rPr>
        <w:br/>
        <w:t>)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</w:r>
      <w:r w:rsidRPr="00922983">
        <w:rPr>
          <w:color w:val="CC7832"/>
          <w:lang w:val="en-US"/>
        </w:rPr>
        <w:t xml:space="preserve">class </w:t>
      </w:r>
      <w:r w:rsidRPr="00922983">
        <w:rPr>
          <w:color w:val="A9B7C6"/>
          <w:lang w:val="en-US"/>
        </w:rPr>
        <w:t>Adapter(</w:t>
      </w:r>
      <w:r w:rsidRPr="00922983">
        <w:rPr>
          <w:color w:val="A9B7C6"/>
          <w:lang w:val="en-US"/>
        </w:rPr>
        <w:br/>
        <w:t xml:space="preserve">    </w:t>
      </w:r>
      <w:r w:rsidRPr="00922983">
        <w:rPr>
          <w:color w:val="CC7832"/>
          <w:lang w:val="en-US"/>
        </w:rPr>
        <w:t xml:space="preserve">private val </w:t>
      </w:r>
      <w:r w:rsidRPr="00922983">
        <w:rPr>
          <w:color w:val="9876AA"/>
          <w:lang w:val="en-US"/>
        </w:rPr>
        <w:t>context</w:t>
      </w:r>
      <w:r w:rsidRPr="00922983">
        <w:rPr>
          <w:color w:val="A9B7C6"/>
          <w:lang w:val="en-US"/>
        </w:rPr>
        <w:t>: Context</w:t>
      </w:r>
      <w:r w:rsidRPr="00922983">
        <w:rPr>
          <w:color w:val="CC7832"/>
          <w:lang w:val="en-US"/>
        </w:rPr>
        <w:t>,</w:t>
      </w:r>
      <w:r w:rsidRPr="00922983">
        <w:rPr>
          <w:color w:val="CC7832"/>
          <w:lang w:val="en-US"/>
        </w:rPr>
        <w:br/>
        <w:t xml:space="preserve">    private val </w:t>
      </w:r>
      <w:r w:rsidRPr="00922983">
        <w:rPr>
          <w:color w:val="9876AA"/>
          <w:lang w:val="en-US"/>
        </w:rPr>
        <w:t>list</w:t>
      </w:r>
      <w:r w:rsidRPr="00922983">
        <w:rPr>
          <w:color w:val="A9B7C6"/>
          <w:lang w:val="en-US"/>
        </w:rPr>
        <w:t>: ArrayList&lt;Contact&gt;</w:t>
      </w:r>
      <w:r w:rsidRPr="00922983">
        <w:rPr>
          <w:color w:val="A9B7C6"/>
          <w:lang w:val="en-US"/>
        </w:rPr>
        <w:br/>
        <w:t>) : RecyclerView.Adapter&lt;Adapter.ViewHolder&gt;(){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</w:t>
      </w:r>
      <w:r w:rsidRPr="00922983">
        <w:rPr>
          <w:color w:val="CC7832"/>
          <w:lang w:val="en-US"/>
        </w:rPr>
        <w:t xml:space="preserve">class </w:t>
      </w:r>
      <w:r w:rsidRPr="00922983">
        <w:rPr>
          <w:color w:val="A9B7C6"/>
          <w:lang w:val="en-US"/>
        </w:rPr>
        <w:t>ViewHolder(view: View): RecyclerView.ViewHolder(view) {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9876AA"/>
          <w:lang w:val="en-US"/>
        </w:rPr>
        <w:t>name</w:t>
      </w:r>
      <w:r w:rsidRPr="00922983">
        <w:rPr>
          <w:color w:val="A9B7C6"/>
          <w:lang w:val="en-US"/>
        </w:rPr>
        <w:t>: TextView = view.findViewById(R.id.</w:t>
      </w:r>
      <w:r w:rsidRPr="00922983">
        <w:rPr>
          <w:i/>
          <w:iCs/>
          <w:color w:val="9876AA"/>
          <w:lang w:val="en-US"/>
        </w:rPr>
        <w:t>textName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9876AA"/>
          <w:lang w:val="en-US"/>
        </w:rPr>
        <w:t>phone</w:t>
      </w:r>
      <w:r w:rsidRPr="00922983">
        <w:rPr>
          <w:color w:val="A9B7C6"/>
          <w:lang w:val="en-US"/>
        </w:rPr>
        <w:t>: TextView = view.findViewById(R.id.</w:t>
      </w:r>
      <w:r w:rsidRPr="00922983">
        <w:rPr>
          <w:i/>
          <w:iCs/>
          <w:color w:val="9876AA"/>
          <w:lang w:val="en-US"/>
        </w:rPr>
        <w:t>textPhone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9876AA"/>
          <w:lang w:val="en-US"/>
        </w:rPr>
        <w:t>type</w:t>
      </w:r>
      <w:r w:rsidRPr="00922983">
        <w:rPr>
          <w:color w:val="A9B7C6"/>
          <w:lang w:val="en-US"/>
        </w:rPr>
        <w:t>: TextView = view.findViewById(R.id.</w:t>
      </w:r>
      <w:r w:rsidRPr="00922983">
        <w:rPr>
          <w:i/>
          <w:iCs/>
          <w:color w:val="9876AA"/>
          <w:lang w:val="en-US"/>
        </w:rPr>
        <w:t>textType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  <w:t xml:space="preserve">    }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</w:t>
      </w:r>
      <w:r w:rsidRPr="00922983">
        <w:rPr>
          <w:color w:val="CC7832"/>
          <w:lang w:val="en-US"/>
        </w:rPr>
        <w:t xml:space="preserve">override fun </w:t>
      </w:r>
      <w:r w:rsidRPr="00922983">
        <w:rPr>
          <w:color w:val="FFC66D"/>
          <w:lang w:val="en-US"/>
        </w:rPr>
        <w:t>onCreateViewHolder</w:t>
      </w:r>
      <w:r w:rsidRPr="00922983">
        <w:rPr>
          <w:color w:val="A9B7C6"/>
          <w:lang w:val="en-US"/>
        </w:rPr>
        <w:t>(parent: ViewGroup</w:t>
      </w:r>
      <w:r w:rsidRPr="00922983">
        <w:rPr>
          <w:color w:val="CC7832"/>
          <w:lang w:val="en-US"/>
        </w:rPr>
        <w:t xml:space="preserve">, </w:t>
      </w:r>
      <w:r w:rsidRPr="00922983">
        <w:rPr>
          <w:color w:val="A9B7C6"/>
          <w:lang w:val="en-US"/>
        </w:rPr>
        <w:t>viewType: Int): ViewHolder {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A9B7C6"/>
          <w:lang w:val="en-US"/>
        </w:rPr>
        <w:t>view = LayoutInflater.from(</w:t>
      </w:r>
      <w:r w:rsidRPr="00922983">
        <w:rPr>
          <w:color w:val="9876AA"/>
          <w:lang w:val="en-US"/>
        </w:rPr>
        <w:t>context</w:t>
      </w:r>
      <w:r w:rsidRPr="00922983">
        <w:rPr>
          <w:color w:val="A9B7C6"/>
          <w:lang w:val="en-US"/>
        </w:rPr>
        <w:t>).inflate(R.layout.</w:t>
      </w:r>
      <w:r w:rsidRPr="00922983">
        <w:rPr>
          <w:i/>
          <w:iCs/>
          <w:color w:val="9876AA"/>
          <w:lang w:val="en-US"/>
        </w:rPr>
        <w:t>rview_item</w:t>
      </w:r>
      <w:r w:rsidRPr="00922983">
        <w:rPr>
          <w:color w:val="CC7832"/>
          <w:lang w:val="en-US"/>
        </w:rPr>
        <w:t xml:space="preserve">, </w:t>
      </w:r>
      <w:r w:rsidRPr="00922983">
        <w:rPr>
          <w:color w:val="A9B7C6"/>
          <w:lang w:val="en-US"/>
        </w:rPr>
        <w:t>parent</w:t>
      </w:r>
      <w:r w:rsidRPr="00922983">
        <w:rPr>
          <w:color w:val="CC7832"/>
          <w:lang w:val="en-US"/>
        </w:rPr>
        <w:t>, false</w:t>
      </w:r>
      <w:r w:rsidRPr="00922983">
        <w:rPr>
          <w:color w:val="A9B7C6"/>
          <w:lang w:val="en-US"/>
        </w:rPr>
        <w:t>)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return </w:t>
      </w:r>
      <w:r w:rsidRPr="00922983">
        <w:rPr>
          <w:color w:val="A9B7C6"/>
          <w:lang w:val="en-US"/>
        </w:rPr>
        <w:t>ViewHolder(view)</w:t>
      </w:r>
      <w:r w:rsidRPr="00922983">
        <w:rPr>
          <w:color w:val="A9B7C6"/>
          <w:lang w:val="en-US"/>
        </w:rPr>
        <w:br/>
        <w:t xml:space="preserve">    }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</w:t>
      </w:r>
      <w:r w:rsidRPr="00922983">
        <w:rPr>
          <w:color w:val="CC7832"/>
          <w:lang w:val="en-US"/>
        </w:rPr>
        <w:t xml:space="preserve">override fun </w:t>
      </w:r>
      <w:r w:rsidRPr="00922983">
        <w:rPr>
          <w:color w:val="FFC66D"/>
          <w:lang w:val="en-US"/>
        </w:rPr>
        <w:t>getItemCount</w:t>
      </w:r>
      <w:r w:rsidRPr="00922983">
        <w:rPr>
          <w:color w:val="A9B7C6"/>
          <w:lang w:val="en-US"/>
        </w:rPr>
        <w:t>(): Int {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return </w:t>
      </w:r>
      <w:r w:rsidRPr="00922983">
        <w:rPr>
          <w:color w:val="9876AA"/>
          <w:lang w:val="en-US"/>
        </w:rPr>
        <w:t>list</w:t>
      </w:r>
      <w:r w:rsidRPr="00922983">
        <w:rPr>
          <w:color w:val="A9B7C6"/>
          <w:lang w:val="en-US"/>
        </w:rPr>
        <w:t>.</w:t>
      </w:r>
      <w:r w:rsidRPr="00922983">
        <w:rPr>
          <w:i/>
          <w:iCs/>
          <w:color w:val="FFC66D"/>
          <w:lang w:val="en-US"/>
        </w:rPr>
        <w:t>count</w:t>
      </w:r>
      <w:r w:rsidRPr="00922983">
        <w:rPr>
          <w:color w:val="A9B7C6"/>
          <w:lang w:val="en-US"/>
        </w:rPr>
        <w:t>()</w:t>
      </w:r>
      <w:r w:rsidRPr="00922983">
        <w:rPr>
          <w:color w:val="A9B7C6"/>
          <w:lang w:val="en-US"/>
        </w:rPr>
        <w:br/>
        <w:t xml:space="preserve">    }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 xml:space="preserve">    </w:t>
      </w:r>
      <w:r w:rsidRPr="00922983">
        <w:rPr>
          <w:color w:val="CC7832"/>
          <w:lang w:val="en-US"/>
        </w:rPr>
        <w:t xml:space="preserve">override fun </w:t>
      </w:r>
      <w:r w:rsidRPr="00922983">
        <w:rPr>
          <w:color w:val="FFC66D"/>
          <w:lang w:val="en-US"/>
        </w:rPr>
        <w:t>onBindViewHolder</w:t>
      </w:r>
      <w:r w:rsidRPr="00922983">
        <w:rPr>
          <w:color w:val="A9B7C6"/>
          <w:lang w:val="en-US"/>
        </w:rPr>
        <w:t>(holder: ViewHolder</w:t>
      </w:r>
      <w:r w:rsidRPr="00922983">
        <w:rPr>
          <w:color w:val="CC7832"/>
          <w:lang w:val="en-US"/>
        </w:rPr>
        <w:t xml:space="preserve">, </w:t>
      </w:r>
      <w:r w:rsidRPr="00922983">
        <w:rPr>
          <w:color w:val="A9B7C6"/>
          <w:lang w:val="en-US"/>
        </w:rPr>
        <w:t>position: Int) {</w:t>
      </w:r>
      <w:r w:rsidRPr="00922983">
        <w:rPr>
          <w:color w:val="A9B7C6"/>
          <w:lang w:val="en-US"/>
        </w:rPr>
        <w:br/>
        <w:t xml:space="preserve">        </w:t>
      </w:r>
      <w:r w:rsidRPr="00922983">
        <w:rPr>
          <w:color w:val="CC7832"/>
          <w:lang w:val="en-US"/>
        </w:rPr>
        <w:t xml:space="preserve">val </w:t>
      </w:r>
      <w:r w:rsidRPr="00922983">
        <w:rPr>
          <w:color w:val="A9B7C6"/>
          <w:lang w:val="en-US"/>
        </w:rPr>
        <w:t xml:space="preserve">contactList = </w:t>
      </w:r>
      <w:r w:rsidRPr="00922983">
        <w:rPr>
          <w:color w:val="9876AA"/>
          <w:lang w:val="en-US"/>
        </w:rPr>
        <w:t>list</w:t>
      </w:r>
      <w:r w:rsidRPr="00922983">
        <w:rPr>
          <w:color w:val="A9B7C6"/>
          <w:lang w:val="en-US"/>
        </w:rPr>
        <w:t>[position]</w:t>
      </w:r>
      <w:r w:rsidRPr="00922983">
        <w:rPr>
          <w:color w:val="A9B7C6"/>
          <w:lang w:val="en-US"/>
        </w:rPr>
        <w:br/>
        <w:t xml:space="preserve">        holder.</w:t>
      </w:r>
      <w:r w:rsidRPr="00922983">
        <w:rPr>
          <w:color w:val="9876AA"/>
          <w:lang w:val="en-US"/>
        </w:rPr>
        <w:t>name</w:t>
      </w:r>
      <w:r w:rsidRPr="00922983">
        <w:rPr>
          <w:color w:val="A9B7C6"/>
          <w:lang w:val="en-US"/>
        </w:rPr>
        <w:t>.</w:t>
      </w:r>
      <w:r w:rsidRPr="00922983">
        <w:rPr>
          <w:i/>
          <w:iCs/>
          <w:color w:val="9876AA"/>
          <w:lang w:val="en-US"/>
        </w:rPr>
        <w:t xml:space="preserve">text </w:t>
      </w:r>
      <w:r w:rsidRPr="00922983">
        <w:rPr>
          <w:color w:val="A9B7C6"/>
          <w:lang w:val="en-US"/>
        </w:rPr>
        <w:t>= contactList.</w:t>
      </w:r>
      <w:r w:rsidRPr="00922983">
        <w:rPr>
          <w:color w:val="9876AA"/>
          <w:lang w:val="en-US"/>
        </w:rPr>
        <w:t>name</w:t>
      </w:r>
      <w:r w:rsidRPr="00922983">
        <w:rPr>
          <w:color w:val="9876AA"/>
          <w:lang w:val="en-US"/>
        </w:rPr>
        <w:br/>
        <w:t xml:space="preserve">        </w:t>
      </w:r>
      <w:r w:rsidRPr="00922983">
        <w:rPr>
          <w:color w:val="A9B7C6"/>
          <w:lang w:val="en-US"/>
        </w:rPr>
        <w:t>holder.</w:t>
      </w:r>
      <w:r w:rsidRPr="00922983">
        <w:rPr>
          <w:color w:val="9876AA"/>
          <w:lang w:val="en-US"/>
        </w:rPr>
        <w:t>phone</w:t>
      </w:r>
      <w:r w:rsidRPr="00922983">
        <w:rPr>
          <w:color w:val="A9B7C6"/>
          <w:lang w:val="en-US"/>
        </w:rPr>
        <w:t>.</w:t>
      </w:r>
      <w:r w:rsidRPr="00922983">
        <w:rPr>
          <w:i/>
          <w:iCs/>
          <w:color w:val="9876AA"/>
          <w:lang w:val="en-US"/>
        </w:rPr>
        <w:t xml:space="preserve">text </w:t>
      </w:r>
      <w:r w:rsidRPr="00922983">
        <w:rPr>
          <w:color w:val="A9B7C6"/>
          <w:lang w:val="en-US"/>
        </w:rPr>
        <w:t>= contactList.</w:t>
      </w:r>
      <w:r w:rsidRPr="00922983">
        <w:rPr>
          <w:color w:val="9876AA"/>
          <w:lang w:val="en-US"/>
        </w:rPr>
        <w:t>phone</w:t>
      </w:r>
      <w:r w:rsidRPr="00922983">
        <w:rPr>
          <w:color w:val="9876AA"/>
          <w:lang w:val="en-US"/>
        </w:rPr>
        <w:br/>
        <w:t xml:space="preserve">        </w:t>
      </w:r>
      <w:r w:rsidRPr="00922983">
        <w:rPr>
          <w:color w:val="A9B7C6"/>
          <w:lang w:val="en-US"/>
        </w:rPr>
        <w:t>holder.</w:t>
      </w:r>
      <w:r w:rsidRPr="00922983">
        <w:rPr>
          <w:color w:val="9876AA"/>
          <w:lang w:val="en-US"/>
        </w:rPr>
        <w:t>type</w:t>
      </w:r>
      <w:r w:rsidRPr="00922983">
        <w:rPr>
          <w:color w:val="A9B7C6"/>
          <w:lang w:val="en-US"/>
        </w:rPr>
        <w:t>.</w:t>
      </w:r>
      <w:r w:rsidRPr="00922983">
        <w:rPr>
          <w:i/>
          <w:iCs/>
          <w:color w:val="9876AA"/>
          <w:lang w:val="en-US"/>
        </w:rPr>
        <w:t xml:space="preserve">text </w:t>
      </w:r>
      <w:r w:rsidRPr="00922983">
        <w:rPr>
          <w:color w:val="A9B7C6"/>
          <w:lang w:val="en-US"/>
        </w:rPr>
        <w:t>= contactList.</w:t>
      </w:r>
      <w:r w:rsidRPr="00922983">
        <w:rPr>
          <w:color w:val="9876AA"/>
          <w:lang w:val="en-US"/>
        </w:rPr>
        <w:t>type</w:t>
      </w:r>
      <w:r w:rsidRPr="00922983">
        <w:rPr>
          <w:color w:val="9876AA"/>
          <w:lang w:val="en-US"/>
        </w:rPr>
        <w:br/>
      </w:r>
      <w:r w:rsidRPr="00922983">
        <w:rPr>
          <w:color w:val="9876AA"/>
          <w:lang w:val="en-US"/>
        </w:rPr>
        <w:br/>
      </w:r>
      <w:r w:rsidRPr="00922983">
        <w:rPr>
          <w:color w:val="9876AA"/>
          <w:lang w:val="en-US"/>
        </w:rPr>
        <w:br/>
        <w:t xml:space="preserve">    </w:t>
      </w:r>
      <w:r w:rsidRPr="00922983">
        <w:rPr>
          <w:color w:val="A9B7C6"/>
          <w:lang w:val="en-US"/>
        </w:rPr>
        <w:t>}</w:t>
      </w:r>
      <w:r w:rsidRPr="00922983">
        <w:rPr>
          <w:color w:val="A9B7C6"/>
          <w:lang w:val="en-US"/>
        </w:rPr>
        <w:br/>
      </w:r>
      <w:r w:rsidRPr="00922983">
        <w:rPr>
          <w:color w:val="A9B7C6"/>
          <w:lang w:val="en-US"/>
        </w:rPr>
        <w:br/>
        <w:t>}</w:t>
      </w:r>
    </w:p>
    <w:p w:rsidR="004C27A2" w:rsidRDefault="004C27A2" w:rsidP="004C27A2">
      <w:pPr>
        <w:pStyle w:val="af"/>
        <w:jc w:val="center"/>
        <w:rPr>
          <w:lang w:val="en-US"/>
        </w:rPr>
      </w:pPr>
      <w:r>
        <w:t xml:space="preserve">Код </w:t>
      </w:r>
      <w:r>
        <w:rPr>
          <w:lang w:val="en-US"/>
        </w:rPr>
        <w:t>MainActivity.kt</w:t>
      </w:r>
    </w:p>
    <w:p w:rsidR="00C96760" w:rsidRPr="00C96760" w:rsidRDefault="00C96760" w:rsidP="00C96760">
      <w:pPr>
        <w:pStyle w:val="af"/>
      </w:pPr>
      <w:r>
        <w:rPr>
          <w:noProof/>
        </w:rPr>
        <w:lastRenderedPageBreak/>
        <w:drawing>
          <wp:inline distT="0" distB="0" distL="0" distR="0" wp14:anchorId="211BAFBD" wp14:editId="339BB90C">
            <wp:extent cx="5940425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A2" w:rsidRPr="00C96760" w:rsidRDefault="00C96760" w:rsidP="00C96760">
      <w:pPr>
        <w:jc w:val="center"/>
      </w:pPr>
      <w:r>
        <w:t>Итоговое приложение</w:t>
      </w:r>
    </w:p>
    <w:p w:rsidR="002A0BCD" w:rsidRPr="002A0BCD" w:rsidRDefault="002A0BCD" w:rsidP="002A0BCD">
      <w:pPr>
        <w:pStyle w:val="af"/>
        <w:rPr>
          <w:lang w:val="en-US"/>
        </w:rPr>
      </w:pPr>
    </w:p>
    <w:p w:rsidR="00AE0AA5" w:rsidRPr="002A0BCD" w:rsidRDefault="00AE0AA5" w:rsidP="00AE0AA5">
      <w:pPr>
        <w:pStyle w:val="1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3"/>
        <w:rPr>
          <w:rFonts w:ascii="Times New Roman" w:hAnsi="Times New Roman" w:cs="Times New Roman"/>
          <w:sz w:val="28"/>
          <w:szCs w:val="28"/>
          <w:lang w:val="en-US"/>
        </w:rPr>
      </w:pPr>
    </w:p>
    <w:p w:rsidR="00C31225" w:rsidRPr="002A0BCD" w:rsidRDefault="00C31225" w:rsidP="00C31225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86597546"/>
      <w:r w:rsidRPr="0069796C">
        <w:rPr>
          <w:rFonts w:ascii="Times New Roman" w:hAnsi="Times New Roman" w:cs="Times New Roman"/>
        </w:rPr>
        <w:t>Заключение</w:t>
      </w:r>
      <w:bookmarkEnd w:id="3"/>
    </w:p>
    <w:p w:rsidR="00431E94" w:rsidRPr="00FD0659" w:rsidRDefault="00431E94" w:rsidP="00431E94">
      <w:pPr>
        <w:pStyle w:val="af"/>
        <w:numPr>
          <w:ilvl w:val="0"/>
          <w:numId w:val="35"/>
        </w:numPr>
      </w:pPr>
      <w:r w:rsidRPr="0069796C">
        <w:t>Я</w:t>
      </w:r>
      <w:r w:rsidRPr="00FD0659">
        <w:t xml:space="preserve"> </w:t>
      </w:r>
      <w:r w:rsidRPr="0069796C">
        <w:t>ознакомился</w:t>
      </w:r>
      <w:r w:rsidRPr="00FD0659">
        <w:t xml:space="preserve"> </w:t>
      </w:r>
      <w:r w:rsidR="00FD0659">
        <w:t>с</w:t>
      </w:r>
      <w:r w:rsidR="004C27A2" w:rsidRPr="004C27A2">
        <w:t xml:space="preserve"> </w:t>
      </w:r>
      <w:r w:rsidR="00C96760">
        <w:t>особенностями создания динамического наполнения</w:t>
      </w:r>
      <w:r w:rsidR="00C96760" w:rsidRPr="00C96760">
        <w:t xml:space="preserve"> </w:t>
      </w:r>
      <w:r w:rsidR="00C96760">
        <w:t xml:space="preserve">данными из интернета в </w:t>
      </w:r>
      <w:r w:rsidR="00C96760">
        <w:rPr>
          <w:lang w:val="en-US"/>
        </w:rPr>
        <w:t>RecyclerView</w:t>
      </w:r>
      <w:r w:rsidR="00C96760">
        <w:t>.</w:t>
      </w:r>
    </w:p>
    <w:p w:rsidR="00FD0659" w:rsidRPr="00F718CD" w:rsidRDefault="00C96760" w:rsidP="009955E8">
      <w:pPr>
        <w:pStyle w:val="af"/>
        <w:numPr>
          <w:ilvl w:val="0"/>
          <w:numId w:val="35"/>
        </w:numPr>
      </w:pPr>
      <w:r>
        <w:t xml:space="preserve">Также познакомился с созданием динамически обновляемого </w:t>
      </w:r>
      <w:r>
        <w:rPr>
          <w:lang w:val="en-US"/>
        </w:rPr>
        <w:t>RecyclerView</w:t>
      </w:r>
      <w:bookmarkStart w:id="4" w:name="_GoBack"/>
      <w:bookmarkEnd w:id="4"/>
      <w:r>
        <w:t xml:space="preserve"> </w:t>
      </w:r>
    </w:p>
    <w:p w:rsidR="00357003" w:rsidRPr="008809F2" w:rsidRDefault="00357003" w:rsidP="00FD0659">
      <w:pPr>
        <w:rPr>
          <w:b/>
          <w:sz w:val="32"/>
        </w:rPr>
      </w:pPr>
      <w:r w:rsidRPr="00FD0659">
        <w:rPr>
          <w:b/>
          <w:sz w:val="32"/>
        </w:rPr>
        <w:t>Литература</w:t>
      </w:r>
    </w:p>
    <w:p w:rsidR="008809F2" w:rsidRPr="008809F2" w:rsidRDefault="008809F2" w:rsidP="008809F2">
      <w:pPr>
        <w:pStyle w:val="af"/>
        <w:numPr>
          <w:ilvl w:val="0"/>
          <w:numId w:val="49"/>
        </w:numPr>
      </w:pPr>
      <w:r w:rsidRPr="008809F2">
        <w:t xml:space="preserve">JSON документ для работы - </w:t>
      </w:r>
      <w:hyperlink r:id="rId10" w:history="1">
        <w:r w:rsidRPr="008809F2">
          <w:rPr>
            <w:rStyle w:val="a3"/>
          </w:rPr>
          <w:t>https://api.flickr.com/services/rest/?method=flickr.photos.search&amp;api_key=ff49fcd4d4a08aa6aafb6ea3de826464&amp;tags=cat&amp;format=json&amp;nojsoncallback=1</w:t>
        </w:r>
      </w:hyperlink>
    </w:p>
    <w:p w:rsidR="008809F2" w:rsidRPr="008809F2" w:rsidRDefault="008809F2" w:rsidP="008809F2">
      <w:pPr>
        <w:pStyle w:val="af"/>
        <w:numPr>
          <w:ilvl w:val="0"/>
          <w:numId w:val="49"/>
        </w:numPr>
        <w:rPr>
          <w:lang w:val="en-US"/>
        </w:rPr>
      </w:pPr>
      <w:r w:rsidRPr="008809F2">
        <w:rPr>
          <w:lang w:val="en-US"/>
        </w:rPr>
        <w:t xml:space="preserve">GSON - </w:t>
      </w:r>
      <w:hyperlink r:id="rId11" w:history="1">
        <w:r w:rsidRPr="008809F2">
          <w:rPr>
            <w:rStyle w:val="a3"/>
            <w:lang w:val="en-US"/>
          </w:rPr>
          <w:t>https://github.com/google/gson</w:t>
        </w:r>
      </w:hyperlink>
    </w:p>
    <w:p w:rsidR="008809F2" w:rsidRPr="008809F2" w:rsidRDefault="008809F2" w:rsidP="008809F2">
      <w:pPr>
        <w:pStyle w:val="af"/>
        <w:numPr>
          <w:ilvl w:val="0"/>
          <w:numId w:val="49"/>
        </w:numPr>
        <w:rPr>
          <w:lang w:val="en-US"/>
        </w:rPr>
      </w:pPr>
      <w:r w:rsidRPr="008809F2">
        <w:rPr>
          <w:lang w:val="en-US"/>
        </w:rPr>
        <w:t xml:space="preserve">GridLayoutManager </w:t>
      </w:r>
      <w:r w:rsidRPr="008809F2">
        <w:t>для</w:t>
      </w:r>
      <w:r w:rsidRPr="008809F2">
        <w:rPr>
          <w:lang w:val="en-US"/>
        </w:rPr>
        <w:t xml:space="preserve"> RecyclerView - </w:t>
      </w:r>
      <w:hyperlink r:id="rId12" w:history="1">
        <w:r w:rsidRPr="008809F2">
          <w:rPr>
            <w:rStyle w:val="a3"/>
            <w:lang w:val="en-US"/>
          </w:rPr>
          <w:t>https://www.codexpedia.com/android/android-recyclerview-with-gridlayoutmanager/</w:t>
        </w:r>
      </w:hyperlink>
    </w:p>
    <w:p w:rsidR="008809F2" w:rsidRPr="008809F2" w:rsidRDefault="008809F2" w:rsidP="008809F2">
      <w:pPr>
        <w:pStyle w:val="af"/>
        <w:numPr>
          <w:ilvl w:val="0"/>
          <w:numId w:val="49"/>
        </w:numPr>
      </w:pPr>
      <w:r w:rsidRPr="008809F2">
        <w:t xml:space="preserve">JSON документ для работы - </w:t>
      </w:r>
      <w:hyperlink r:id="rId13" w:history="1">
        <w:r w:rsidRPr="008809F2">
          <w:rPr>
            <w:rStyle w:val="a3"/>
          </w:rPr>
          <w:t>https://drive.google.com/u/0/uc?id=1-KO-9GA3NzSgIc1dkAsNm8Dqw0fuPxcR&amp;export=download</w:t>
        </w:r>
      </w:hyperlink>
    </w:p>
    <w:p w:rsidR="00357003" w:rsidRPr="008809F2" w:rsidRDefault="008809F2" w:rsidP="008809F2">
      <w:pPr>
        <w:pStyle w:val="af"/>
        <w:numPr>
          <w:ilvl w:val="0"/>
          <w:numId w:val="49"/>
        </w:numPr>
      </w:pPr>
      <w:r w:rsidRPr="008809F2">
        <w:t xml:space="preserve">Обновление данных в RecyclerView - </w:t>
      </w:r>
      <w:hyperlink r:id="rId14" w:history="1">
        <w:r w:rsidRPr="008809F2">
          <w:rPr>
            <w:rStyle w:val="a3"/>
          </w:rPr>
          <w:t>https://stackoverflow.com/questions/31367599/how-to-update-recyclerview-adapter-data</w:t>
        </w:r>
      </w:hyperlink>
    </w:p>
    <w:sectPr w:rsidR="00357003" w:rsidRPr="008809F2" w:rsidSect="004713E9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2B7" w:rsidRDefault="00F972B7">
      <w:r>
        <w:separator/>
      </w:r>
    </w:p>
  </w:endnote>
  <w:endnote w:type="continuationSeparator" w:id="0">
    <w:p w:rsidR="00F972B7" w:rsidRDefault="00F9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FB" w:rsidRDefault="00DD6664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A454FB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96760">
      <w:rPr>
        <w:rStyle w:val="a8"/>
        <w:noProof/>
      </w:rPr>
      <w:t>10</w:t>
    </w:r>
    <w:r>
      <w:rPr>
        <w:rStyle w:val="a8"/>
      </w:rPr>
      <w:fldChar w:fldCharType="end"/>
    </w:r>
  </w:p>
  <w:p w:rsidR="00A454FB" w:rsidRDefault="00A454FB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2B7" w:rsidRDefault="00F972B7">
      <w:r>
        <w:separator/>
      </w:r>
    </w:p>
  </w:footnote>
  <w:footnote w:type="continuationSeparator" w:id="0">
    <w:p w:rsidR="00F972B7" w:rsidRDefault="00F97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5E47"/>
    <w:multiLevelType w:val="hybridMultilevel"/>
    <w:tmpl w:val="417CA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2FB0"/>
    <w:multiLevelType w:val="hybridMultilevel"/>
    <w:tmpl w:val="52CCECB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1437D"/>
    <w:multiLevelType w:val="hybridMultilevel"/>
    <w:tmpl w:val="C55CE36A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3" w15:restartNumberingAfterBreak="0">
    <w:nsid w:val="0FA2764D"/>
    <w:multiLevelType w:val="hybridMultilevel"/>
    <w:tmpl w:val="903CBCF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5790A"/>
    <w:multiLevelType w:val="hybridMultilevel"/>
    <w:tmpl w:val="8730E27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42FA0"/>
    <w:multiLevelType w:val="multilevel"/>
    <w:tmpl w:val="B4943A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90EAE"/>
    <w:multiLevelType w:val="multilevel"/>
    <w:tmpl w:val="6A28D9D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AD0998"/>
    <w:multiLevelType w:val="hybridMultilevel"/>
    <w:tmpl w:val="9F5E627A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251CA"/>
    <w:multiLevelType w:val="hybridMultilevel"/>
    <w:tmpl w:val="F78E842A"/>
    <w:lvl w:ilvl="0" w:tplc="A1F8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DC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787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EC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5C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1A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4A47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5CE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DBC3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185A7731"/>
    <w:multiLevelType w:val="multilevel"/>
    <w:tmpl w:val="AF1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A7E87"/>
    <w:multiLevelType w:val="multilevel"/>
    <w:tmpl w:val="A6B8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60299"/>
    <w:multiLevelType w:val="hybridMultilevel"/>
    <w:tmpl w:val="C8B0A66C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12" w15:restartNumberingAfterBreak="0">
    <w:nsid w:val="21EC0CFF"/>
    <w:multiLevelType w:val="hybridMultilevel"/>
    <w:tmpl w:val="59AC7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11CA0"/>
    <w:multiLevelType w:val="hybridMultilevel"/>
    <w:tmpl w:val="B5E0C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00329"/>
    <w:multiLevelType w:val="multilevel"/>
    <w:tmpl w:val="D5C80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7417E"/>
    <w:multiLevelType w:val="hybridMultilevel"/>
    <w:tmpl w:val="1AD47E8E"/>
    <w:lvl w:ilvl="0" w:tplc="AA60921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4C7D84"/>
    <w:multiLevelType w:val="hybridMultilevel"/>
    <w:tmpl w:val="7B20F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76695"/>
    <w:multiLevelType w:val="hybridMultilevel"/>
    <w:tmpl w:val="4A3AFDAC"/>
    <w:lvl w:ilvl="0" w:tplc="04190005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FED5926"/>
    <w:multiLevelType w:val="hybridMultilevel"/>
    <w:tmpl w:val="13A03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544EB"/>
    <w:multiLevelType w:val="multilevel"/>
    <w:tmpl w:val="773E11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586D02"/>
    <w:multiLevelType w:val="hybridMultilevel"/>
    <w:tmpl w:val="523E9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50A2B"/>
    <w:multiLevelType w:val="hybridMultilevel"/>
    <w:tmpl w:val="9B2ECC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31964A4"/>
    <w:multiLevelType w:val="hybridMultilevel"/>
    <w:tmpl w:val="47B0B8D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675A6F"/>
    <w:multiLevelType w:val="hybridMultilevel"/>
    <w:tmpl w:val="401C0048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36777D"/>
    <w:multiLevelType w:val="multilevel"/>
    <w:tmpl w:val="83D4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914F81"/>
    <w:multiLevelType w:val="hybridMultilevel"/>
    <w:tmpl w:val="817E2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87508"/>
    <w:multiLevelType w:val="hybridMultilevel"/>
    <w:tmpl w:val="24F63B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A851FBF"/>
    <w:multiLevelType w:val="hybridMultilevel"/>
    <w:tmpl w:val="5A20D814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D2792"/>
    <w:multiLevelType w:val="hybridMultilevel"/>
    <w:tmpl w:val="7A628AAC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2B2F95"/>
    <w:multiLevelType w:val="hybridMultilevel"/>
    <w:tmpl w:val="2812BBE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BF3DF5"/>
    <w:multiLevelType w:val="hybridMultilevel"/>
    <w:tmpl w:val="6B947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C3C2F"/>
    <w:multiLevelType w:val="hybridMultilevel"/>
    <w:tmpl w:val="A252ABA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2" w15:restartNumberingAfterBreak="0">
    <w:nsid w:val="557A6199"/>
    <w:multiLevelType w:val="hybridMultilevel"/>
    <w:tmpl w:val="08FE7276"/>
    <w:lvl w:ilvl="0" w:tplc="CC4C2F0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33" w15:restartNumberingAfterBreak="0">
    <w:nsid w:val="57A51685"/>
    <w:multiLevelType w:val="multilevel"/>
    <w:tmpl w:val="2CBE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3F1466"/>
    <w:multiLevelType w:val="hybridMultilevel"/>
    <w:tmpl w:val="9CAE3842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E8C592D"/>
    <w:multiLevelType w:val="hybridMultilevel"/>
    <w:tmpl w:val="A010342E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160A4"/>
    <w:multiLevelType w:val="hybridMultilevel"/>
    <w:tmpl w:val="2CD09968"/>
    <w:lvl w:ilvl="0" w:tplc="7B944B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E41153"/>
    <w:multiLevelType w:val="multilevel"/>
    <w:tmpl w:val="9948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676924"/>
    <w:multiLevelType w:val="hybridMultilevel"/>
    <w:tmpl w:val="E1669572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39" w15:restartNumberingAfterBreak="0">
    <w:nsid w:val="6B1D75E3"/>
    <w:multiLevelType w:val="hybridMultilevel"/>
    <w:tmpl w:val="A656BAF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AA60921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C871B2"/>
    <w:multiLevelType w:val="hybridMultilevel"/>
    <w:tmpl w:val="090A4336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074E3"/>
    <w:multiLevelType w:val="hybridMultilevel"/>
    <w:tmpl w:val="DF6C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10D85"/>
    <w:multiLevelType w:val="multilevel"/>
    <w:tmpl w:val="D1F4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A879E2"/>
    <w:multiLevelType w:val="hybridMultilevel"/>
    <w:tmpl w:val="4B30D7CC"/>
    <w:lvl w:ilvl="0" w:tplc="EB8606FA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35852CD"/>
    <w:multiLevelType w:val="hybridMultilevel"/>
    <w:tmpl w:val="702A623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57C5DFF"/>
    <w:multiLevelType w:val="hybridMultilevel"/>
    <w:tmpl w:val="D902D0F6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6" w15:restartNumberingAfterBreak="0">
    <w:nsid w:val="78ED5F70"/>
    <w:multiLevelType w:val="hybridMultilevel"/>
    <w:tmpl w:val="514EB1F0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F5C9C"/>
    <w:multiLevelType w:val="hybridMultilevel"/>
    <w:tmpl w:val="5B3ED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BF0417"/>
    <w:multiLevelType w:val="hybridMultilevel"/>
    <w:tmpl w:val="310E3D50"/>
    <w:lvl w:ilvl="0" w:tplc="75A6E97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12B4C64C">
      <w:numFmt w:val="none"/>
      <w:lvlText w:val=""/>
      <w:lvlJc w:val="left"/>
      <w:pPr>
        <w:tabs>
          <w:tab w:val="num" w:pos="360"/>
        </w:tabs>
      </w:pPr>
    </w:lvl>
    <w:lvl w:ilvl="2" w:tplc="D4069292">
      <w:numFmt w:val="none"/>
      <w:lvlText w:val=""/>
      <w:lvlJc w:val="left"/>
      <w:pPr>
        <w:tabs>
          <w:tab w:val="num" w:pos="360"/>
        </w:tabs>
      </w:pPr>
    </w:lvl>
    <w:lvl w:ilvl="3" w:tplc="5296D3F6">
      <w:numFmt w:val="none"/>
      <w:lvlText w:val=""/>
      <w:lvlJc w:val="left"/>
      <w:pPr>
        <w:tabs>
          <w:tab w:val="num" w:pos="360"/>
        </w:tabs>
      </w:pPr>
    </w:lvl>
    <w:lvl w:ilvl="4" w:tplc="3948099E">
      <w:numFmt w:val="none"/>
      <w:lvlText w:val=""/>
      <w:lvlJc w:val="left"/>
      <w:pPr>
        <w:tabs>
          <w:tab w:val="num" w:pos="360"/>
        </w:tabs>
      </w:pPr>
    </w:lvl>
    <w:lvl w:ilvl="5" w:tplc="73FE7640">
      <w:numFmt w:val="none"/>
      <w:lvlText w:val=""/>
      <w:lvlJc w:val="left"/>
      <w:pPr>
        <w:tabs>
          <w:tab w:val="num" w:pos="360"/>
        </w:tabs>
      </w:pPr>
    </w:lvl>
    <w:lvl w:ilvl="6" w:tplc="11D47864">
      <w:numFmt w:val="none"/>
      <w:lvlText w:val=""/>
      <w:lvlJc w:val="left"/>
      <w:pPr>
        <w:tabs>
          <w:tab w:val="num" w:pos="360"/>
        </w:tabs>
      </w:pPr>
    </w:lvl>
    <w:lvl w:ilvl="7" w:tplc="1B18C010">
      <w:numFmt w:val="none"/>
      <w:lvlText w:val=""/>
      <w:lvlJc w:val="left"/>
      <w:pPr>
        <w:tabs>
          <w:tab w:val="num" w:pos="360"/>
        </w:tabs>
      </w:pPr>
    </w:lvl>
    <w:lvl w:ilvl="8" w:tplc="9A80B02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7"/>
  </w:num>
  <w:num w:numId="2">
    <w:abstractNumId w:val="34"/>
  </w:num>
  <w:num w:numId="3">
    <w:abstractNumId w:val="31"/>
  </w:num>
  <w:num w:numId="4">
    <w:abstractNumId w:val="44"/>
  </w:num>
  <w:num w:numId="5">
    <w:abstractNumId w:val="15"/>
  </w:num>
  <w:num w:numId="6">
    <w:abstractNumId w:val="47"/>
  </w:num>
  <w:num w:numId="7">
    <w:abstractNumId w:val="16"/>
  </w:num>
  <w:num w:numId="8">
    <w:abstractNumId w:val="30"/>
  </w:num>
  <w:num w:numId="9">
    <w:abstractNumId w:val="18"/>
  </w:num>
  <w:num w:numId="10">
    <w:abstractNumId w:val="46"/>
  </w:num>
  <w:num w:numId="11">
    <w:abstractNumId w:val="35"/>
  </w:num>
  <w:num w:numId="12">
    <w:abstractNumId w:val="17"/>
  </w:num>
  <w:num w:numId="13">
    <w:abstractNumId w:val="43"/>
  </w:num>
  <w:num w:numId="14">
    <w:abstractNumId w:val="28"/>
  </w:num>
  <w:num w:numId="15">
    <w:abstractNumId w:val="29"/>
  </w:num>
  <w:num w:numId="16">
    <w:abstractNumId w:val="32"/>
  </w:num>
  <w:num w:numId="17">
    <w:abstractNumId w:val="2"/>
  </w:num>
  <w:num w:numId="18">
    <w:abstractNumId w:val="11"/>
  </w:num>
  <w:num w:numId="19">
    <w:abstractNumId w:val="38"/>
  </w:num>
  <w:num w:numId="20">
    <w:abstractNumId w:val="40"/>
  </w:num>
  <w:num w:numId="21">
    <w:abstractNumId w:val="4"/>
  </w:num>
  <w:num w:numId="22">
    <w:abstractNumId w:val="39"/>
  </w:num>
  <w:num w:numId="23">
    <w:abstractNumId w:val="7"/>
  </w:num>
  <w:num w:numId="24">
    <w:abstractNumId w:val="48"/>
  </w:num>
  <w:num w:numId="25">
    <w:abstractNumId w:val="9"/>
  </w:num>
  <w:num w:numId="26">
    <w:abstractNumId w:val="26"/>
  </w:num>
  <w:num w:numId="27">
    <w:abstractNumId w:val="22"/>
  </w:num>
  <w:num w:numId="28">
    <w:abstractNumId w:val="23"/>
  </w:num>
  <w:num w:numId="29">
    <w:abstractNumId w:val="1"/>
  </w:num>
  <w:num w:numId="30">
    <w:abstractNumId w:val="3"/>
  </w:num>
  <w:num w:numId="31">
    <w:abstractNumId w:val="8"/>
  </w:num>
  <w:num w:numId="32">
    <w:abstractNumId w:val="6"/>
  </w:num>
  <w:num w:numId="33">
    <w:abstractNumId w:val="45"/>
  </w:num>
  <w:num w:numId="34">
    <w:abstractNumId w:val="19"/>
  </w:num>
  <w:num w:numId="35">
    <w:abstractNumId w:val="20"/>
  </w:num>
  <w:num w:numId="36">
    <w:abstractNumId w:val="5"/>
  </w:num>
  <w:num w:numId="37">
    <w:abstractNumId w:val="41"/>
  </w:num>
  <w:num w:numId="38">
    <w:abstractNumId w:val="14"/>
  </w:num>
  <w:num w:numId="39">
    <w:abstractNumId w:val="24"/>
  </w:num>
  <w:num w:numId="40">
    <w:abstractNumId w:val="21"/>
  </w:num>
  <w:num w:numId="41">
    <w:abstractNumId w:val="37"/>
  </w:num>
  <w:num w:numId="42">
    <w:abstractNumId w:val="25"/>
  </w:num>
  <w:num w:numId="43">
    <w:abstractNumId w:val="36"/>
  </w:num>
  <w:num w:numId="44">
    <w:abstractNumId w:val="12"/>
  </w:num>
  <w:num w:numId="45">
    <w:abstractNumId w:val="33"/>
  </w:num>
  <w:num w:numId="46">
    <w:abstractNumId w:val="42"/>
  </w:num>
  <w:num w:numId="47">
    <w:abstractNumId w:val="0"/>
  </w:num>
  <w:num w:numId="48">
    <w:abstractNumId w:val="10"/>
  </w:num>
  <w:num w:numId="49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003"/>
    <w:rsid w:val="00001B57"/>
    <w:rsid w:val="00001EB0"/>
    <w:rsid w:val="0001394C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B7FDA"/>
    <w:rsid w:val="000C01AD"/>
    <w:rsid w:val="000C3B2C"/>
    <w:rsid w:val="000C4854"/>
    <w:rsid w:val="000E0E8F"/>
    <w:rsid w:val="000E1FDC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7B0D"/>
    <w:rsid w:val="0013079E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4943"/>
    <w:rsid w:val="00197A36"/>
    <w:rsid w:val="001A0DEB"/>
    <w:rsid w:val="001A58C8"/>
    <w:rsid w:val="001A7D45"/>
    <w:rsid w:val="001B0763"/>
    <w:rsid w:val="001B3E5E"/>
    <w:rsid w:val="001B47DB"/>
    <w:rsid w:val="001C7B77"/>
    <w:rsid w:val="001D51B7"/>
    <w:rsid w:val="001E0467"/>
    <w:rsid w:val="001F437E"/>
    <w:rsid w:val="001F667B"/>
    <w:rsid w:val="002000A4"/>
    <w:rsid w:val="002008D6"/>
    <w:rsid w:val="00203B31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0BCD"/>
    <w:rsid w:val="002A451C"/>
    <w:rsid w:val="002B01A8"/>
    <w:rsid w:val="002C2A81"/>
    <w:rsid w:val="002C45E7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516F"/>
    <w:rsid w:val="002F6A94"/>
    <w:rsid w:val="00302C52"/>
    <w:rsid w:val="00304FF7"/>
    <w:rsid w:val="00307D0A"/>
    <w:rsid w:val="00311846"/>
    <w:rsid w:val="00311F85"/>
    <w:rsid w:val="00312F41"/>
    <w:rsid w:val="00315C1E"/>
    <w:rsid w:val="00321505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57003"/>
    <w:rsid w:val="00362FBC"/>
    <w:rsid w:val="0036320C"/>
    <w:rsid w:val="00363503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267"/>
    <w:rsid w:val="003B2750"/>
    <w:rsid w:val="003B41C4"/>
    <w:rsid w:val="003C1C89"/>
    <w:rsid w:val="003C33B7"/>
    <w:rsid w:val="003C4A3F"/>
    <w:rsid w:val="003C7141"/>
    <w:rsid w:val="003D2DBB"/>
    <w:rsid w:val="003E0BE7"/>
    <w:rsid w:val="003E3C89"/>
    <w:rsid w:val="003F5323"/>
    <w:rsid w:val="003F7F36"/>
    <w:rsid w:val="00402612"/>
    <w:rsid w:val="004107C5"/>
    <w:rsid w:val="00414597"/>
    <w:rsid w:val="00431E94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C27A2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152E"/>
    <w:rsid w:val="00553C2B"/>
    <w:rsid w:val="00562104"/>
    <w:rsid w:val="0056679D"/>
    <w:rsid w:val="00567630"/>
    <w:rsid w:val="00567878"/>
    <w:rsid w:val="005741D4"/>
    <w:rsid w:val="005744A7"/>
    <w:rsid w:val="005768B9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3133"/>
    <w:rsid w:val="005B4CCE"/>
    <w:rsid w:val="005C0CA9"/>
    <w:rsid w:val="005D32C0"/>
    <w:rsid w:val="005D3D21"/>
    <w:rsid w:val="005E776A"/>
    <w:rsid w:val="005F3C95"/>
    <w:rsid w:val="0060651A"/>
    <w:rsid w:val="0062156C"/>
    <w:rsid w:val="00624BE3"/>
    <w:rsid w:val="00624EBD"/>
    <w:rsid w:val="00636076"/>
    <w:rsid w:val="006470B1"/>
    <w:rsid w:val="00650EAE"/>
    <w:rsid w:val="00651BDE"/>
    <w:rsid w:val="00651E83"/>
    <w:rsid w:val="0065343A"/>
    <w:rsid w:val="00655A08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67264"/>
    <w:rsid w:val="006751B2"/>
    <w:rsid w:val="00682952"/>
    <w:rsid w:val="00683F6E"/>
    <w:rsid w:val="0068547A"/>
    <w:rsid w:val="00695B03"/>
    <w:rsid w:val="00695F31"/>
    <w:rsid w:val="0069704F"/>
    <w:rsid w:val="0069796C"/>
    <w:rsid w:val="00697D16"/>
    <w:rsid w:val="006B0F02"/>
    <w:rsid w:val="006B1787"/>
    <w:rsid w:val="006B6E23"/>
    <w:rsid w:val="006B6FE4"/>
    <w:rsid w:val="006C35BF"/>
    <w:rsid w:val="006C3BB3"/>
    <w:rsid w:val="006C4EA2"/>
    <w:rsid w:val="006D27BB"/>
    <w:rsid w:val="006D404C"/>
    <w:rsid w:val="006D625E"/>
    <w:rsid w:val="006E2499"/>
    <w:rsid w:val="006E6C66"/>
    <w:rsid w:val="006F6D9F"/>
    <w:rsid w:val="00702D45"/>
    <w:rsid w:val="007038E8"/>
    <w:rsid w:val="00704D6D"/>
    <w:rsid w:val="007200A3"/>
    <w:rsid w:val="00722B6E"/>
    <w:rsid w:val="00725269"/>
    <w:rsid w:val="00725270"/>
    <w:rsid w:val="00732BE8"/>
    <w:rsid w:val="00740FC6"/>
    <w:rsid w:val="0074118C"/>
    <w:rsid w:val="00743327"/>
    <w:rsid w:val="00744491"/>
    <w:rsid w:val="0075044C"/>
    <w:rsid w:val="00754B21"/>
    <w:rsid w:val="007557A2"/>
    <w:rsid w:val="007565FC"/>
    <w:rsid w:val="007618A5"/>
    <w:rsid w:val="00764744"/>
    <w:rsid w:val="007815C1"/>
    <w:rsid w:val="00785690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D7ECF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46768"/>
    <w:rsid w:val="008529CB"/>
    <w:rsid w:val="008573C7"/>
    <w:rsid w:val="00857BC0"/>
    <w:rsid w:val="00865CAE"/>
    <w:rsid w:val="008809F2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2904"/>
    <w:rsid w:val="00910022"/>
    <w:rsid w:val="009150AE"/>
    <w:rsid w:val="00917394"/>
    <w:rsid w:val="00922193"/>
    <w:rsid w:val="0092298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4D1F"/>
    <w:rsid w:val="009774D4"/>
    <w:rsid w:val="00981B73"/>
    <w:rsid w:val="0098231D"/>
    <w:rsid w:val="00984F5B"/>
    <w:rsid w:val="009A7737"/>
    <w:rsid w:val="009B1C3E"/>
    <w:rsid w:val="009B258C"/>
    <w:rsid w:val="009B7BF0"/>
    <w:rsid w:val="009C0942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0AA5"/>
    <w:rsid w:val="00AE3730"/>
    <w:rsid w:val="00AE768B"/>
    <w:rsid w:val="00AE7F66"/>
    <w:rsid w:val="00AF1FEF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5A91"/>
    <w:rsid w:val="00B66C05"/>
    <w:rsid w:val="00B672B6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B1BBA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24A59"/>
    <w:rsid w:val="00C25031"/>
    <w:rsid w:val="00C31225"/>
    <w:rsid w:val="00C31ED5"/>
    <w:rsid w:val="00C33D93"/>
    <w:rsid w:val="00C42981"/>
    <w:rsid w:val="00C551B4"/>
    <w:rsid w:val="00C558BE"/>
    <w:rsid w:val="00C60DA4"/>
    <w:rsid w:val="00C62784"/>
    <w:rsid w:val="00C67F1D"/>
    <w:rsid w:val="00C73756"/>
    <w:rsid w:val="00C77E94"/>
    <w:rsid w:val="00C81B7C"/>
    <w:rsid w:val="00C93AE2"/>
    <w:rsid w:val="00C96760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E357B"/>
    <w:rsid w:val="00CF16DA"/>
    <w:rsid w:val="00CF5827"/>
    <w:rsid w:val="00CF5A1F"/>
    <w:rsid w:val="00CF677C"/>
    <w:rsid w:val="00CF6A32"/>
    <w:rsid w:val="00D02FD2"/>
    <w:rsid w:val="00D05BF5"/>
    <w:rsid w:val="00D060BF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7A36"/>
    <w:rsid w:val="00D61EFC"/>
    <w:rsid w:val="00D629F6"/>
    <w:rsid w:val="00D7535C"/>
    <w:rsid w:val="00D75B5F"/>
    <w:rsid w:val="00D81B05"/>
    <w:rsid w:val="00D83618"/>
    <w:rsid w:val="00D83A32"/>
    <w:rsid w:val="00D83C99"/>
    <w:rsid w:val="00D8795A"/>
    <w:rsid w:val="00D90127"/>
    <w:rsid w:val="00D92D0D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47D7"/>
    <w:rsid w:val="00DC5570"/>
    <w:rsid w:val="00DD119F"/>
    <w:rsid w:val="00DD6664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4758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918B6"/>
    <w:rsid w:val="00EA7150"/>
    <w:rsid w:val="00EB19D5"/>
    <w:rsid w:val="00EB4978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7C65"/>
    <w:rsid w:val="00F00AAE"/>
    <w:rsid w:val="00F016CC"/>
    <w:rsid w:val="00F0276F"/>
    <w:rsid w:val="00F12816"/>
    <w:rsid w:val="00F16D95"/>
    <w:rsid w:val="00F21DD8"/>
    <w:rsid w:val="00F260A3"/>
    <w:rsid w:val="00F277E0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18CD"/>
    <w:rsid w:val="00F7639C"/>
    <w:rsid w:val="00F804CB"/>
    <w:rsid w:val="00F80C07"/>
    <w:rsid w:val="00F841D0"/>
    <w:rsid w:val="00F8514D"/>
    <w:rsid w:val="00F851B9"/>
    <w:rsid w:val="00F91801"/>
    <w:rsid w:val="00F92C7E"/>
    <w:rsid w:val="00F972B7"/>
    <w:rsid w:val="00FA16E1"/>
    <w:rsid w:val="00FA1C7C"/>
    <w:rsid w:val="00FA42AF"/>
    <w:rsid w:val="00FB0A91"/>
    <w:rsid w:val="00FB486F"/>
    <w:rsid w:val="00FC0623"/>
    <w:rsid w:val="00FC385B"/>
    <w:rsid w:val="00FC4D78"/>
    <w:rsid w:val="00FC50E5"/>
    <w:rsid w:val="00FD0659"/>
    <w:rsid w:val="00FD121D"/>
    <w:rsid w:val="00FD4874"/>
    <w:rsid w:val="00FD786D"/>
    <w:rsid w:val="00FE0958"/>
    <w:rsid w:val="00FE5104"/>
    <w:rsid w:val="00FE593F"/>
    <w:rsid w:val="00FE71E7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CE519F"/>
  <w15:docId w15:val="{0CAFEFE6-9BDF-44C6-8595-A89D1382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basedOn w:val="a0"/>
    <w:uiPriority w:val="99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basedOn w:val="a0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0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basedOn w:val="a0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basedOn w:val="a0"/>
    <w:semiHidden/>
    <w:rsid w:val="00F60073"/>
    <w:rPr>
      <w:vertAlign w:val="superscript"/>
    </w:rPr>
  </w:style>
  <w:style w:type="character" w:styleId="ac">
    <w:name w:val="Strong"/>
    <w:basedOn w:val="a0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uiPriority w:val="99"/>
    <w:rsid w:val="0062156C"/>
    <w:pPr>
      <w:spacing w:before="100" w:beforeAutospacing="1" w:after="100" w:afterAutospacing="1"/>
    </w:pPr>
  </w:style>
  <w:style w:type="paragraph" w:customStyle="1" w:styleId="13">
    <w:name w:val="Обычный1"/>
    <w:rsid w:val="00D060B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af">
    <w:name w:val="List Paragraph"/>
    <w:basedOn w:val="a"/>
    <w:uiPriority w:val="34"/>
    <w:qFormat/>
    <w:rsid w:val="00D060BF"/>
    <w:pPr>
      <w:ind w:left="720"/>
      <w:contextualSpacing/>
    </w:pPr>
  </w:style>
  <w:style w:type="paragraph" w:styleId="af0">
    <w:name w:val="Balloon Text"/>
    <w:basedOn w:val="a"/>
    <w:link w:val="af1"/>
    <w:rsid w:val="00D060B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60B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E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0AA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u/0/uc?id=1-KO-9GA3NzSgIc1dkAsNm8Dqw0fuPxcR&amp;export=downloa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xpedia.com/android/android-recyclerview-with-gridlayoutmanag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s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pi.flickr.com/services/rest/?method=flickr.photos.search&amp;api_key=ff49fcd4d4a08aa6aafb6ea3de826464&amp;tags=cat&amp;format=json&amp;nojsoncallback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1367599/how-to-update-recyclerview-adapter-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30149.0eefb770-1072-11ec-b376-f363245334ef.&#1056;&#1072;&#1079;&#1088;&#1072;&#1073;&#1086;&#1090;&#1082;&#1072;%20&#1084;&#1086;&#1073;&#1080;&#1083;&#1100;&#1085;&#1099;&#1093;%20&#1087;&#1088;&#1080;&#1083;&#1086;&#1078;&#1077;&#1085;&#1080;&#1081;%20&#1083;&#1072;&#1073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3F445-B457-4130-8C84-EBD3D3C9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30149.0eefb770-1072-11ec-b376-f363245334ef.Разработка мобильных приложений лаб 1.dotx</Template>
  <TotalTime>146</TotalTime>
  <Pages>10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13892</CharactersWithSpaces>
  <SharedDoc>false</SharedDoc>
  <HLinks>
    <vt:vector size="30" baseType="variant"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_Toc335507956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_Toc335507955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_Toc335507954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_Toc335507953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_Toc335507952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13</cp:revision>
  <cp:lastPrinted>2009-03-12T02:27:00Z</cp:lastPrinted>
  <dcterms:created xsi:type="dcterms:W3CDTF">2021-09-20T05:09:00Z</dcterms:created>
  <dcterms:modified xsi:type="dcterms:W3CDTF">2021-10-31T11:36:00Z</dcterms:modified>
</cp:coreProperties>
</file>